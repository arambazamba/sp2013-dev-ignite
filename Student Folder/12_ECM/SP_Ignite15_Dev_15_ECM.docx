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rsidTr="00A603FF">
            <w:tc>
              <w:tcPr>
                <w:tcW w:w="7096" w:type="dxa"/>
                <w:tcBorders>
                  <w:left w:val="single" w:sz="18" w:space="0" w:color="0072C6"/>
                  <w:bottom w:val="nil"/>
                </w:tcBorders>
                <w:tcMar>
                  <w:top w:w="216" w:type="dxa"/>
                  <w:left w:w="115" w:type="dxa"/>
                  <w:bottom w:w="216" w:type="dxa"/>
                  <w:right w:w="115" w:type="dxa"/>
                </w:tcMar>
              </w:tcPr>
              <w:p w:rsidR="00E077D3" w:rsidRPr="009D6D76" w:rsidRDefault="00E077D3" w:rsidP="00854971">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854971">
                  <w:rPr>
                    <w:rFonts w:ascii="Segoe" w:eastAsiaTheme="majorEastAsia" w:hAnsi="Segoe" w:cstheme="majorBidi"/>
                  </w:rPr>
                  <w:t>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rsidTr="00A603FF">
            <w:tc>
              <w:tcPr>
                <w:tcW w:w="7096" w:type="dxa"/>
                <w:tcBorders>
                  <w:left w:val="single" w:sz="18" w:space="0" w:color="0072C6"/>
                  <w:bottom w:val="nil"/>
                </w:tcBorders>
              </w:tcPr>
              <w:p w:rsidR="00E077D3" w:rsidRPr="008231B4" w:rsidRDefault="00F57C2C" w:rsidP="004B0D0C">
                <w:pPr>
                  <w:pStyle w:val="Title"/>
                  <w:rPr>
                    <w:rFonts w:ascii="Segoe" w:hAnsi="Segoe"/>
                  </w:rPr>
                </w:pPr>
                <w:r w:rsidRPr="00F57C2C">
                  <w:rPr>
                    <w:rFonts w:ascii="Segoe" w:hAnsi="Segoe"/>
                    <w:sz w:val="56"/>
                  </w:rPr>
                  <w:t>Enterprise Content Management</w:t>
                </w:r>
              </w:p>
            </w:tc>
          </w:tr>
          <w:tr w:rsidR="00E077D3" w:rsidRPr="00423982" w:rsidTr="00A603FF">
            <w:tc>
              <w:tcPr>
                <w:tcW w:w="7096" w:type="dxa"/>
                <w:tcBorders>
                  <w:left w:val="single" w:sz="18" w:space="0" w:color="0072C6"/>
                </w:tcBorders>
                <w:tcMar>
                  <w:top w:w="216" w:type="dxa"/>
                  <w:left w:w="115" w:type="dxa"/>
                  <w:bottom w:w="216" w:type="dxa"/>
                  <w:right w:w="115" w:type="dxa"/>
                </w:tcMar>
              </w:tcPr>
              <w:p w:rsidR="00E077D3" w:rsidRPr="00423982" w:rsidRDefault="00065491" w:rsidP="00F57C2C">
                <w:pPr>
                  <w:pStyle w:val="ExerciseLeadin"/>
                </w:pPr>
                <w:r>
                  <w:t>Verified Against Build #</w:t>
                </w:r>
                <w:r w:rsidR="001F0E3A" w:rsidRPr="001B5603">
                  <w:t>15.0.4420.1017</w:t>
                </w:r>
              </w:p>
            </w:tc>
          </w:tr>
        </w:tbl>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rsidTr="006321F2">
            <w:tc>
              <w:tcPr>
                <w:tcW w:w="7672" w:type="dxa"/>
                <w:tcMar>
                  <w:top w:w="216" w:type="dxa"/>
                  <w:left w:w="115" w:type="dxa"/>
                  <w:bottom w:w="216" w:type="dxa"/>
                  <w:right w:w="115" w:type="dxa"/>
                </w:tcMar>
              </w:tcPr>
              <w:p w:rsidR="00E077D3" w:rsidRPr="00D5380A" w:rsidRDefault="00E077D3" w:rsidP="006321F2">
                <w:pPr>
                  <w:pStyle w:val="NoSpacing"/>
                  <w:rPr>
                    <w:rFonts w:ascii="Segoe" w:hAnsi="Segoe"/>
                    <w:sz w:val="20"/>
                  </w:rPr>
                </w:pPr>
                <w:r w:rsidRPr="00D5380A">
                  <w:rPr>
                    <w:rFonts w:ascii="Segoe" w:hAnsi="Segoe"/>
                    <w:sz w:val="20"/>
                  </w:rPr>
                  <w:t>Microsoft</w:t>
                </w:r>
              </w:p>
              <w:p w:rsidR="00E077D3" w:rsidRPr="00D5380A" w:rsidRDefault="00E077D3" w:rsidP="006321F2">
                <w:pPr>
                  <w:pStyle w:val="NoSpacing"/>
                  <w:rPr>
                    <w:rFonts w:ascii="Segoe" w:hAnsi="Segoe"/>
                    <w:sz w:val="20"/>
                  </w:rPr>
                </w:pPr>
                <w:r w:rsidRPr="00D5380A">
                  <w:rPr>
                    <w:rFonts w:ascii="Segoe" w:hAnsi="Segoe"/>
                    <w:sz w:val="20"/>
                  </w:rPr>
                  <w:t>Version 1.0</w:t>
                </w:r>
              </w:p>
              <w:p w:rsidR="00E077D3" w:rsidRPr="00423982" w:rsidRDefault="006C5502" w:rsidP="002A35F9">
                <w:pPr>
                  <w:pStyle w:val="NoSpacing"/>
                  <w:rPr>
                    <w:rFonts w:ascii="Segoe" w:hAnsi="Segoe"/>
                    <w:color w:val="0072C6" w:themeColor="accent1"/>
                  </w:rPr>
                </w:pPr>
                <w:r>
                  <w:rPr>
                    <w:rFonts w:ascii="Segoe" w:hAnsi="Segoe"/>
                    <w:sz w:val="20"/>
                  </w:rPr>
                  <w:t>August 14, 2012</w:t>
                </w:r>
              </w:p>
            </w:tc>
          </w:tr>
        </w:tbl>
        <w:p w:rsidR="00E077D3" w:rsidRDefault="004B769A" w:rsidP="004B0D0C"/>
      </w:sdtContent>
    </w:sdt>
    <w:bookmarkStart w:id="0" w:name="_Toc117919053" w:displacedByCustomXml="prev"/>
    <w:p w:rsidR="00E077D3" w:rsidRDefault="00E077D3" w:rsidP="004B0D0C">
      <w:r>
        <w:br w:type="page"/>
      </w:r>
    </w:p>
    <w:bookmarkEnd w:id="0"/>
    <w:p w:rsidR="00E077D3" w:rsidRDefault="00E077D3" w:rsidP="004B0D0C">
      <w:pPr>
        <w:pStyle w:val="Legalese"/>
      </w:pPr>
    </w:p>
    <w:p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rsidR="00E077D3" w:rsidRDefault="00E077D3" w:rsidP="004B0D0C">
      <w:pPr>
        <w:pStyle w:val="Legalese"/>
      </w:pPr>
      <w:r w:rsidRPr="00423982">
        <w:t>The names of actual companies and products mentioned herein may be the trademarks of their respective owners.</w:t>
      </w:r>
    </w:p>
    <w:p w:rsidR="00E077D3" w:rsidRDefault="00E077D3" w:rsidP="004B0D0C">
      <w:pPr>
        <w:rPr>
          <w:sz w:val="16"/>
          <w:szCs w:val="16"/>
        </w:rPr>
      </w:pPr>
      <w:r>
        <w:br w:type="page"/>
      </w:r>
    </w:p>
    <w:p w:rsidR="00F57C2C" w:rsidRPr="00423982" w:rsidRDefault="00F57C2C" w:rsidP="00AD47D7">
      <w:pPr>
        <w:pStyle w:val="Heading1"/>
      </w:pPr>
      <w:bookmarkStart w:id="1" w:name="_Introduction"/>
      <w:bookmarkStart w:id="2" w:name="_Toc235932706"/>
      <w:bookmarkStart w:id="3" w:name="_Toc236017333"/>
      <w:bookmarkEnd w:id="1"/>
      <w:r w:rsidRPr="00AD47D7">
        <w:lastRenderedPageBreak/>
        <w:t>Technical</w:t>
      </w:r>
      <w:r w:rsidRPr="00423982">
        <w:t xml:space="preserve"> Background</w:t>
      </w:r>
    </w:p>
    <w:p w:rsidR="00F57C2C" w:rsidRPr="00423982" w:rsidRDefault="00AD47D7" w:rsidP="00AD47D7">
      <w:r>
        <w:t xml:space="preserve">This lab requires you first run a script that creates a dedicated SharePoint site collection that you will use throughout all exercises in this lab. By working in an isolated site collection, you can rest assured that your changes will not affect other sites in the environment. </w:t>
      </w:r>
    </w:p>
    <w:p w:rsidR="00F57C2C" w:rsidRPr="00423982" w:rsidRDefault="00F57C2C" w:rsidP="00F57C2C">
      <w:pPr>
        <w:pStyle w:val="Heading2"/>
      </w:pPr>
      <w:r>
        <w:t>Create Lab SharePoint Site Collection</w:t>
      </w:r>
    </w:p>
    <w:p w:rsidR="00F57C2C" w:rsidRDefault="00F57C2C" w:rsidP="00AD47D7">
      <w:pPr>
        <w:pStyle w:val="IntroBodyText"/>
        <w:ind w:left="0"/>
      </w:pPr>
      <w:r>
        <w:t xml:space="preserve">In the files provided with the hands on lab, run the batch file called </w:t>
      </w:r>
      <w:r w:rsidRPr="00880B13">
        <w:rPr>
          <w:b/>
        </w:rPr>
        <w:t>SetupModule.bat</w:t>
      </w:r>
      <w:r>
        <w:t xml:space="preserve"> by double clicking it. This file will execute a PowerShell script that will create a new site collection at </w:t>
      </w:r>
      <w:hyperlink r:id="rId10" w:history="1">
        <w:r w:rsidR="00AD47D7" w:rsidRPr="00DA001E">
          <w:rPr>
            <w:rStyle w:val="Hyperlink"/>
          </w:rPr>
          <w:t>http://intranet.contoso.com/sites/ecm</w:t>
        </w:r>
      </w:hyperlink>
      <w:r>
        <w:t xml:space="preserve">. </w:t>
      </w:r>
    </w:p>
    <w:tbl>
      <w:tblPr>
        <w:tblStyle w:val="TableGrid"/>
        <w:tblW w:w="0" w:type="auto"/>
        <w:tblInd w:w="817" w:type="dxa"/>
        <w:tblLook w:val="04A0" w:firstRow="1" w:lastRow="0" w:firstColumn="1" w:lastColumn="0" w:noHBand="0" w:noVBand="1"/>
      </w:tblPr>
      <w:tblGrid>
        <w:gridCol w:w="7796"/>
      </w:tblGrid>
      <w:tr w:rsidR="00F57C2C" w:rsidTr="00D52F6C">
        <w:tc>
          <w:tcPr>
            <w:tcW w:w="7796" w:type="dxa"/>
            <w:tcBorders>
              <w:top w:val="single" w:sz="4" w:space="0" w:color="000000"/>
              <w:left w:val="single" w:sz="4" w:space="0" w:color="000000"/>
              <w:bottom w:val="single" w:sz="4" w:space="0" w:color="000000"/>
              <w:right w:val="single" w:sz="4" w:space="0" w:color="000000"/>
            </w:tcBorders>
            <w:vAlign w:val="center"/>
            <w:hideMark/>
          </w:tcPr>
          <w:p w:rsidR="00F57C2C" w:rsidRDefault="00F57C2C" w:rsidP="00D52F6C">
            <w:pPr>
              <w:pStyle w:val="AA-Normal"/>
              <w:jc w:val="left"/>
              <w:rPr>
                <w:b/>
                <w:i/>
              </w:rPr>
            </w:pPr>
            <w:r>
              <w:rPr>
                <w:noProof/>
              </w:rPr>
              <w:drawing>
                <wp:inline distT="0" distB="0" distL="0" distR="0" wp14:anchorId="717E7C3E" wp14:editId="1C7154C8">
                  <wp:extent cx="180975" cy="180975"/>
                  <wp:effectExtent l="0" t="0" r="9525" b="9525"/>
                  <wp:docPr id="1" name="Picture 1"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F57C2C" w:rsidTr="00D52F6C">
        <w:tc>
          <w:tcPr>
            <w:tcW w:w="7796" w:type="dxa"/>
            <w:tcBorders>
              <w:top w:val="single" w:sz="4" w:space="0" w:color="000000"/>
              <w:left w:val="single" w:sz="4" w:space="0" w:color="000000"/>
              <w:bottom w:val="single" w:sz="4" w:space="0" w:color="000000"/>
              <w:right w:val="single" w:sz="4" w:space="0" w:color="000000"/>
            </w:tcBorders>
            <w:hideMark/>
          </w:tcPr>
          <w:p w:rsidR="00F57C2C" w:rsidRDefault="00F57C2C" w:rsidP="00D52F6C">
            <w:pPr>
              <w:pStyle w:val="AA-Normal"/>
            </w:pPr>
            <w:r>
              <w:rPr>
                <w:i/>
              </w:rPr>
              <w:t>It is important you run this batch file to create the site collection before working through any of the exercises as the exercises contain instructions for working with this specific site collection at the specific URL created by the script.</w:t>
            </w:r>
          </w:p>
        </w:tc>
      </w:tr>
    </w:tbl>
    <w:p w:rsidR="00AD47D7" w:rsidRDefault="00AD47D7" w:rsidP="00AD47D7">
      <w:pPr>
        <w:pStyle w:val="IntroBodyText"/>
        <w:ind w:left="0"/>
      </w:pPr>
    </w:p>
    <w:p w:rsidR="00F57C2C" w:rsidRDefault="00F57C2C" w:rsidP="00AD47D7">
      <w:pPr>
        <w:pStyle w:val="IntroBodyText"/>
        <w:ind w:left="0"/>
      </w:pPr>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rsidR="00065491" w:rsidRPr="00423982" w:rsidRDefault="00065491" w:rsidP="004B0D0C">
      <w:pPr>
        <w:pStyle w:val="Heading1"/>
      </w:pPr>
      <w:r w:rsidRPr="00423982">
        <w:t>Introduction</w:t>
      </w:r>
    </w:p>
    <w:p w:rsidR="00065491" w:rsidRPr="00423982" w:rsidRDefault="00065491" w:rsidP="004B0D0C">
      <w:pPr>
        <w:pStyle w:val="Heading2"/>
      </w:pPr>
      <w:r w:rsidRPr="00423982">
        <w:t>Estimated time to complete this lab</w:t>
      </w:r>
    </w:p>
    <w:p w:rsidR="00F57C2C" w:rsidRDefault="00F57C2C" w:rsidP="00F57C2C">
      <w:pPr>
        <w:pStyle w:val="IntroBodyText"/>
      </w:pPr>
      <w:r w:rsidRPr="00423982">
        <w:t xml:space="preserve">60 minutes </w:t>
      </w:r>
    </w:p>
    <w:p w:rsidR="00065491" w:rsidRPr="00423982" w:rsidRDefault="00065491" w:rsidP="004B0D0C">
      <w:pPr>
        <w:pStyle w:val="Heading2"/>
      </w:pPr>
      <w:r w:rsidRPr="00423982">
        <w:t>Objectives</w:t>
      </w:r>
    </w:p>
    <w:p w:rsidR="00F57C2C" w:rsidRPr="00423982" w:rsidRDefault="00F57C2C" w:rsidP="00F57C2C">
      <w:pPr>
        <w:pStyle w:val="IntroBodyText"/>
      </w:pPr>
      <w:r w:rsidRPr="00423982">
        <w:t>After completing this lab, you will be able to:</w:t>
      </w:r>
    </w:p>
    <w:p w:rsidR="00F57C2C" w:rsidRPr="00F57C2C" w:rsidRDefault="00F57C2C" w:rsidP="00F57C2C">
      <w:pPr>
        <w:pStyle w:val="LbKeyPoint"/>
      </w:pPr>
      <w:r w:rsidRPr="00F57C2C">
        <w:t xml:space="preserve">Understand the </w:t>
      </w:r>
      <w:r w:rsidR="002E56B1">
        <w:t>how to work with taxonomies</w:t>
      </w:r>
    </w:p>
    <w:p w:rsidR="00F57C2C" w:rsidRPr="00F57C2C" w:rsidRDefault="00F57C2C" w:rsidP="00F57C2C">
      <w:pPr>
        <w:pStyle w:val="LbKeyPoint"/>
      </w:pPr>
      <w:r w:rsidRPr="00F57C2C">
        <w:t>Use the SharePoint Server taxonomy server-side API</w:t>
      </w:r>
    </w:p>
    <w:p w:rsidR="00F57C2C" w:rsidRPr="00F57C2C" w:rsidRDefault="00F57C2C" w:rsidP="00F57C2C">
      <w:pPr>
        <w:pStyle w:val="LbKeyPoint"/>
      </w:pPr>
      <w:r w:rsidRPr="00F57C2C">
        <w:t>Use the SharePoint Server taxonomy CSOM API</w:t>
      </w:r>
    </w:p>
    <w:p w:rsidR="00F57C2C" w:rsidRPr="00423982" w:rsidRDefault="00F57C2C" w:rsidP="00AD47D7">
      <w:pPr>
        <w:pStyle w:val="Heading2"/>
      </w:pPr>
      <w:r w:rsidRPr="00423982">
        <w:t>Virtual Machine Technology</w:t>
      </w:r>
    </w:p>
    <w:p w:rsidR="00F57C2C" w:rsidRPr="00423982" w:rsidRDefault="00F57C2C" w:rsidP="00D52F6C">
      <w:pPr>
        <w:pStyle w:val="IntroBodyText"/>
      </w:pPr>
      <w:r w:rsidRPr="00423982">
        <w:t xml:space="preserve">The computers in this lab are virtual machines that are implemented using Microsoft Hyper-V.  Before starting each virtual machine, ensure you apply the </w:t>
      </w:r>
      <w:r w:rsidRPr="00423982">
        <w:rPr>
          <w:b/>
        </w:rPr>
        <w:lastRenderedPageBreak/>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rsidR="00F57C2C" w:rsidRPr="00423982" w:rsidRDefault="00F57C2C" w:rsidP="00AD47D7">
      <w:pPr>
        <w:pStyle w:val="Heading2"/>
      </w:pPr>
      <w:r w:rsidRPr="00423982">
        <w:t>Computers in this Lab</w:t>
      </w:r>
    </w:p>
    <w:p w:rsidR="00F57C2C" w:rsidRPr="00423982" w:rsidRDefault="00F57C2C" w:rsidP="00F57C2C">
      <w:pPr>
        <w:pStyle w:val="IntroBodyText"/>
      </w:pPr>
      <w:r w:rsidRPr="00423982">
        <w:t xml:space="preserve">This lab uses virtual machines as described in the following table. Before you begin the lab, you must start the virtual machines and then log on to the computers. </w:t>
      </w:r>
    </w:p>
    <w:tbl>
      <w:tblPr>
        <w:tblStyle w:val="LightList-Accent1"/>
        <w:tblW w:w="0" w:type="auto"/>
        <w:tblInd w:w="720" w:type="dxa"/>
        <w:tblLook w:val="01A0" w:firstRow="1" w:lastRow="0" w:firstColumn="1" w:lastColumn="1" w:noHBand="0" w:noVBand="0"/>
      </w:tblPr>
      <w:tblGrid>
        <w:gridCol w:w="2358"/>
        <w:gridCol w:w="4486"/>
      </w:tblGrid>
      <w:tr w:rsidR="00065491" w:rsidRPr="00423982" w:rsidTr="00492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rsidR="00065491" w:rsidRPr="004E71AA" w:rsidRDefault="00065491" w:rsidP="004B0D0C">
            <w:pPr>
              <w:pStyle w:val="TableHead"/>
              <w:rPr>
                <w:b/>
              </w:rPr>
            </w:pPr>
            <w:r w:rsidRPr="004E71AA">
              <w:rPr>
                <w:b/>
              </w:rPr>
              <w:t>Role</w:t>
            </w:r>
          </w:p>
        </w:tc>
      </w:tr>
      <w:tr w:rsidR="004924EB" w:rsidRPr="00423982" w:rsidTr="00492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924EB" w:rsidRPr="004E71AA" w:rsidRDefault="004924EB" w:rsidP="00A82D9A">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4924EB" w:rsidRPr="004E71AA" w:rsidRDefault="004924EB" w:rsidP="00A82D9A">
            <w:pPr>
              <w:pStyle w:val="TableBody"/>
              <w:rPr>
                <w:b w:val="0"/>
              </w:rPr>
            </w:pPr>
            <w:r w:rsidRPr="004E71AA">
              <w:rPr>
                <w:b w:val="0"/>
              </w:rPr>
              <w:t>Domain Controller</w:t>
            </w:r>
          </w:p>
        </w:tc>
      </w:tr>
      <w:tr w:rsidR="004924EB" w:rsidRPr="00423982" w:rsidTr="004924EB">
        <w:tc>
          <w:tcPr>
            <w:cnfStyle w:val="001000000000" w:firstRow="0" w:lastRow="0" w:firstColumn="1" w:lastColumn="0" w:oddVBand="0" w:evenVBand="0" w:oddHBand="0" w:evenHBand="0" w:firstRowFirstColumn="0" w:firstRowLastColumn="0" w:lastRowFirstColumn="0" w:lastRowLastColumn="0"/>
            <w:tcW w:w="2358" w:type="dxa"/>
          </w:tcPr>
          <w:p w:rsidR="004924EB" w:rsidRPr="004E71AA" w:rsidRDefault="004924EB" w:rsidP="00A82D9A">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4924EB" w:rsidRPr="004E71AA" w:rsidRDefault="004924EB" w:rsidP="00A82D9A">
            <w:pPr>
              <w:pStyle w:val="TableBody"/>
              <w:rPr>
                <w:b w:val="0"/>
              </w:rPr>
            </w:pPr>
            <w:r w:rsidRPr="004E71AA">
              <w:rPr>
                <w:b w:val="0"/>
              </w:rPr>
              <w:t>Actual SharePoint environment with Office client and other required software.</w:t>
            </w:r>
          </w:p>
        </w:tc>
      </w:tr>
    </w:tbl>
    <w:p w:rsidR="00264A28" w:rsidRPr="00DA0190" w:rsidRDefault="00DA0190" w:rsidP="00DA0190">
      <w:r>
        <w:br/>
      </w:r>
      <w:r w:rsidR="006C5502" w:rsidRPr="006C5502">
        <w:t>All user accounts in this lab use the password {Supplied by Instructor}.</w:t>
      </w:r>
      <w:r w:rsidRPr="00344061">
        <w:t xml:space="preserve">  </w:t>
      </w:r>
    </w:p>
    <w:p w:rsidR="00F57C2C" w:rsidRDefault="00F57C2C" w:rsidP="00F57C2C">
      <w:pPr>
        <w:pStyle w:val="Heading2"/>
      </w:pPr>
      <w:r>
        <w:t>Lab Setup Script</w:t>
      </w:r>
    </w:p>
    <w:p w:rsidR="00F57C2C" w:rsidRDefault="00F57C2C" w:rsidP="00F57C2C">
      <w:pPr>
        <w:pStyle w:val="IntroBodyText"/>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2" w:history="1">
        <w:r w:rsidR="00AD47D7" w:rsidRPr="00DA001E">
          <w:rPr>
            <w:rStyle w:val="Hyperlink"/>
          </w:rPr>
          <w:t>http://intranet.contoso.com/sites/ecm</w:t>
        </w:r>
      </w:hyperlink>
      <w:r>
        <w:t xml:space="preserve">. </w:t>
      </w:r>
    </w:p>
    <w:p w:rsidR="00F57C2C" w:rsidRDefault="00F57C2C" w:rsidP="00B85137">
      <w:pPr>
        <w:pStyle w:val="Heading1"/>
      </w:pPr>
      <w:r>
        <w:t xml:space="preserve">Exercise </w:t>
      </w:r>
      <w:r w:rsidR="002E56B1">
        <w:t>1</w:t>
      </w:r>
      <w:r>
        <w:t xml:space="preserve">: Using the Managed </w:t>
      </w:r>
      <w:r w:rsidRPr="00F57C2C">
        <w:t>Metadata</w:t>
      </w:r>
      <w:r>
        <w:t xml:space="preserve"> Term Store </w:t>
      </w:r>
      <w:r w:rsidR="00121910">
        <w:t>Manager</w:t>
      </w:r>
    </w:p>
    <w:p w:rsidR="00F57C2C" w:rsidRDefault="00121910" w:rsidP="00F57C2C">
      <w:r>
        <w:t>In this exercise you will work with the Managed Metadata Term Store Manager</w:t>
      </w:r>
      <w:r w:rsidR="00784D1D">
        <w:t xml:space="preserve">, create a new term set and perform some common operations </w:t>
      </w:r>
      <w:r w:rsidR="001E7113">
        <w:t>using the Term Store Manager</w:t>
      </w:r>
      <w:r w:rsidR="00784D1D">
        <w:t>.</w:t>
      </w:r>
    </w:p>
    <w:p w:rsidR="00F57C2C" w:rsidRDefault="00F57C2C" w:rsidP="00B85137">
      <w:pPr>
        <w:pStyle w:val="Heading2"/>
      </w:pPr>
      <w:r>
        <w:t xml:space="preserve">Task 1: Explore the Term Store </w:t>
      </w:r>
      <w:r w:rsidR="003C024B">
        <w:t xml:space="preserve">Management </w:t>
      </w:r>
      <w:r>
        <w:t>Tool from Central Administration</w:t>
      </w:r>
    </w:p>
    <w:p w:rsidR="008F759B" w:rsidRPr="008F759B" w:rsidRDefault="008F759B" w:rsidP="008F759B">
      <w:r>
        <w:t xml:space="preserve">In this task you will access and explore the Term Store </w:t>
      </w:r>
      <w:r w:rsidR="003C024B">
        <w:t xml:space="preserve">Management </w:t>
      </w:r>
      <w:r>
        <w:t>Tool from Central Administration.</w:t>
      </w:r>
    </w:p>
    <w:p w:rsidR="00F57C2C" w:rsidRPr="008A0577" w:rsidRDefault="00F57C2C" w:rsidP="00F57C2C">
      <w:pPr>
        <w:pStyle w:val="TaskSetupInstructions"/>
      </w:pPr>
      <w:r w:rsidRPr="008A0577">
        <w:t xml:space="preserve">Begin this task logged on to </w:t>
      </w:r>
      <w:r w:rsidR="00AD47D7">
        <w:rPr>
          <w:b/>
        </w:rPr>
        <w:t xml:space="preserve">SP as </w:t>
      </w:r>
      <w:bookmarkStart w:id="4" w:name="_GoBack"/>
      <w:r w:rsidR="00824E5C">
        <w:rPr>
          <w:b/>
        </w:rPr>
        <w:t>CONTOSO\</w:t>
      </w:r>
      <w:bookmarkEnd w:id="4"/>
      <w:r w:rsidR="00AD47D7">
        <w:rPr>
          <w:b/>
        </w:rPr>
        <w:t>Administrator</w:t>
      </w:r>
      <w:r w:rsidRPr="008A0577">
        <w:t>.</w:t>
      </w:r>
    </w:p>
    <w:p w:rsidR="00F57C2C" w:rsidRDefault="006010CD" w:rsidP="00312A10">
      <w:pPr>
        <w:pStyle w:val="Ln1"/>
        <w:numPr>
          <w:ilvl w:val="0"/>
          <w:numId w:val="35"/>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w:t>
      </w:r>
      <w:r w:rsidR="004924EB">
        <w:rPr>
          <w:b/>
        </w:rPr>
        <w:t xml:space="preserve">Microsoft SharePoint 2013 Products </w:t>
      </w:r>
      <w:r w:rsidR="004924EB">
        <w:rPr>
          <w:b/>
        </w:rPr>
        <w:t> SharePoint 2013 Central Administration</w:t>
      </w:r>
      <w:r>
        <w:t>).</w:t>
      </w:r>
    </w:p>
    <w:p w:rsidR="006010CD" w:rsidRDefault="006010CD" w:rsidP="00312A10">
      <w:pPr>
        <w:pStyle w:val="Ln1"/>
        <w:numPr>
          <w:ilvl w:val="0"/>
          <w:numId w:val="35"/>
        </w:numPr>
      </w:pPr>
      <w:r>
        <w:t xml:space="preserve">Under </w:t>
      </w:r>
      <w:r w:rsidRPr="006010CD">
        <w:rPr>
          <w:b/>
        </w:rPr>
        <w:t>Application Management</w:t>
      </w:r>
      <w:r>
        <w:t xml:space="preserve">, select </w:t>
      </w:r>
      <w:r w:rsidRPr="006010CD">
        <w:rPr>
          <w:b/>
        </w:rPr>
        <w:t>Manage Service Applications</w:t>
      </w:r>
      <w:r>
        <w:t>.</w:t>
      </w:r>
    </w:p>
    <w:p w:rsidR="006010CD" w:rsidRDefault="00482CFE" w:rsidP="00312A10">
      <w:pPr>
        <w:pStyle w:val="Ln1"/>
        <w:numPr>
          <w:ilvl w:val="0"/>
          <w:numId w:val="35"/>
        </w:numPr>
      </w:pPr>
      <w:r>
        <w:lastRenderedPageBreak/>
        <w:t xml:space="preserve">In the list of service applications, select </w:t>
      </w:r>
      <w:r w:rsidRPr="00482CFE">
        <w:rPr>
          <w:b/>
        </w:rPr>
        <w:t>Managed Metadata Service</w:t>
      </w:r>
      <w:r>
        <w:t xml:space="preserve"> to launch the Term Store </w:t>
      </w:r>
      <w:r w:rsidR="003C024B">
        <w:t xml:space="preserve">Management </w:t>
      </w:r>
      <w:r>
        <w:t>Tool.</w:t>
      </w:r>
    </w:p>
    <w:p w:rsidR="00C82581" w:rsidRDefault="00C82581" w:rsidP="00312A10">
      <w:pPr>
        <w:pStyle w:val="Ln1"/>
        <w:numPr>
          <w:ilvl w:val="0"/>
          <w:numId w:val="35"/>
        </w:numPr>
      </w:pPr>
      <w:r>
        <w:t>As a farm administrator you have access to manage the Managed Metadata Service settings, but not permissions within the service to create and modify term sets. To grant yourself access:</w:t>
      </w:r>
    </w:p>
    <w:p w:rsidR="00C82581" w:rsidRDefault="00C82581" w:rsidP="00C82581">
      <w:pPr>
        <w:pStyle w:val="Ln1"/>
        <w:numPr>
          <w:ilvl w:val="1"/>
          <w:numId w:val="35"/>
        </w:numPr>
      </w:pPr>
      <w:r>
        <w:t xml:space="preserve">Enter </w:t>
      </w:r>
      <w:r w:rsidR="00824E5C">
        <w:rPr>
          <w:b/>
        </w:rPr>
        <w:t>CONTOSO\</w:t>
      </w:r>
      <w:r w:rsidRPr="00C82581">
        <w:rPr>
          <w:b/>
        </w:rPr>
        <w:t>Administrator</w:t>
      </w:r>
      <w:r>
        <w:t xml:space="preserve"> in the </w:t>
      </w:r>
      <w:r w:rsidRPr="00C82581">
        <w:rPr>
          <w:b/>
        </w:rPr>
        <w:t>Term Store Administrators</w:t>
      </w:r>
      <w:r>
        <w:t xml:space="preserve"> section</w:t>
      </w:r>
    </w:p>
    <w:p w:rsidR="00C82581" w:rsidRDefault="00C82581" w:rsidP="00C82581">
      <w:pPr>
        <w:pStyle w:val="Ln1"/>
        <w:numPr>
          <w:ilvl w:val="1"/>
          <w:numId w:val="35"/>
        </w:numPr>
      </w:pPr>
      <w:r>
        <w:t xml:space="preserve">Click the </w:t>
      </w:r>
      <w:r w:rsidRPr="00C82581">
        <w:rPr>
          <w:b/>
        </w:rPr>
        <w:t>Check Names</w:t>
      </w:r>
      <w:r>
        <w:t xml:space="preserve"> icon.</w:t>
      </w:r>
    </w:p>
    <w:p w:rsidR="00482CFE" w:rsidRDefault="00C82581" w:rsidP="00C82581">
      <w:pPr>
        <w:pStyle w:val="Ln1"/>
        <w:numPr>
          <w:ilvl w:val="1"/>
          <w:numId w:val="35"/>
        </w:numPr>
      </w:pPr>
      <w:r>
        <w:t xml:space="preserve">Click </w:t>
      </w:r>
      <w:r w:rsidRPr="00C82581">
        <w:rPr>
          <w:b/>
        </w:rPr>
        <w:t>Save</w:t>
      </w:r>
      <w:r>
        <w:t>.</w:t>
      </w:r>
    </w:p>
    <w:p w:rsidR="00C82581" w:rsidRDefault="00C82581" w:rsidP="00C82581">
      <w:pPr>
        <w:pStyle w:val="Ln1"/>
        <w:numPr>
          <w:ilvl w:val="0"/>
          <w:numId w:val="0"/>
        </w:numPr>
        <w:ind w:left="720"/>
      </w:pPr>
      <w:r>
        <w:rPr>
          <w:noProof/>
        </w:rPr>
        <w:drawing>
          <wp:inline distT="0" distB="0" distL="0" distR="0" wp14:anchorId="67F76BCB" wp14:editId="19EF3453">
            <wp:extent cx="4895850" cy="291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5850" cy="2918680"/>
                    </a:xfrm>
                    <a:prstGeom prst="rect">
                      <a:avLst/>
                    </a:prstGeom>
                  </pic:spPr>
                </pic:pic>
              </a:graphicData>
            </a:graphic>
          </wp:inline>
        </w:drawing>
      </w:r>
    </w:p>
    <w:p w:rsidR="009D7CC9" w:rsidRDefault="009D7CC9" w:rsidP="00B85137">
      <w:pPr>
        <w:pStyle w:val="Heading2"/>
      </w:pPr>
      <w:r>
        <w:t xml:space="preserve">Task 2: Create a </w:t>
      </w:r>
      <w:r w:rsidR="0016388E">
        <w:t xml:space="preserve">Term Set </w:t>
      </w:r>
      <w:r w:rsidR="00B85137">
        <w:t>U</w:t>
      </w:r>
      <w:r>
        <w:t xml:space="preserve">sing the Term Store </w:t>
      </w:r>
      <w:r w:rsidR="003C024B">
        <w:t xml:space="preserve">Management </w:t>
      </w:r>
      <w:r>
        <w:t>Tool</w:t>
      </w:r>
    </w:p>
    <w:p w:rsidR="0016388E" w:rsidRPr="0016388E" w:rsidRDefault="0016388E" w:rsidP="0016388E">
      <w:r>
        <w:t>In this task you will create and modify a new term set</w:t>
      </w:r>
      <w:r w:rsidR="005C1074">
        <w:t xml:space="preserve"> using the Term Store </w:t>
      </w:r>
      <w:r w:rsidR="003C024B">
        <w:t xml:space="preserve">Management </w:t>
      </w:r>
      <w:r w:rsidR="005C1074">
        <w:t>Tool.</w:t>
      </w:r>
    </w:p>
    <w:p w:rsidR="009D7CC9" w:rsidRPr="008A0577" w:rsidRDefault="009D7CC9" w:rsidP="009D7CC9">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9D7CC9" w:rsidRDefault="00C82581" w:rsidP="009D7CC9">
      <w:pPr>
        <w:pStyle w:val="Ln1"/>
        <w:numPr>
          <w:ilvl w:val="0"/>
          <w:numId w:val="39"/>
        </w:numPr>
      </w:pPr>
      <w:r>
        <w:t xml:space="preserve">Within the </w:t>
      </w:r>
      <w:r w:rsidRPr="00C82581">
        <w:rPr>
          <w:b/>
        </w:rPr>
        <w:t>Term Store Management Tool</w:t>
      </w:r>
      <w:r>
        <w:t xml:space="preserve">, select the </w:t>
      </w:r>
      <w:r w:rsidRPr="00C82581">
        <w:rPr>
          <w:b/>
        </w:rPr>
        <w:t>Managed Metadata Service</w:t>
      </w:r>
      <w:r>
        <w:t xml:space="preserve"> node in the left-hand part of the page and select </w:t>
      </w:r>
      <w:r w:rsidRPr="00C82581">
        <w:rPr>
          <w:b/>
        </w:rPr>
        <w:t>New Group</w:t>
      </w:r>
      <w:r>
        <w:t>.</w:t>
      </w:r>
    </w:p>
    <w:p w:rsidR="00C82581" w:rsidRDefault="00C82581" w:rsidP="009F794E">
      <w:pPr>
        <w:pStyle w:val="Ln1"/>
        <w:numPr>
          <w:ilvl w:val="0"/>
          <w:numId w:val="0"/>
        </w:numPr>
        <w:ind w:left="720"/>
      </w:pPr>
      <w:r>
        <w:rPr>
          <w:noProof/>
        </w:rPr>
        <w:lastRenderedPageBreak/>
        <w:drawing>
          <wp:inline distT="0" distB="0" distL="0" distR="0" wp14:anchorId="7FFA90DD" wp14:editId="4A946918">
            <wp:extent cx="2123810" cy="13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3810" cy="1323810"/>
                    </a:xfrm>
                    <a:prstGeom prst="rect">
                      <a:avLst/>
                    </a:prstGeom>
                  </pic:spPr>
                </pic:pic>
              </a:graphicData>
            </a:graphic>
          </wp:inline>
        </w:drawing>
      </w:r>
    </w:p>
    <w:p w:rsidR="00C82581" w:rsidRDefault="00C82581" w:rsidP="009D7CC9">
      <w:pPr>
        <w:pStyle w:val="Ln1"/>
        <w:numPr>
          <w:ilvl w:val="0"/>
          <w:numId w:val="39"/>
        </w:numPr>
      </w:pPr>
      <w:r>
        <w:t xml:space="preserve">Set the name of the group to </w:t>
      </w:r>
      <w:r w:rsidRPr="00BA49DC">
        <w:rPr>
          <w:b/>
        </w:rPr>
        <w:t>Example</w:t>
      </w:r>
      <w:r w:rsidR="00BA49DC" w:rsidRPr="00BA49DC">
        <w:rPr>
          <w:b/>
        </w:rPr>
        <w:t xml:space="preserve"> Taxonomies</w:t>
      </w:r>
      <w:r w:rsidR="00BA49DC">
        <w:t>.</w:t>
      </w:r>
    </w:p>
    <w:p w:rsidR="00BA49DC" w:rsidRDefault="006C4F62" w:rsidP="009D7CC9">
      <w:pPr>
        <w:pStyle w:val="Ln1"/>
        <w:numPr>
          <w:ilvl w:val="0"/>
          <w:numId w:val="39"/>
        </w:numPr>
      </w:pPr>
      <w:r>
        <w:t xml:space="preserve">Select the </w:t>
      </w:r>
      <w:r w:rsidRPr="006C4F62">
        <w:rPr>
          <w:b/>
        </w:rPr>
        <w:t>Example Taxonomies</w:t>
      </w:r>
      <w:r>
        <w:t xml:space="preserve"> group and select the drop-down </w:t>
      </w:r>
      <w:r w:rsidRPr="006C4F62">
        <w:rPr>
          <w:b/>
        </w:rPr>
        <w:t>New Term Set</w:t>
      </w:r>
      <w:r>
        <w:t>.</w:t>
      </w:r>
    </w:p>
    <w:p w:rsidR="006C4F62" w:rsidRDefault="006C4F62" w:rsidP="009D7CC9">
      <w:pPr>
        <w:pStyle w:val="Ln1"/>
        <w:numPr>
          <w:ilvl w:val="0"/>
          <w:numId w:val="39"/>
        </w:numPr>
      </w:pPr>
      <w:r>
        <w:t xml:space="preserve">Set the name of the term set to </w:t>
      </w:r>
      <w:r w:rsidRPr="006C4F62">
        <w:rPr>
          <w:b/>
        </w:rPr>
        <w:t>Corporate Locations</w:t>
      </w:r>
      <w:r>
        <w:t>.</w:t>
      </w:r>
    </w:p>
    <w:p w:rsidR="006C4F62" w:rsidRDefault="006C4F62" w:rsidP="009D7CC9">
      <w:pPr>
        <w:pStyle w:val="Ln1"/>
        <w:numPr>
          <w:ilvl w:val="0"/>
          <w:numId w:val="39"/>
        </w:numPr>
      </w:pPr>
      <w:r>
        <w:t xml:space="preserve">Select </w:t>
      </w:r>
      <w:r w:rsidRPr="006C4F62">
        <w:rPr>
          <w:b/>
        </w:rPr>
        <w:t>Corporate Locations</w:t>
      </w:r>
      <w:r>
        <w:t xml:space="preserve"> term set and select </w:t>
      </w:r>
      <w:r w:rsidRPr="006C4F62">
        <w:rPr>
          <w:b/>
        </w:rPr>
        <w:t>Create Term</w:t>
      </w:r>
      <w:r>
        <w:t>. Use this technique to create a small taxonomy as shown in the following figure:</w:t>
      </w:r>
    </w:p>
    <w:p w:rsidR="006C4F62" w:rsidRDefault="006C4F62" w:rsidP="006C4F62">
      <w:pPr>
        <w:pStyle w:val="Ln1"/>
        <w:numPr>
          <w:ilvl w:val="0"/>
          <w:numId w:val="0"/>
        </w:numPr>
        <w:ind w:left="1080"/>
      </w:pPr>
      <w:r>
        <w:rPr>
          <w:noProof/>
        </w:rPr>
        <w:drawing>
          <wp:inline distT="0" distB="0" distL="0" distR="0" wp14:anchorId="3A908C78" wp14:editId="5669ADC3">
            <wp:extent cx="2066667" cy="26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6667" cy="2666667"/>
                    </a:xfrm>
                    <a:prstGeom prst="rect">
                      <a:avLst/>
                    </a:prstGeom>
                  </pic:spPr>
                </pic:pic>
              </a:graphicData>
            </a:graphic>
          </wp:inline>
        </w:drawing>
      </w:r>
    </w:p>
    <w:p w:rsidR="00C20189" w:rsidRDefault="006C4F62" w:rsidP="006C4F62">
      <w:pPr>
        <w:pStyle w:val="Ln1"/>
        <w:numPr>
          <w:ilvl w:val="0"/>
          <w:numId w:val="39"/>
        </w:numPr>
      </w:pPr>
      <w:r>
        <w:t xml:space="preserve">Now, select the </w:t>
      </w:r>
      <w:r w:rsidRPr="006C4F62">
        <w:rPr>
          <w:b/>
        </w:rPr>
        <w:t>East</w:t>
      </w:r>
      <w:r>
        <w:t xml:space="preserve"> term.</w:t>
      </w:r>
      <w:r w:rsidR="00C20189">
        <w:t xml:space="preserve"> This term should not be available for tagging as it is only used to group terms. In the right-hand pane you will find the detail for this term. </w:t>
      </w:r>
    </w:p>
    <w:p w:rsidR="006C4F62" w:rsidRDefault="00C20189" w:rsidP="006C4F62">
      <w:pPr>
        <w:pStyle w:val="Ln1"/>
        <w:numPr>
          <w:ilvl w:val="0"/>
          <w:numId w:val="39"/>
        </w:numPr>
      </w:pPr>
      <w:r>
        <w:t xml:space="preserve">Uncheck the </w:t>
      </w:r>
      <w:r w:rsidRPr="00C20189">
        <w:rPr>
          <w:b/>
        </w:rPr>
        <w:t>Available for Tagging</w:t>
      </w:r>
      <w:r>
        <w:t xml:space="preserve"> checkbox and click </w:t>
      </w:r>
      <w:r w:rsidRPr="00C20189">
        <w:rPr>
          <w:b/>
        </w:rPr>
        <w:t>Save</w:t>
      </w:r>
      <w:r>
        <w:t>.</w:t>
      </w:r>
    </w:p>
    <w:p w:rsidR="00C20189" w:rsidRDefault="00C20189" w:rsidP="00C20189">
      <w:pPr>
        <w:pStyle w:val="Ln1"/>
        <w:numPr>
          <w:ilvl w:val="0"/>
          <w:numId w:val="0"/>
        </w:numPr>
        <w:ind w:left="720"/>
      </w:pPr>
      <w:r>
        <w:rPr>
          <w:noProof/>
        </w:rPr>
        <w:lastRenderedPageBreak/>
        <w:drawing>
          <wp:inline distT="0" distB="0" distL="0" distR="0" wp14:anchorId="2F3BE756" wp14:editId="28268B63">
            <wp:extent cx="5943600" cy="2265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65045"/>
                    </a:xfrm>
                    <a:prstGeom prst="rect">
                      <a:avLst/>
                    </a:prstGeom>
                  </pic:spPr>
                </pic:pic>
              </a:graphicData>
            </a:graphic>
          </wp:inline>
        </w:drawing>
      </w:r>
    </w:p>
    <w:p w:rsidR="00C20189" w:rsidRDefault="00A65C04" w:rsidP="006C4F62">
      <w:pPr>
        <w:pStyle w:val="Ln1"/>
        <w:numPr>
          <w:ilvl w:val="0"/>
          <w:numId w:val="39"/>
        </w:numPr>
      </w:pPr>
      <w:r>
        <w:t>A new capability of the Term Store Management Tool is the ability to visually edit the custom properties on a term. Add a new property to signify the primary point of contact for a corporate region:</w:t>
      </w:r>
    </w:p>
    <w:p w:rsidR="00A65C04" w:rsidRDefault="00A65C04" w:rsidP="00A65C04">
      <w:pPr>
        <w:pStyle w:val="Ln1"/>
        <w:numPr>
          <w:ilvl w:val="1"/>
          <w:numId w:val="39"/>
        </w:numPr>
      </w:pPr>
      <w:r>
        <w:t xml:space="preserve">Select the </w:t>
      </w:r>
      <w:r w:rsidRPr="00A65C04">
        <w:rPr>
          <w:b/>
        </w:rPr>
        <w:t>Texas</w:t>
      </w:r>
      <w:r>
        <w:t xml:space="preserve"> term.</w:t>
      </w:r>
    </w:p>
    <w:p w:rsidR="00A65C04" w:rsidRDefault="00A65C04" w:rsidP="00A65C04">
      <w:pPr>
        <w:pStyle w:val="Ln1"/>
        <w:numPr>
          <w:ilvl w:val="1"/>
          <w:numId w:val="39"/>
        </w:numPr>
      </w:pPr>
      <w:r>
        <w:t xml:space="preserve">In the right-hand pane, select the </w:t>
      </w:r>
      <w:r w:rsidRPr="00A65C04">
        <w:rPr>
          <w:b/>
        </w:rPr>
        <w:t>Custom Properties</w:t>
      </w:r>
      <w:r>
        <w:t xml:space="preserve"> tab at the top.</w:t>
      </w:r>
    </w:p>
    <w:p w:rsidR="00A65C04" w:rsidRDefault="00AF54C9" w:rsidP="00A65C04">
      <w:pPr>
        <w:pStyle w:val="Ln1"/>
        <w:numPr>
          <w:ilvl w:val="1"/>
          <w:numId w:val="39"/>
        </w:numPr>
      </w:pPr>
      <w:r>
        <w:t xml:space="preserve">Under the </w:t>
      </w:r>
      <w:r w:rsidRPr="00AF54C9">
        <w:rPr>
          <w:b/>
        </w:rPr>
        <w:t>Shared Properties</w:t>
      </w:r>
      <w:r>
        <w:t xml:space="preserve">, select </w:t>
      </w:r>
      <w:r w:rsidRPr="00AF54C9">
        <w:rPr>
          <w:b/>
        </w:rPr>
        <w:t>Add</w:t>
      </w:r>
      <w:r>
        <w:t>.</w:t>
      </w:r>
    </w:p>
    <w:p w:rsidR="005D070E" w:rsidRDefault="00AF54C9" w:rsidP="005D070E">
      <w:pPr>
        <w:pStyle w:val="Ln1"/>
        <w:numPr>
          <w:ilvl w:val="1"/>
          <w:numId w:val="39"/>
        </w:numPr>
      </w:pPr>
      <w:r>
        <w:t xml:space="preserve">Name the property </w:t>
      </w:r>
      <w:r w:rsidRPr="00AF54C9">
        <w:rPr>
          <w:b/>
        </w:rPr>
        <w:t>PrimaryPOC</w:t>
      </w:r>
      <w:r>
        <w:t xml:space="preserve"> and give it a value of </w:t>
      </w:r>
      <w:r w:rsidR="00241C32">
        <w:rPr>
          <w:b/>
        </w:rPr>
        <w:t>Dan Jump</w:t>
      </w:r>
      <w:r>
        <w:t xml:space="preserve"> and click </w:t>
      </w:r>
      <w:r w:rsidRPr="00AF54C9">
        <w:rPr>
          <w:b/>
        </w:rPr>
        <w:t>Save</w:t>
      </w:r>
      <w:r>
        <w:t>.</w:t>
      </w:r>
    </w:p>
    <w:p w:rsidR="00F57C2C" w:rsidRDefault="00F57C2C" w:rsidP="00B85137">
      <w:pPr>
        <w:pStyle w:val="Heading1"/>
      </w:pPr>
      <w:r>
        <w:t xml:space="preserve">Exercise </w:t>
      </w:r>
      <w:r w:rsidR="002E56B1">
        <w:t>2</w:t>
      </w:r>
      <w:r>
        <w:t>: Working with the Taxonomy Server-Side API</w:t>
      </w:r>
    </w:p>
    <w:p w:rsidR="00F57C2C" w:rsidRDefault="00C6356B" w:rsidP="00F57C2C">
      <w:r>
        <w:t>In this exercise you will work with a taxonomy in the Managed Metadata Service programmatically using the server-side API.</w:t>
      </w:r>
    </w:p>
    <w:p w:rsidR="00F57C2C" w:rsidRDefault="00F57C2C" w:rsidP="00B85137">
      <w:pPr>
        <w:pStyle w:val="Heading2"/>
      </w:pPr>
      <w:r>
        <w:t xml:space="preserve">Task 1: Create </w:t>
      </w:r>
      <w:r w:rsidR="00291016">
        <w:t xml:space="preserve">and Configure </w:t>
      </w:r>
      <w:r>
        <w:t xml:space="preserve">a </w:t>
      </w:r>
      <w:r w:rsidR="00291016">
        <w:t>N</w:t>
      </w:r>
      <w:r>
        <w:t xml:space="preserve">ew Visual Studio </w:t>
      </w:r>
      <w:r w:rsidR="00291016">
        <w:t>P</w:t>
      </w:r>
      <w:r>
        <w:t>roject</w:t>
      </w:r>
    </w:p>
    <w:p w:rsidR="00291016" w:rsidRPr="00291016" w:rsidRDefault="00291016" w:rsidP="00291016">
      <w:r>
        <w:t>In this task you will create a new project and configure everything necessary to work with the taxonomy in the term set.</w:t>
      </w:r>
    </w:p>
    <w:p w:rsidR="00F57C2C" w:rsidRPr="008A0577" w:rsidRDefault="00F57C2C" w:rsidP="00F57C2C">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F57C2C" w:rsidRDefault="00291016" w:rsidP="00312A10">
      <w:pPr>
        <w:pStyle w:val="Ln1"/>
        <w:numPr>
          <w:ilvl w:val="0"/>
          <w:numId w:val="33"/>
        </w:numPr>
      </w:pPr>
      <w:r>
        <w:t xml:space="preserve">Launch Visual Studio by selecting </w:t>
      </w:r>
      <w:r w:rsidRPr="00291016">
        <w:rPr>
          <w:b/>
        </w:rPr>
        <w:t xml:space="preserve">Start </w:t>
      </w:r>
      <w:r w:rsidRPr="00291016">
        <w:rPr>
          <w:b/>
        </w:rPr>
        <w:sym w:font="Wingdings" w:char="F0E0"/>
      </w:r>
      <w:r w:rsidRPr="00291016">
        <w:rPr>
          <w:b/>
        </w:rPr>
        <w:t xml:space="preserve"> All Programs </w:t>
      </w:r>
      <w:r w:rsidRPr="00291016">
        <w:rPr>
          <w:b/>
        </w:rPr>
        <w:sym w:font="Wingdings" w:char="F0E0"/>
      </w:r>
      <w:r w:rsidRPr="00291016">
        <w:rPr>
          <w:b/>
        </w:rPr>
        <w:t xml:space="preserve"> </w:t>
      </w:r>
      <w:r w:rsidR="004924EB">
        <w:rPr>
          <w:b/>
        </w:rPr>
        <w:t xml:space="preserve">Microsoft Visual Studio 2012 </w:t>
      </w:r>
      <w:r w:rsidR="004924EB">
        <w:rPr>
          <w:b/>
        </w:rPr>
        <w:t> Visual Studio 2012</w:t>
      </w:r>
      <w:r>
        <w:t>.</w:t>
      </w:r>
    </w:p>
    <w:p w:rsidR="00291016" w:rsidRDefault="00BE1DF5" w:rsidP="00312A10">
      <w:pPr>
        <w:pStyle w:val="Ln1"/>
        <w:numPr>
          <w:ilvl w:val="0"/>
          <w:numId w:val="33"/>
        </w:numPr>
      </w:pPr>
      <w:r>
        <w:t>Create a new project:</w:t>
      </w:r>
    </w:p>
    <w:p w:rsidR="00BE1DF5" w:rsidRDefault="00BE1DF5" w:rsidP="00BE1DF5">
      <w:pPr>
        <w:pStyle w:val="Ln1"/>
        <w:numPr>
          <w:ilvl w:val="1"/>
          <w:numId w:val="33"/>
        </w:numPr>
      </w:pPr>
      <w:r>
        <w:lastRenderedPageBreak/>
        <w:t xml:space="preserve">Select </w:t>
      </w:r>
      <w:r w:rsidRPr="00BE1DF5">
        <w:rPr>
          <w:b/>
        </w:rPr>
        <w:t xml:space="preserve">File </w:t>
      </w:r>
      <w:r w:rsidRPr="00BE1DF5">
        <w:rPr>
          <w:b/>
        </w:rPr>
        <w:sym w:font="Wingdings" w:char="F0E0"/>
      </w:r>
      <w:r w:rsidRPr="00BE1DF5">
        <w:rPr>
          <w:b/>
        </w:rPr>
        <w:t xml:space="preserve"> New </w:t>
      </w:r>
      <w:r w:rsidRPr="00BE1DF5">
        <w:rPr>
          <w:b/>
        </w:rPr>
        <w:sym w:font="Wingdings" w:char="F0E0"/>
      </w:r>
      <w:r w:rsidRPr="00BE1DF5">
        <w:rPr>
          <w:b/>
        </w:rPr>
        <w:t xml:space="preserve"> Project</w:t>
      </w:r>
      <w:r>
        <w:t>.</w:t>
      </w:r>
    </w:p>
    <w:p w:rsidR="00BE1DF5" w:rsidRDefault="00BE1DF5" w:rsidP="00BE1DF5">
      <w:pPr>
        <w:pStyle w:val="Ln1"/>
        <w:numPr>
          <w:ilvl w:val="1"/>
          <w:numId w:val="33"/>
        </w:numPr>
      </w:pPr>
      <w:r>
        <w:t xml:space="preserve">In the left-hand section of the </w:t>
      </w:r>
      <w:r w:rsidRPr="00BE1DF5">
        <w:rPr>
          <w:b/>
        </w:rPr>
        <w:t>New Project</w:t>
      </w:r>
      <w:r>
        <w:t xml:space="preserve"> dialog, select </w:t>
      </w:r>
      <w:r w:rsidRPr="00BE1DF5">
        <w:rPr>
          <w:b/>
        </w:rPr>
        <w:t xml:space="preserve">Templates </w:t>
      </w:r>
      <w:r w:rsidRPr="00BE1DF5">
        <w:rPr>
          <w:b/>
        </w:rPr>
        <w:sym w:font="Wingdings" w:char="F0E0"/>
      </w:r>
      <w:r w:rsidRPr="00BE1DF5">
        <w:rPr>
          <w:b/>
        </w:rPr>
        <w:t xml:space="preserve"> Visual C# </w:t>
      </w:r>
      <w:r w:rsidRPr="00BE1DF5">
        <w:rPr>
          <w:b/>
        </w:rPr>
        <w:sym w:font="Wingdings" w:char="F0E0"/>
      </w:r>
      <w:r w:rsidRPr="00BE1DF5">
        <w:rPr>
          <w:b/>
        </w:rPr>
        <w:t xml:space="preserve"> Windows </w:t>
      </w:r>
      <w:r w:rsidRPr="00BE1DF5">
        <w:rPr>
          <w:b/>
        </w:rPr>
        <w:sym w:font="Wingdings" w:char="F0E0"/>
      </w:r>
      <w:r w:rsidRPr="00BE1DF5">
        <w:rPr>
          <w:b/>
        </w:rPr>
        <w:t xml:space="preserve"> Console Application</w:t>
      </w:r>
      <w:r>
        <w:t>.</w:t>
      </w:r>
    </w:p>
    <w:p w:rsidR="00BE1DF5" w:rsidRDefault="00BE1DF5" w:rsidP="00BE1DF5">
      <w:pPr>
        <w:pStyle w:val="Ln1"/>
        <w:numPr>
          <w:ilvl w:val="1"/>
          <w:numId w:val="33"/>
        </w:numPr>
      </w:pPr>
      <w:r>
        <w:t xml:space="preserve">In the top part of the dialog, select </w:t>
      </w:r>
      <w:r w:rsidRPr="00BE1DF5">
        <w:rPr>
          <w:b/>
        </w:rPr>
        <w:t>.NET Framework 4.5</w:t>
      </w:r>
      <w:r>
        <w:t>.</w:t>
      </w:r>
    </w:p>
    <w:p w:rsidR="00BE1DF5" w:rsidRDefault="00BE1DF5" w:rsidP="00BE1DF5">
      <w:pPr>
        <w:pStyle w:val="Ln1"/>
        <w:numPr>
          <w:ilvl w:val="1"/>
          <w:numId w:val="33"/>
        </w:numPr>
      </w:pPr>
      <w:r>
        <w:t xml:space="preserve">Give the project a name of </w:t>
      </w:r>
      <w:r w:rsidRPr="00BE1DF5">
        <w:rPr>
          <w:b/>
        </w:rPr>
        <w:t>TaxonomySSOM</w:t>
      </w:r>
      <w:r>
        <w:t>.</w:t>
      </w:r>
    </w:p>
    <w:p w:rsidR="00BE1DF5" w:rsidRDefault="00241C32" w:rsidP="00BE1DF5">
      <w:pPr>
        <w:pStyle w:val="Ln1"/>
        <w:numPr>
          <w:ilvl w:val="0"/>
          <w:numId w:val="0"/>
        </w:numPr>
        <w:ind w:left="1080"/>
      </w:pPr>
      <w:r>
        <w:rPr>
          <w:noProof/>
        </w:rPr>
        <w:drawing>
          <wp:inline distT="0" distB="0" distL="0" distR="0">
            <wp:extent cx="5486400" cy="37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B44448.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BE1DF5" w:rsidRDefault="00B12A84" w:rsidP="00BE1DF5">
      <w:pPr>
        <w:pStyle w:val="Ln1"/>
        <w:numPr>
          <w:ilvl w:val="1"/>
          <w:numId w:val="33"/>
        </w:numPr>
      </w:pPr>
      <w:r>
        <w:t xml:space="preserve">Click </w:t>
      </w:r>
      <w:r w:rsidRPr="00B12A84">
        <w:rPr>
          <w:b/>
        </w:rPr>
        <w:t>OK</w:t>
      </w:r>
      <w:r>
        <w:t xml:space="preserve"> to create the project.</w:t>
      </w:r>
    </w:p>
    <w:p w:rsidR="00B12A84" w:rsidRDefault="00B12A84" w:rsidP="00B12A84">
      <w:pPr>
        <w:pStyle w:val="Ln1"/>
        <w:numPr>
          <w:ilvl w:val="0"/>
          <w:numId w:val="33"/>
        </w:numPr>
      </w:pPr>
      <w:r>
        <w:t>In order to work with the taxonomy API you need to add a few assembly references to the project:</w:t>
      </w:r>
    </w:p>
    <w:p w:rsidR="00B12A84" w:rsidRDefault="00B12A84" w:rsidP="00B12A84">
      <w:pPr>
        <w:pStyle w:val="Ln1"/>
        <w:numPr>
          <w:ilvl w:val="1"/>
          <w:numId w:val="33"/>
        </w:numPr>
      </w:pPr>
      <w:r>
        <w:t xml:space="preserve">Within the </w:t>
      </w:r>
      <w:r w:rsidRPr="00B12A84">
        <w:rPr>
          <w:b/>
        </w:rPr>
        <w:t>Solution Explorer</w:t>
      </w:r>
      <w:r>
        <w:t xml:space="preserve"> tool window, right-click </w:t>
      </w:r>
      <w:r w:rsidRPr="00B12A84">
        <w:rPr>
          <w:b/>
        </w:rPr>
        <w:t>References</w:t>
      </w:r>
      <w:r>
        <w:t xml:space="preserve"> in the project and select </w:t>
      </w:r>
      <w:r w:rsidRPr="00B12A84">
        <w:rPr>
          <w:b/>
        </w:rPr>
        <w:t>Add Reference…</w:t>
      </w:r>
      <w:r>
        <w:t>.</w:t>
      </w:r>
    </w:p>
    <w:p w:rsidR="00B12A84" w:rsidRDefault="004924EB" w:rsidP="00B12A84">
      <w:pPr>
        <w:pStyle w:val="Ln1"/>
        <w:numPr>
          <w:ilvl w:val="0"/>
          <w:numId w:val="0"/>
        </w:numPr>
        <w:ind w:left="1080"/>
      </w:pPr>
      <w:r>
        <w:rPr>
          <w:noProof/>
        </w:rPr>
        <w:lastRenderedPageBreak/>
        <w:drawing>
          <wp:inline distT="0" distB="0" distL="0" distR="0" wp14:anchorId="18F72B6D" wp14:editId="5D49B808">
            <wp:extent cx="3009524" cy="1819048"/>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9524" cy="1819048"/>
                    </a:xfrm>
                    <a:prstGeom prst="rect">
                      <a:avLst/>
                    </a:prstGeom>
                  </pic:spPr>
                </pic:pic>
              </a:graphicData>
            </a:graphic>
          </wp:inline>
        </w:drawing>
      </w:r>
    </w:p>
    <w:p w:rsidR="00B12A84" w:rsidRDefault="00B12A84" w:rsidP="00B12A84">
      <w:pPr>
        <w:pStyle w:val="Ln1"/>
        <w:numPr>
          <w:ilvl w:val="1"/>
          <w:numId w:val="33"/>
        </w:numPr>
      </w:pPr>
      <w:r>
        <w:t xml:space="preserve">Click the </w:t>
      </w:r>
      <w:r w:rsidRPr="00B12A84">
        <w:rPr>
          <w:b/>
        </w:rPr>
        <w:t>Browse</w:t>
      </w:r>
      <w:r>
        <w:t xml:space="preserve"> button at the bottom of the dialog and add the two assemblies found in the </w:t>
      </w:r>
      <w:r w:rsidRPr="00B12A84">
        <w:rPr>
          <w:b/>
        </w:rPr>
        <w:t>c:\Program Files\Common Files\Web Server Extentions\15\ISAPI</w:t>
      </w:r>
      <w:r>
        <w:t xml:space="preserve"> folder:</w:t>
      </w:r>
    </w:p>
    <w:p w:rsidR="00B12A84" w:rsidRDefault="00B12A84" w:rsidP="00B12A84">
      <w:pPr>
        <w:pStyle w:val="Ln1"/>
        <w:numPr>
          <w:ilvl w:val="2"/>
          <w:numId w:val="33"/>
        </w:numPr>
      </w:pPr>
      <w:r>
        <w:t>Microsoft.SharePoint.dll</w:t>
      </w:r>
    </w:p>
    <w:p w:rsidR="00B12A84" w:rsidRDefault="00B12A84" w:rsidP="00B12A84">
      <w:pPr>
        <w:pStyle w:val="Ln1"/>
        <w:numPr>
          <w:ilvl w:val="2"/>
          <w:numId w:val="33"/>
        </w:numPr>
      </w:pPr>
      <w:r>
        <w:t>Microsoft.SharePoint.Taxonomy.dll</w:t>
      </w:r>
    </w:p>
    <w:p w:rsidR="00B12A84" w:rsidRDefault="00B12A84" w:rsidP="00B12A84">
      <w:pPr>
        <w:pStyle w:val="Ln1"/>
        <w:numPr>
          <w:ilvl w:val="1"/>
          <w:numId w:val="33"/>
        </w:numPr>
      </w:pPr>
      <w:r>
        <w:t xml:space="preserve">Click </w:t>
      </w:r>
      <w:r w:rsidRPr="00045037">
        <w:rPr>
          <w:b/>
        </w:rPr>
        <w:t>OK</w:t>
      </w:r>
      <w:r>
        <w:t xml:space="preserve"> at the bottom of the dialog.</w:t>
      </w:r>
    </w:p>
    <w:p w:rsidR="00474B66" w:rsidRDefault="00474B66" w:rsidP="00474B66">
      <w:pPr>
        <w:pStyle w:val="Ln1"/>
        <w:numPr>
          <w:ilvl w:val="0"/>
          <w:numId w:val="33"/>
        </w:numPr>
      </w:pPr>
      <w:r>
        <w:t>Finally, ensure this console application is a 64-bit application as SharePoint is 64-bit:</w:t>
      </w:r>
    </w:p>
    <w:p w:rsidR="00474B66" w:rsidRDefault="00474B66" w:rsidP="00474B66">
      <w:pPr>
        <w:pStyle w:val="Ln1"/>
        <w:numPr>
          <w:ilvl w:val="1"/>
          <w:numId w:val="33"/>
        </w:numPr>
      </w:pPr>
      <w:r>
        <w:t xml:space="preserve">Right-click the project in the </w:t>
      </w:r>
      <w:r w:rsidRPr="00474B66">
        <w:rPr>
          <w:b/>
        </w:rPr>
        <w:t>Solution Explorer</w:t>
      </w:r>
      <w:r>
        <w:t xml:space="preserve"> and select </w:t>
      </w:r>
      <w:r w:rsidRPr="00474B66">
        <w:rPr>
          <w:b/>
        </w:rPr>
        <w:t>Properties</w:t>
      </w:r>
      <w:r>
        <w:t>.</w:t>
      </w:r>
    </w:p>
    <w:p w:rsidR="00474B66" w:rsidRDefault="00474B66" w:rsidP="00474B66">
      <w:pPr>
        <w:pStyle w:val="Ln1"/>
        <w:numPr>
          <w:ilvl w:val="1"/>
          <w:numId w:val="33"/>
        </w:numPr>
      </w:pPr>
      <w:r>
        <w:t xml:space="preserve">On the </w:t>
      </w:r>
      <w:r w:rsidRPr="00474B66">
        <w:rPr>
          <w:b/>
        </w:rPr>
        <w:t>Build</w:t>
      </w:r>
      <w:r>
        <w:t xml:space="preserve"> tab, select </w:t>
      </w:r>
      <w:r w:rsidRPr="00474B66">
        <w:rPr>
          <w:b/>
        </w:rPr>
        <w:t>Platform Target = x64</w:t>
      </w:r>
      <w:r>
        <w:t>.</w:t>
      </w:r>
    </w:p>
    <w:p w:rsidR="00474B66" w:rsidRDefault="00474B66" w:rsidP="00474B66">
      <w:pPr>
        <w:pStyle w:val="Ln1"/>
        <w:numPr>
          <w:ilvl w:val="0"/>
          <w:numId w:val="33"/>
        </w:numPr>
      </w:pPr>
      <w:r>
        <w:t xml:space="preserve">Save the project by clicking </w:t>
      </w:r>
      <w:r w:rsidRPr="00474B66">
        <w:rPr>
          <w:b/>
        </w:rPr>
        <w:t xml:space="preserve">File </w:t>
      </w:r>
      <w:r w:rsidRPr="00474B66">
        <w:rPr>
          <w:b/>
        </w:rPr>
        <w:sym w:font="Wingdings" w:char="F0E0"/>
      </w:r>
      <w:r w:rsidRPr="00474B66">
        <w:rPr>
          <w:b/>
        </w:rPr>
        <w:t xml:space="preserve"> Save</w:t>
      </w:r>
      <w:r w:rsidR="002657A6">
        <w:rPr>
          <w:b/>
        </w:rPr>
        <w:t xml:space="preserve"> All</w:t>
      </w:r>
      <w:r>
        <w:t>.</w:t>
      </w:r>
    </w:p>
    <w:p w:rsidR="00F57C2C" w:rsidRDefault="00F57C2C" w:rsidP="00B85137">
      <w:pPr>
        <w:pStyle w:val="Heading2"/>
      </w:pPr>
      <w:r>
        <w:t xml:space="preserve">Task 2: Create </w:t>
      </w:r>
      <w:r w:rsidR="00B85137">
        <w:t>T</w:t>
      </w:r>
      <w:r>
        <w:t xml:space="preserve">erms in a </w:t>
      </w:r>
      <w:r w:rsidR="00B85137">
        <w:t>T</w:t>
      </w:r>
      <w:r>
        <w:t xml:space="preserve">axonomy </w:t>
      </w:r>
    </w:p>
    <w:p w:rsidR="005F1BB8" w:rsidRPr="005F1BB8" w:rsidRDefault="005F1BB8" w:rsidP="005F1BB8">
      <w:r>
        <w:t>In this task you will write code to create terms in an existing taxonomy.</w:t>
      </w:r>
    </w:p>
    <w:p w:rsidR="00F57C2C" w:rsidRPr="008A0577" w:rsidRDefault="00F57C2C" w:rsidP="00F57C2C">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F57C2C" w:rsidRDefault="00E250FA" w:rsidP="00312A10">
      <w:pPr>
        <w:pStyle w:val="Ln1"/>
        <w:numPr>
          <w:ilvl w:val="0"/>
          <w:numId w:val="32"/>
        </w:numPr>
      </w:pPr>
      <w:r>
        <w:t xml:space="preserve">Ensure the </w:t>
      </w:r>
      <w:r w:rsidRPr="00E250FA">
        <w:rPr>
          <w:b/>
        </w:rPr>
        <w:t>TaxonomySSOM</w:t>
      </w:r>
      <w:r>
        <w:t xml:space="preserve"> is open and loaded within Visual Studio </w:t>
      </w:r>
      <w:r w:rsidR="00241C32">
        <w:t>2012</w:t>
      </w:r>
      <w:r>
        <w:t xml:space="preserve"> that you created in the previous task.</w:t>
      </w:r>
    </w:p>
    <w:p w:rsidR="005F1BB8" w:rsidRDefault="005F1BB8" w:rsidP="005F1BB8">
      <w:pPr>
        <w:pStyle w:val="Ln1"/>
        <w:numPr>
          <w:ilvl w:val="0"/>
          <w:numId w:val="32"/>
        </w:numPr>
      </w:pPr>
      <w:r>
        <w:t xml:space="preserve">Within the </w:t>
      </w:r>
      <w:r w:rsidRPr="00045037">
        <w:rPr>
          <w:b/>
        </w:rPr>
        <w:t>Program.cs</w:t>
      </w:r>
      <w:r>
        <w:t xml:space="preserve"> file, add two using statements to save typing out the full type name later in the app:</w:t>
      </w:r>
    </w:p>
    <w:p w:rsidR="005F1BB8" w:rsidRDefault="005F1BB8" w:rsidP="00FB4C0D">
      <w:pPr>
        <w:pStyle w:val="Code"/>
      </w:pPr>
      <w:r>
        <w:lastRenderedPageBreak/>
        <w:t>using Microsoft.SharePoint;</w:t>
      </w:r>
    </w:p>
    <w:p w:rsidR="005F1BB8" w:rsidRDefault="005F1BB8" w:rsidP="00FB4C0D">
      <w:pPr>
        <w:pStyle w:val="Code"/>
      </w:pPr>
      <w:r>
        <w:t>using Microsoft.SharePoint.Taxonomy;</w:t>
      </w:r>
    </w:p>
    <w:p w:rsidR="005F1BB8" w:rsidRDefault="005F1BB8" w:rsidP="005F1BB8">
      <w:pPr>
        <w:pStyle w:val="Ln1"/>
        <w:numPr>
          <w:ilvl w:val="0"/>
          <w:numId w:val="32"/>
        </w:numPr>
      </w:pPr>
      <w:r>
        <w:t xml:space="preserve">Now go into the </w:t>
      </w:r>
      <w:r w:rsidRPr="00474B66">
        <w:rPr>
          <w:b/>
        </w:rPr>
        <w:t>Main()</w:t>
      </w:r>
      <w:r>
        <w:t xml:space="preserve"> method. You need to get a reference to </w:t>
      </w:r>
      <w:r w:rsidR="00474B66">
        <w:t xml:space="preserve">the term set previously created so the first step is to connect to a site collection, establish a taxonomy session and connect to the term set. Do this by adding the following code just inside the </w:t>
      </w:r>
      <w:r w:rsidR="00474B66" w:rsidRPr="00474B66">
        <w:rPr>
          <w:b/>
        </w:rPr>
        <w:t>Main()</w:t>
      </w:r>
      <w:r w:rsidR="00474B66">
        <w:t xml:space="preserve"> method:</w:t>
      </w:r>
    </w:p>
    <w:p w:rsidR="001D3167" w:rsidRDefault="001D3167" w:rsidP="001D3167">
      <w:pPr>
        <w:pStyle w:val="Code"/>
      </w:pPr>
      <w:r>
        <w:t>SPSite siteCollection = new SPSite("http://</w:t>
      </w:r>
      <w:r w:rsidR="000E7B2A">
        <w:t>intranet.contoso.com</w:t>
      </w:r>
      <w:r>
        <w:t>/sites/ecm");</w:t>
      </w:r>
    </w:p>
    <w:p w:rsidR="001D3167" w:rsidRDefault="001D3167" w:rsidP="001D3167">
      <w:pPr>
        <w:pStyle w:val="Code"/>
      </w:pPr>
      <w:r>
        <w:t>TaxonomySession taxSession = new TaxonomySession(siteCollection);</w:t>
      </w:r>
    </w:p>
    <w:p w:rsidR="001D3167" w:rsidRDefault="001D3167" w:rsidP="001D3167">
      <w:pPr>
        <w:pStyle w:val="Code"/>
      </w:pPr>
      <w:r>
        <w:t>TermStore termStore = taxSession.TermStores[0];</w:t>
      </w:r>
    </w:p>
    <w:p w:rsidR="001D3167" w:rsidRDefault="001D3167" w:rsidP="001D3167">
      <w:pPr>
        <w:pStyle w:val="Code"/>
      </w:pPr>
      <w:r>
        <w:t>Group termGroup = termStore.Groups.Single(tg =&gt; tg.Name == "Example Taxonomies");</w:t>
      </w:r>
    </w:p>
    <w:p w:rsidR="00474B66" w:rsidRDefault="001D3167" w:rsidP="001D3167">
      <w:pPr>
        <w:pStyle w:val="Code"/>
      </w:pPr>
      <w:r>
        <w:t>TermSet termSet = termGroup.TermSets.Single(ts =&gt; ts.Name == "Corporate Locations");</w:t>
      </w:r>
    </w:p>
    <w:p w:rsidR="005F1BB8" w:rsidRDefault="001D3167" w:rsidP="00312A10">
      <w:pPr>
        <w:pStyle w:val="Ln1"/>
        <w:numPr>
          <w:ilvl w:val="0"/>
          <w:numId w:val="32"/>
        </w:numPr>
      </w:pPr>
      <w:r>
        <w:t xml:space="preserve">With a reference to the term set, create a new region term and add a </w:t>
      </w:r>
      <w:r w:rsidR="00B818F9">
        <w:t xml:space="preserve">location to it. Add the following code after the code you just added to the </w:t>
      </w:r>
      <w:r w:rsidR="00B818F9" w:rsidRPr="00B818F9">
        <w:rPr>
          <w:b/>
        </w:rPr>
        <w:t>Main()</w:t>
      </w:r>
      <w:r w:rsidR="00B818F9">
        <w:t xml:space="preserve"> method:</w:t>
      </w:r>
    </w:p>
    <w:p w:rsidR="00586950" w:rsidRDefault="00586950" w:rsidP="00586950">
      <w:pPr>
        <w:pStyle w:val="Code"/>
      </w:pPr>
      <w:r>
        <w:t>// add region</w:t>
      </w:r>
    </w:p>
    <w:p w:rsidR="00586950" w:rsidRDefault="00586950" w:rsidP="00586950">
      <w:pPr>
        <w:pStyle w:val="Code"/>
      </w:pPr>
      <w:r w:rsidRPr="00586950">
        <w:t>Term unitedStatesTerm = termSet.Terms[0];</w:t>
      </w:r>
    </w:p>
    <w:p w:rsidR="00586950" w:rsidRDefault="00586950" w:rsidP="00586950">
      <w:pPr>
        <w:pStyle w:val="Code"/>
      </w:pPr>
      <w:r>
        <w:t xml:space="preserve">Term newRegion = </w:t>
      </w:r>
      <w:r w:rsidRPr="00586950">
        <w:t>unitedStatesTerm</w:t>
      </w:r>
      <w:r>
        <w:t>.CreateTerm("Mountain Region", 1033);</w:t>
      </w:r>
    </w:p>
    <w:p w:rsidR="00586950" w:rsidRDefault="00586950" w:rsidP="00586950">
      <w:pPr>
        <w:pStyle w:val="Code"/>
      </w:pPr>
      <w:r>
        <w:t>newRegion.SetCustomProperty("PrimaryPOC", "Janice Galvin");</w:t>
      </w:r>
    </w:p>
    <w:p w:rsidR="00586950" w:rsidRDefault="00586950" w:rsidP="00586950">
      <w:pPr>
        <w:pStyle w:val="Code"/>
      </w:pPr>
      <w:r>
        <w:t>newRegion.IsAvailableForTagging = false;</w:t>
      </w:r>
    </w:p>
    <w:p w:rsidR="00586950" w:rsidRDefault="00586950" w:rsidP="00586950">
      <w:pPr>
        <w:pStyle w:val="Code"/>
      </w:pPr>
    </w:p>
    <w:p w:rsidR="00586950" w:rsidRDefault="00586950" w:rsidP="00586950">
      <w:pPr>
        <w:pStyle w:val="Code"/>
      </w:pPr>
      <w:r>
        <w:t>// add state</w:t>
      </w:r>
    </w:p>
    <w:p w:rsidR="00586950" w:rsidRDefault="00586950" w:rsidP="00586950">
      <w:pPr>
        <w:pStyle w:val="Code"/>
      </w:pPr>
      <w:r>
        <w:t>Term newState = newRegion.CreateTerm("Colorado", 1033);</w:t>
      </w:r>
    </w:p>
    <w:p w:rsidR="00586950" w:rsidRDefault="00586950" w:rsidP="00586950">
      <w:pPr>
        <w:pStyle w:val="Code"/>
      </w:pPr>
    </w:p>
    <w:p w:rsidR="00586950" w:rsidRDefault="00586950" w:rsidP="00586950">
      <w:pPr>
        <w:pStyle w:val="Code"/>
      </w:pPr>
      <w:r>
        <w:t>// save changes</w:t>
      </w:r>
    </w:p>
    <w:p w:rsidR="001D3167" w:rsidRDefault="00586950" w:rsidP="00586950">
      <w:pPr>
        <w:pStyle w:val="Code"/>
      </w:pPr>
      <w:r>
        <w:t>termStore.CommitAll();</w:t>
      </w:r>
    </w:p>
    <w:p w:rsidR="00586950" w:rsidRDefault="00586950" w:rsidP="00586950">
      <w:pPr>
        <w:pStyle w:val="Ln1"/>
        <w:numPr>
          <w:ilvl w:val="0"/>
          <w:numId w:val="32"/>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586950" w:rsidRDefault="00586950" w:rsidP="00586950">
      <w:pPr>
        <w:pStyle w:val="Ln1"/>
        <w:numPr>
          <w:ilvl w:val="0"/>
          <w:numId w:val="32"/>
        </w:numPr>
      </w:pPr>
      <w:r>
        <w:t>When the console app completes and the black box closes, check the changes you just made using the Term Store Management Tool:</w:t>
      </w:r>
    </w:p>
    <w:p w:rsidR="00586950" w:rsidRDefault="00586950" w:rsidP="00586950">
      <w:pPr>
        <w:pStyle w:val="Ln1"/>
        <w:numPr>
          <w:ilvl w:val="1"/>
          <w:numId w:val="32"/>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w:t>
      </w:r>
      <w:r w:rsidR="004924EB">
        <w:rPr>
          <w:b/>
        </w:rPr>
        <w:t xml:space="preserve">Microsoft SharePoint 2013 Products </w:t>
      </w:r>
      <w:r w:rsidR="004924EB">
        <w:rPr>
          <w:b/>
        </w:rPr>
        <w:t> SharePoint 2013 Central Administration</w:t>
      </w:r>
      <w:r>
        <w:t>).</w:t>
      </w:r>
    </w:p>
    <w:p w:rsidR="00586950" w:rsidRDefault="00586950" w:rsidP="00586950">
      <w:pPr>
        <w:pStyle w:val="Ln1"/>
        <w:numPr>
          <w:ilvl w:val="1"/>
          <w:numId w:val="32"/>
        </w:numPr>
      </w:pPr>
      <w:r>
        <w:t xml:space="preserve">Under </w:t>
      </w:r>
      <w:r w:rsidRPr="006010CD">
        <w:rPr>
          <w:b/>
        </w:rPr>
        <w:t>Application Management</w:t>
      </w:r>
      <w:r>
        <w:t xml:space="preserve">, select </w:t>
      </w:r>
      <w:r w:rsidRPr="006010CD">
        <w:rPr>
          <w:b/>
        </w:rPr>
        <w:t>Manage Service Applications</w:t>
      </w:r>
      <w:r>
        <w:t>.</w:t>
      </w:r>
    </w:p>
    <w:p w:rsidR="00586950" w:rsidRDefault="00586950" w:rsidP="00586950">
      <w:pPr>
        <w:pStyle w:val="Ln1"/>
        <w:numPr>
          <w:ilvl w:val="1"/>
          <w:numId w:val="32"/>
        </w:numPr>
      </w:pPr>
      <w:r>
        <w:lastRenderedPageBreak/>
        <w:t xml:space="preserve">In the list of service applications, select </w:t>
      </w:r>
      <w:r w:rsidRPr="00482CFE">
        <w:rPr>
          <w:b/>
        </w:rPr>
        <w:t>Managed Metadata Service</w:t>
      </w:r>
      <w:r>
        <w:t xml:space="preserve"> to launch the Term Store Management Tool.</w:t>
      </w:r>
    </w:p>
    <w:p w:rsidR="00586950" w:rsidRDefault="00451B1E" w:rsidP="00586950">
      <w:pPr>
        <w:pStyle w:val="Ln1"/>
        <w:numPr>
          <w:ilvl w:val="1"/>
          <w:numId w:val="32"/>
        </w:numPr>
      </w:pPr>
      <w:r>
        <w:t xml:space="preserve">Expand the </w:t>
      </w:r>
      <w:r w:rsidRPr="000437A7">
        <w:rPr>
          <w:b/>
        </w:rPr>
        <w:t>Example Taxonomies</w:t>
      </w:r>
      <w:r>
        <w:t xml:space="preserve"> group and find the terms you just added:</w:t>
      </w:r>
    </w:p>
    <w:p w:rsidR="00451B1E" w:rsidRDefault="00241C32" w:rsidP="006574B0">
      <w:pPr>
        <w:pStyle w:val="Ln1"/>
        <w:numPr>
          <w:ilvl w:val="0"/>
          <w:numId w:val="0"/>
        </w:numPr>
        <w:ind w:left="1080"/>
      </w:pPr>
      <w:r>
        <w:rPr>
          <w:noProof/>
        </w:rPr>
        <w:drawing>
          <wp:inline distT="0" distB="0" distL="0" distR="0">
            <wp:extent cx="5486400"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485C3.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044700"/>
                    </a:xfrm>
                    <a:prstGeom prst="rect">
                      <a:avLst/>
                    </a:prstGeom>
                  </pic:spPr>
                </pic:pic>
              </a:graphicData>
            </a:graphic>
          </wp:inline>
        </w:drawing>
      </w:r>
    </w:p>
    <w:p w:rsidR="00F57C2C" w:rsidRDefault="00F57C2C" w:rsidP="00B85137">
      <w:pPr>
        <w:pStyle w:val="Heading2"/>
      </w:pPr>
      <w:r>
        <w:t xml:space="preserve">Task 3: Find </w:t>
      </w:r>
      <w:r w:rsidR="00477545">
        <w:t xml:space="preserve">and Modify </w:t>
      </w:r>
      <w:r w:rsidR="00B85137">
        <w:t>T</w:t>
      </w:r>
      <w:r>
        <w:t xml:space="preserve">erms </w:t>
      </w:r>
      <w:r w:rsidR="00B85137">
        <w:t>W</w:t>
      </w:r>
      <w:r>
        <w:t xml:space="preserve">ithin a </w:t>
      </w:r>
      <w:r w:rsidR="00B85137">
        <w:t>T</w:t>
      </w:r>
      <w:r>
        <w:t>axonomy</w:t>
      </w:r>
    </w:p>
    <w:p w:rsidR="000437A7" w:rsidRPr="000437A7" w:rsidRDefault="000437A7" w:rsidP="000437A7">
      <w:r>
        <w:t>In this task you will modify the console application created in the previous task to find a specific term in the term set and update it.</w:t>
      </w:r>
    </w:p>
    <w:p w:rsidR="00F57C2C" w:rsidRPr="008A0577" w:rsidRDefault="00F57C2C" w:rsidP="00F57C2C">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8C35EA" w:rsidRDefault="008C35EA" w:rsidP="008C35EA">
      <w:pPr>
        <w:pStyle w:val="Ln1"/>
        <w:numPr>
          <w:ilvl w:val="0"/>
          <w:numId w:val="31"/>
        </w:numPr>
      </w:pPr>
      <w:r>
        <w:t xml:space="preserve">Ensure the </w:t>
      </w:r>
      <w:r w:rsidRPr="00E250FA">
        <w:rPr>
          <w:b/>
        </w:rPr>
        <w:t>TaxonomySSOM</w:t>
      </w:r>
      <w:r>
        <w:t xml:space="preserve"> is open and loaded within Visual Studio </w:t>
      </w:r>
      <w:r w:rsidR="00F51E34">
        <w:t>2012</w:t>
      </w:r>
      <w:r>
        <w:t xml:space="preserve"> that you created in the previous task and the </w:t>
      </w:r>
      <w:r w:rsidRPr="008C35EA">
        <w:rPr>
          <w:b/>
        </w:rPr>
        <w:t>Program.cs</w:t>
      </w:r>
      <w:r>
        <w:t xml:space="preserve"> file is open.</w:t>
      </w:r>
    </w:p>
    <w:p w:rsidR="003A29EF" w:rsidRDefault="003A29EF" w:rsidP="008C35EA">
      <w:pPr>
        <w:pStyle w:val="Ln1"/>
        <w:numPr>
          <w:ilvl w:val="0"/>
          <w:numId w:val="31"/>
        </w:numPr>
      </w:pPr>
      <w:r>
        <w:t xml:space="preserve">The previous task had you run and test the console app. If you did that again you would get an error as it would try to recreate terms with the same name so comment </w:t>
      </w:r>
      <w:r w:rsidR="0003775B">
        <w:t xml:space="preserve">out </w:t>
      </w:r>
      <w:r>
        <w:t xml:space="preserve">all the code that added a new region &amp; state from the app. </w:t>
      </w:r>
      <w:r w:rsidR="0003775B">
        <w:t xml:space="preserve">The </w:t>
      </w:r>
      <w:r w:rsidR="0003775B" w:rsidRPr="0003775B">
        <w:rPr>
          <w:b/>
        </w:rPr>
        <w:t>Program.cs</w:t>
      </w:r>
      <w:r w:rsidR="0003775B">
        <w:t xml:space="preserve"> file’s </w:t>
      </w:r>
      <w:r w:rsidR="0003775B" w:rsidRPr="0003775B">
        <w:rPr>
          <w:b/>
        </w:rPr>
        <w:t>Main()</w:t>
      </w:r>
      <w:r w:rsidR="0003775B">
        <w:t xml:space="preserve"> method should look like this:</w:t>
      </w:r>
    </w:p>
    <w:p w:rsidR="0003775B" w:rsidRDefault="0003775B" w:rsidP="0003775B">
      <w:pPr>
        <w:pStyle w:val="Ln1"/>
        <w:numPr>
          <w:ilvl w:val="0"/>
          <w:numId w:val="0"/>
        </w:numPr>
        <w:ind w:left="720"/>
      </w:pPr>
      <w:r>
        <w:rPr>
          <w:noProof/>
        </w:rPr>
        <w:lastRenderedPageBreak/>
        <w:drawing>
          <wp:inline distT="0" distB="0" distL="0" distR="0" wp14:anchorId="5B731F89" wp14:editId="6A8DACA0">
            <wp:extent cx="5943600" cy="3366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66770"/>
                    </a:xfrm>
                    <a:prstGeom prst="rect">
                      <a:avLst/>
                    </a:prstGeom>
                  </pic:spPr>
                </pic:pic>
              </a:graphicData>
            </a:graphic>
          </wp:inline>
        </w:drawing>
      </w:r>
    </w:p>
    <w:p w:rsidR="0003775B" w:rsidRDefault="00FE451D" w:rsidP="008C35EA">
      <w:pPr>
        <w:pStyle w:val="Ln1"/>
        <w:numPr>
          <w:ilvl w:val="0"/>
          <w:numId w:val="31"/>
        </w:numPr>
      </w:pPr>
      <w:r>
        <w:t xml:space="preserve">With the term creation code commented out, add some code to find a term. Insert the following code before the </w:t>
      </w:r>
      <w:r w:rsidRPr="00FE451D">
        <w:rPr>
          <w:b/>
        </w:rPr>
        <w:t>// save changes</w:t>
      </w:r>
      <w:r>
        <w:t xml:space="preserve"> comment in the </w:t>
      </w:r>
      <w:r w:rsidRPr="00FE451D">
        <w:rPr>
          <w:b/>
        </w:rPr>
        <w:t>Main()</w:t>
      </w:r>
      <w:r>
        <w:t xml:space="preserve"> method:</w:t>
      </w:r>
    </w:p>
    <w:p w:rsidR="00FE451D" w:rsidRDefault="00FE451D" w:rsidP="00FE451D">
      <w:pPr>
        <w:pStyle w:val="Code"/>
      </w:pPr>
      <w:r>
        <w:t>// search for CENTRAL term</w:t>
      </w:r>
    </w:p>
    <w:p w:rsidR="00FE451D" w:rsidRDefault="00FE451D" w:rsidP="00FE451D">
      <w:pPr>
        <w:pStyle w:val="Code"/>
      </w:pPr>
      <w:r>
        <w:t xml:space="preserve">var foundTerm = termSet.GetTerms("Central", 1033, </w:t>
      </w:r>
      <w:r w:rsidR="005C2518">
        <w:t>false</w:t>
      </w:r>
      <w:r>
        <w:t>).First();</w:t>
      </w:r>
    </w:p>
    <w:p w:rsidR="00FE451D" w:rsidRDefault="00FE451D" w:rsidP="008C35EA">
      <w:pPr>
        <w:pStyle w:val="Ln1"/>
        <w:numPr>
          <w:ilvl w:val="0"/>
          <w:numId w:val="31"/>
        </w:numPr>
      </w:pPr>
      <w:r>
        <w:t>After finding the term, add code to update the title to include “Region” and to disallow tagging for the term:</w:t>
      </w:r>
    </w:p>
    <w:p w:rsidR="00FE451D" w:rsidRDefault="00FE451D" w:rsidP="00FE451D">
      <w:pPr>
        <w:pStyle w:val="Code"/>
      </w:pPr>
      <w:r>
        <w:t>foundTerm.Name = "Central Region";</w:t>
      </w:r>
    </w:p>
    <w:p w:rsidR="00FE451D" w:rsidRDefault="00FE451D" w:rsidP="00FE451D">
      <w:pPr>
        <w:pStyle w:val="Code"/>
      </w:pPr>
      <w:r>
        <w:t>foundTerm.IsAvailableForTagging = false;</w:t>
      </w:r>
    </w:p>
    <w:p w:rsidR="00FE451D" w:rsidRDefault="00FE451D" w:rsidP="00FE451D">
      <w:pPr>
        <w:pStyle w:val="Ln1"/>
        <w:numPr>
          <w:ilvl w:val="0"/>
          <w:numId w:val="31"/>
        </w:numPr>
      </w:pPr>
      <w:r>
        <w:t>Repeat the same process for the other two regions that were manually added:</w:t>
      </w:r>
    </w:p>
    <w:p w:rsidR="00FE451D" w:rsidRDefault="00FE451D" w:rsidP="00FE451D">
      <w:pPr>
        <w:pStyle w:val="Code"/>
      </w:pPr>
      <w:r>
        <w:t>// search for EAST term</w:t>
      </w:r>
    </w:p>
    <w:p w:rsidR="00FE451D" w:rsidRDefault="00FE451D" w:rsidP="00FE451D">
      <w:pPr>
        <w:pStyle w:val="Code"/>
      </w:pPr>
      <w:r>
        <w:t xml:space="preserve">foundTerm = termSet.GetTerms("East", 1033, </w:t>
      </w:r>
      <w:r w:rsidR="005C2518">
        <w:t>false</w:t>
      </w:r>
      <w:r>
        <w:t>).First();</w:t>
      </w:r>
    </w:p>
    <w:p w:rsidR="00FE451D" w:rsidRDefault="00FE451D" w:rsidP="00FE451D">
      <w:pPr>
        <w:pStyle w:val="Code"/>
      </w:pPr>
      <w:r>
        <w:t>foundTerm.Name = "East Region";</w:t>
      </w:r>
    </w:p>
    <w:p w:rsidR="00FE451D" w:rsidRDefault="00FE451D" w:rsidP="00FE451D">
      <w:pPr>
        <w:pStyle w:val="Code"/>
      </w:pPr>
      <w:r>
        <w:t>foundTerm.IsAvailableForTagging = false;</w:t>
      </w:r>
    </w:p>
    <w:p w:rsidR="00FE451D" w:rsidRDefault="00FE451D" w:rsidP="00FE451D">
      <w:pPr>
        <w:pStyle w:val="Code"/>
      </w:pPr>
    </w:p>
    <w:p w:rsidR="00FE451D" w:rsidRDefault="00FE451D" w:rsidP="00FE451D">
      <w:pPr>
        <w:pStyle w:val="Code"/>
      </w:pPr>
      <w:r>
        <w:t>// search for WEST term</w:t>
      </w:r>
    </w:p>
    <w:p w:rsidR="00FE451D" w:rsidRDefault="00FE451D" w:rsidP="00FE451D">
      <w:pPr>
        <w:pStyle w:val="Code"/>
      </w:pPr>
      <w:r>
        <w:t xml:space="preserve">foundTerm = termSet.GetTerms("West", 1033, </w:t>
      </w:r>
      <w:r w:rsidR="005C2518">
        <w:t>false</w:t>
      </w:r>
      <w:r>
        <w:t>).First();</w:t>
      </w:r>
    </w:p>
    <w:p w:rsidR="00FE451D" w:rsidRDefault="00FE451D" w:rsidP="00FE451D">
      <w:pPr>
        <w:pStyle w:val="Code"/>
      </w:pPr>
      <w:r>
        <w:t>foundTerm.Name = "West Region";</w:t>
      </w:r>
    </w:p>
    <w:p w:rsidR="00FE451D" w:rsidRDefault="00FE451D" w:rsidP="00FE451D">
      <w:pPr>
        <w:pStyle w:val="Code"/>
      </w:pPr>
      <w:r>
        <w:t>foundTerm.IsAvailableForTagging = false;</w:t>
      </w:r>
    </w:p>
    <w:p w:rsidR="00FE451D" w:rsidRDefault="00FE451D" w:rsidP="00FE451D">
      <w:pPr>
        <w:pStyle w:val="Ln1"/>
        <w:numPr>
          <w:ilvl w:val="0"/>
          <w:numId w:val="31"/>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w:t>
      </w:r>
      <w:r>
        <w:lastRenderedPageBreak/>
        <w:t xml:space="preserve">a black box but because it doesn’t write anything to the console, nothing will be seen. </w:t>
      </w:r>
    </w:p>
    <w:p w:rsidR="00FE451D" w:rsidRDefault="00FE451D" w:rsidP="00FE451D">
      <w:pPr>
        <w:pStyle w:val="Ln1"/>
        <w:numPr>
          <w:ilvl w:val="0"/>
          <w:numId w:val="31"/>
        </w:numPr>
      </w:pPr>
      <w:r>
        <w:t>When the console app completes and the black box closes, check the changes you just made using the Term Store Management Tool:</w:t>
      </w:r>
    </w:p>
    <w:p w:rsidR="00FE451D" w:rsidRDefault="00FE451D" w:rsidP="00FE451D">
      <w:pPr>
        <w:pStyle w:val="Ln1"/>
        <w:numPr>
          <w:ilvl w:val="1"/>
          <w:numId w:val="31"/>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w:t>
      </w:r>
      <w:r w:rsidR="004924EB">
        <w:rPr>
          <w:b/>
        </w:rPr>
        <w:t xml:space="preserve">Microsoft SharePoint 2013 Products </w:t>
      </w:r>
      <w:r w:rsidR="004924EB">
        <w:rPr>
          <w:b/>
        </w:rPr>
        <w:t> SharePoint 2013 Central Administration</w:t>
      </w:r>
      <w:r>
        <w:t>).</w:t>
      </w:r>
    </w:p>
    <w:p w:rsidR="00FE451D" w:rsidRDefault="00FE451D" w:rsidP="00FE451D">
      <w:pPr>
        <w:pStyle w:val="Ln1"/>
        <w:numPr>
          <w:ilvl w:val="1"/>
          <w:numId w:val="31"/>
        </w:numPr>
      </w:pPr>
      <w:r>
        <w:t xml:space="preserve">Under </w:t>
      </w:r>
      <w:r w:rsidRPr="006010CD">
        <w:rPr>
          <w:b/>
        </w:rPr>
        <w:t>Application Management</w:t>
      </w:r>
      <w:r>
        <w:t xml:space="preserve">, select </w:t>
      </w:r>
      <w:r w:rsidRPr="006010CD">
        <w:rPr>
          <w:b/>
        </w:rPr>
        <w:t>Manage Service Applications</w:t>
      </w:r>
      <w:r>
        <w:t>.</w:t>
      </w:r>
    </w:p>
    <w:p w:rsidR="00FE451D" w:rsidRDefault="00FE451D" w:rsidP="00FE451D">
      <w:pPr>
        <w:pStyle w:val="Ln1"/>
        <w:numPr>
          <w:ilvl w:val="1"/>
          <w:numId w:val="31"/>
        </w:numPr>
      </w:pPr>
      <w:r>
        <w:t xml:space="preserve">In the list of service applications, select </w:t>
      </w:r>
      <w:r w:rsidRPr="00482CFE">
        <w:rPr>
          <w:b/>
        </w:rPr>
        <w:t>Managed Metadata Service</w:t>
      </w:r>
      <w:r>
        <w:t xml:space="preserve"> to launch the Term Store Management Tool.</w:t>
      </w:r>
    </w:p>
    <w:p w:rsidR="00FE451D" w:rsidRDefault="00FE451D" w:rsidP="00FE451D">
      <w:pPr>
        <w:pStyle w:val="Ln1"/>
        <w:numPr>
          <w:ilvl w:val="1"/>
          <w:numId w:val="31"/>
        </w:numPr>
      </w:pPr>
      <w:r>
        <w:t xml:space="preserve">Expand the </w:t>
      </w:r>
      <w:r w:rsidRPr="000437A7">
        <w:rPr>
          <w:b/>
        </w:rPr>
        <w:t>Example Taxonomies</w:t>
      </w:r>
      <w:r>
        <w:t xml:space="preserve"> group and find the terms you just modified:</w:t>
      </w:r>
    </w:p>
    <w:p w:rsidR="00456392" w:rsidRDefault="00456392" w:rsidP="00456392">
      <w:pPr>
        <w:pStyle w:val="Ln1"/>
        <w:numPr>
          <w:ilvl w:val="0"/>
          <w:numId w:val="0"/>
        </w:numPr>
        <w:ind w:left="1080"/>
      </w:pPr>
      <w:r>
        <w:rPr>
          <w:noProof/>
        </w:rPr>
        <w:drawing>
          <wp:inline distT="0" distB="0" distL="0" distR="0" wp14:anchorId="58245881" wp14:editId="056439AA">
            <wp:extent cx="2571429" cy="195238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71429" cy="1952381"/>
                    </a:xfrm>
                    <a:prstGeom prst="rect">
                      <a:avLst/>
                    </a:prstGeom>
                  </pic:spPr>
                </pic:pic>
              </a:graphicData>
            </a:graphic>
          </wp:inline>
        </w:drawing>
      </w:r>
    </w:p>
    <w:p w:rsidR="00F57C2C" w:rsidRDefault="00F57C2C" w:rsidP="00B85137">
      <w:pPr>
        <w:pStyle w:val="Heading1"/>
      </w:pPr>
      <w:r>
        <w:t xml:space="preserve">Exercise </w:t>
      </w:r>
      <w:r w:rsidR="002E56B1">
        <w:t>3</w:t>
      </w:r>
      <w:r>
        <w:t xml:space="preserve">: </w:t>
      </w:r>
      <w:r w:rsidRPr="00F57C2C">
        <w:t>Working</w:t>
      </w:r>
      <w:r>
        <w:t xml:space="preserve"> with the Taxonomy CSOM API</w:t>
      </w:r>
    </w:p>
    <w:p w:rsidR="004F1E0A" w:rsidRDefault="004F1E0A" w:rsidP="004F1E0A">
      <w:r>
        <w:t>In this exercise you will work with a taxonomy in the Managed Metadata Service programmatically using the client side object model (CSOM) API.</w:t>
      </w:r>
    </w:p>
    <w:p w:rsidR="00F57C2C" w:rsidRDefault="00F57C2C" w:rsidP="00B85137">
      <w:pPr>
        <w:pStyle w:val="Heading2"/>
      </w:pPr>
      <w:r>
        <w:t xml:space="preserve">Task 1: Create a new Visual Studio </w:t>
      </w:r>
      <w:r w:rsidR="00B85137">
        <w:t>P</w:t>
      </w:r>
      <w:r>
        <w:t>roject</w:t>
      </w:r>
    </w:p>
    <w:p w:rsidR="005159AC" w:rsidRPr="00291016" w:rsidRDefault="005159AC" w:rsidP="005159AC">
      <w:r>
        <w:t>In this task you will create a new project and configure everything necessary to work with the taxonomy CSOM in the term set.</w:t>
      </w:r>
    </w:p>
    <w:p w:rsidR="00F57C2C" w:rsidRPr="008A0577" w:rsidRDefault="00F57C2C" w:rsidP="00F57C2C">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5159AC" w:rsidRDefault="005159AC" w:rsidP="005159AC">
      <w:pPr>
        <w:pStyle w:val="Ln1"/>
        <w:numPr>
          <w:ilvl w:val="0"/>
          <w:numId w:val="30"/>
        </w:numPr>
      </w:pPr>
      <w:r>
        <w:lastRenderedPageBreak/>
        <w:t xml:space="preserve">Launch Visual Studio by selecting </w:t>
      </w:r>
      <w:r w:rsidRPr="00291016">
        <w:rPr>
          <w:b/>
        </w:rPr>
        <w:t xml:space="preserve">Start </w:t>
      </w:r>
      <w:r w:rsidRPr="00291016">
        <w:rPr>
          <w:b/>
        </w:rPr>
        <w:sym w:font="Wingdings" w:char="F0E0"/>
      </w:r>
      <w:r w:rsidRPr="00291016">
        <w:rPr>
          <w:b/>
        </w:rPr>
        <w:t xml:space="preserve"> All Programs </w:t>
      </w:r>
      <w:r w:rsidRPr="00291016">
        <w:rPr>
          <w:b/>
        </w:rPr>
        <w:sym w:font="Wingdings" w:char="F0E0"/>
      </w:r>
      <w:r w:rsidRPr="00291016">
        <w:rPr>
          <w:b/>
        </w:rPr>
        <w:t xml:space="preserve"> </w:t>
      </w:r>
      <w:r w:rsidR="004924EB">
        <w:rPr>
          <w:b/>
        </w:rPr>
        <w:t xml:space="preserve">Microsoft Visual Studio 2012 </w:t>
      </w:r>
      <w:r w:rsidR="004924EB">
        <w:rPr>
          <w:b/>
        </w:rPr>
        <w:t> Visual Studio 2012</w:t>
      </w:r>
      <w:r>
        <w:t>.</w:t>
      </w:r>
    </w:p>
    <w:p w:rsidR="005159AC" w:rsidRDefault="005159AC" w:rsidP="005159AC">
      <w:pPr>
        <w:pStyle w:val="Ln1"/>
        <w:numPr>
          <w:ilvl w:val="0"/>
          <w:numId w:val="30"/>
        </w:numPr>
      </w:pPr>
      <w:r>
        <w:t>Create a new project:</w:t>
      </w:r>
    </w:p>
    <w:p w:rsidR="005159AC" w:rsidRDefault="005159AC" w:rsidP="005159AC">
      <w:pPr>
        <w:pStyle w:val="Ln1"/>
        <w:numPr>
          <w:ilvl w:val="1"/>
          <w:numId w:val="30"/>
        </w:numPr>
      </w:pPr>
      <w:r>
        <w:t xml:space="preserve">Select </w:t>
      </w:r>
      <w:r w:rsidRPr="00BE1DF5">
        <w:rPr>
          <w:b/>
        </w:rPr>
        <w:t xml:space="preserve">File </w:t>
      </w:r>
      <w:r w:rsidRPr="00BE1DF5">
        <w:rPr>
          <w:b/>
        </w:rPr>
        <w:sym w:font="Wingdings" w:char="F0E0"/>
      </w:r>
      <w:r w:rsidRPr="00BE1DF5">
        <w:rPr>
          <w:b/>
        </w:rPr>
        <w:t xml:space="preserve"> New </w:t>
      </w:r>
      <w:r w:rsidRPr="00BE1DF5">
        <w:rPr>
          <w:b/>
        </w:rPr>
        <w:sym w:font="Wingdings" w:char="F0E0"/>
      </w:r>
      <w:r w:rsidRPr="00BE1DF5">
        <w:rPr>
          <w:b/>
        </w:rPr>
        <w:t xml:space="preserve"> Project</w:t>
      </w:r>
      <w:r>
        <w:t>.</w:t>
      </w:r>
    </w:p>
    <w:p w:rsidR="005159AC" w:rsidRDefault="005159AC" w:rsidP="005159AC">
      <w:pPr>
        <w:pStyle w:val="Ln1"/>
        <w:numPr>
          <w:ilvl w:val="1"/>
          <w:numId w:val="30"/>
        </w:numPr>
      </w:pPr>
      <w:r>
        <w:t xml:space="preserve">In the left-hand section of the </w:t>
      </w:r>
      <w:r w:rsidRPr="00BE1DF5">
        <w:rPr>
          <w:b/>
        </w:rPr>
        <w:t>New Project</w:t>
      </w:r>
      <w:r>
        <w:t xml:space="preserve"> dialog, select </w:t>
      </w:r>
      <w:r w:rsidRPr="00BE1DF5">
        <w:rPr>
          <w:b/>
        </w:rPr>
        <w:t xml:space="preserve">Templates </w:t>
      </w:r>
      <w:r w:rsidRPr="00BE1DF5">
        <w:rPr>
          <w:b/>
        </w:rPr>
        <w:sym w:font="Wingdings" w:char="F0E0"/>
      </w:r>
      <w:r w:rsidRPr="00BE1DF5">
        <w:rPr>
          <w:b/>
        </w:rPr>
        <w:t xml:space="preserve"> Visual C# </w:t>
      </w:r>
      <w:r w:rsidRPr="00BE1DF5">
        <w:rPr>
          <w:b/>
        </w:rPr>
        <w:sym w:font="Wingdings" w:char="F0E0"/>
      </w:r>
      <w:r w:rsidRPr="00BE1DF5">
        <w:rPr>
          <w:b/>
        </w:rPr>
        <w:t xml:space="preserve"> Windows </w:t>
      </w:r>
      <w:r w:rsidRPr="00BE1DF5">
        <w:rPr>
          <w:b/>
        </w:rPr>
        <w:sym w:font="Wingdings" w:char="F0E0"/>
      </w:r>
      <w:r w:rsidRPr="00BE1DF5">
        <w:rPr>
          <w:b/>
        </w:rPr>
        <w:t xml:space="preserve"> Console Application</w:t>
      </w:r>
      <w:r>
        <w:t>.</w:t>
      </w:r>
    </w:p>
    <w:p w:rsidR="005159AC" w:rsidRDefault="005159AC" w:rsidP="005159AC">
      <w:pPr>
        <w:pStyle w:val="Ln1"/>
        <w:numPr>
          <w:ilvl w:val="1"/>
          <w:numId w:val="30"/>
        </w:numPr>
      </w:pPr>
      <w:r>
        <w:t xml:space="preserve">In the top part of the dialog, select </w:t>
      </w:r>
      <w:r w:rsidRPr="00BE1DF5">
        <w:rPr>
          <w:b/>
        </w:rPr>
        <w:t>.NET Framework 4.5</w:t>
      </w:r>
      <w:r>
        <w:t>.</w:t>
      </w:r>
    </w:p>
    <w:p w:rsidR="005159AC" w:rsidRDefault="005159AC" w:rsidP="00435F6E">
      <w:pPr>
        <w:pStyle w:val="Ln1"/>
        <w:numPr>
          <w:ilvl w:val="1"/>
          <w:numId w:val="30"/>
        </w:numPr>
      </w:pPr>
      <w:r>
        <w:t xml:space="preserve">Give the project a name of </w:t>
      </w:r>
      <w:r w:rsidRPr="00BE1DF5">
        <w:rPr>
          <w:b/>
        </w:rPr>
        <w:t>Taxonomy</w:t>
      </w:r>
      <w:r w:rsidR="00435F6E">
        <w:rPr>
          <w:b/>
        </w:rPr>
        <w:t>C</w:t>
      </w:r>
      <w:r w:rsidRPr="00BE1DF5">
        <w:rPr>
          <w:b/>
        </w:rPr>
        <w:t>SOM</w:t>
      </w:r>
      <w:r>
        <w:t>.</w:t>
      </w:r>
    </w:p>
    <w:p w:rsidR="005159AC" w:rsidRDefault="005159AC" w:rsidP="005159AC">
      <w:pPr>
        <w:pStyle w:val="Ln1"/>
        <w:numPr>
          <w:ilvl w:val="1"/>
          <w:numId w:val="30"/>
        </w:numPr>
      </w:pPr>
      <w:r>
        <w:t xml:space="preserve">Click </w:t>
      </w:r>
      <w:r w:rsidRPr="00B12A84">
        <w:rPr>
          <w:b/>
        </w:rPr>
        <w:t>OK</w:t>
      </w:r>
      <w:r>
        <w:t xml:space="preserve"> to create the project.</w:t>
      </w:r>
    </w:p>
    <w:p w:rsidR="005159AC" w:rsidRDefault="005159AC" w:rsidP="005159AC">
      <w:pPr>
        <w:pStyle w:val="Ln1"/>
        <w:numPr>
          <w:ilvl w:val="0"/>
          <w:numId w:val="30"/>
        </w:numPr>
      </w:pPr>
      <w:r>
        <w:t>In order to work with the taxonomy API you need to add a few assembly references to the project:</w:t>
      </w:r>
    </w:p>
    <w:p w:rsidR="005159AC" w:rsidRDefault="005159AC" w:rsidP="00435F6E">
      <w:pPr>
        <w:pStyle w:val="Ln1"/>
        <w:numPr>
          <w:ilvl w:val="1"/>
          <w:numId w:val="30"/>
        </w:numPr>
      </w:pPr>
      <w:r>
        <w:t xml:space="preserve">Within the </w:t>
      </w:r>
      <w:r w:rsidRPr="00B12A84">
        <w:rPr>
          <w:b/>
        </w:rPr>
        <w:t>Solution Explorer</w:t>
      </w:r>
      <w:r>
        <w:t xml:space="preserve"> tool window, right-click </w:t>
      </w:r>
      <w:r w:rsidRPr="00B12A84">
        <w:rPr>
          <w:b/>
        </w:rPr>
        <w:t>References</w:t>
      </w:r>
      <w:r>
        <w:t xml:space="preserve"> in the project and select </w:t>
      </w:r>
      <w:r w:rsidRPr="00B12A84">
        <w:rPr>
          <w:b/>
        </w:rPr>
        <w:t>Add Reference…</w:t>
      </w:r>
      <w:r>
        <w:t>.</w:t>
      </w:r>
    </w:p>
    <w:p w:rsidR="005159AC" w:rsidRDefault="005159AC" w:rsidP="005159AC">
      <w:pPr>
        <w:pStyle w:val="Ln1"/>
        <w:numPr>
          <w:ilvl w:val="1"/>
          <w:numId w:val="30"/>
        </w:numPr>
      </w:pPr>
      <w:r>
        <w:t xml:space="preserve">Click the </w:t>
      </w:r>
      <w:r w:rsidRPr="00B12A84">
        <w:rPr>
          <w:b/>
        </w:rPr>
        <w:t>Browse</w:t>
      </w:r>
      <w:r>
        <w:t xml:space="preserve"> button at the bottom of the dialog and add the two assemblies found in the </w:t>
      </w:r>
      <w:r w:rsidRPr="00B12A84">
        <w:rPr>
          <w:b/>
        </w:rPr>
        <w:t>c:\Program Files\Common Files\Web Server Extentions\15\ISAPI</w:t>
      </w:r>
      <w:r>
        <w:t xml:space="preserve"> folder:</w:t>
      </w:r>
    </w:p>
    <w:p w:rsidR="005159AC" w:rsidRDefault="005159AC" w:rsidP="005159AC">
      <w:pPr>
        <w:pStyle w:val="Ln1"/>
        <w:numPr>
          <w:ilvl w:val="2"/>
          <w:numId w:val="30"/>
        </w:numPr>
      </w:pPr>
      <w:r>
        <w:t>Microsoft.SharePoint</w:t>
      </w:r>
      <w:r w:rsidR="00435F6E">
        <w:t>.Client</w:t>
      </w:r>
      <w:r>
        <w:t>.dll</w:t>
      </w:r>
    </w:p>
    <w:p w:rsidR="00435F6E" w:rsidRDefault="00435F6E" w:rsidP="00435F6E">
      <w:pPr>
        <w:pStyle w:val="Ln1"/>
        <w:numPr>
          <w:ilvl w:val="2"/>
          <w:numId w:val="30"/>
        </w:numPr>
      </w:pPr>
      <w:r>
        <w:t>Microsoft.SharePoint.Client.Runtime.dll</w:t>
      </w:r>
    </w:p>
    <w:p w:rsidR="005159AC" w:rsidRDefault="005159AC" w:rsidP="005159AC">
      <w:pPr>
        <w:pStyle w:val="Ln1"/>
        <w:numPr>
          <w:ilvl w:val="2"/>
          <w:numId w:val="30"/>
        </w:numPr>
      </w:pPr>
      <w:r>
        <w:t>Microsoft.SharePoint.</w:t>
      </w:r>
      <w:r w:rsidR="00435F6E">
        <w:t>Client.</w:t>
      </w:r>
      <w:r>
        <w:t>Taxonomy.dll</w:t>
      </w:r>
    </w:p>
    <w:p w:rsidR="005159AC" w:rsidRDefault="005159AC" w:rsidP="005159AC">
      <w:pPr>
        <w:pStyle w:val="Ln1"/>
        <w:numPr>
          <w:ilvl w:val="1"/>
          <w:numId w:val="30"/>
        </w:numPr>
      </w:pPr>
      <w:r>
        <w:t xml:space="preserve">Click </w:t>
      </w:r>
      <w:r w:rsidRPr="00045037">
        <w:rPr>
          <w:b/>
        </w:rPr>
        <w:t>OK</w:t>
      </w:r>
      <w:r>
        <w:t xml:space="preserve"> at the bottom of the dialog.</w:t>
      </w:r>
    </w:p>
    <w:p w:rsidR="005159AC" w:rsidRDefault="005159AC" w:rsidP="005159AC">
      <w:pPr>
        <w:pStyle w:val="Ln1"/>
        <w:numPr>
          <w:ilvl w:val="0"/>
          <w:numId w:val="30"/>
        </w:numPr>
      </w:pPr>
      <w:r>
        <w:t xml:space="preserve">Save the project by clicking </w:t>
      </w:r>
      <w:r w:rsidRPr="00474B66">
        <w:rPr>
          <w:b/>
        </w:rPr>
        <w:t xml:space="preserve">File </w:t>
      </w:r>
      <w:r w:rsidRPr="00474B66">
        <w:rPr>
          <w:b/>
        </w:rPr>
        <w:sym w:font="Wingdings" w:char="F0E0"/>
      </w:r>
      <w:r w:rsidRPr="00474B66">
        <w:rPr>
          <w:b/>
        </w:rPr>
        <w:t xml:space="preserve"> Save</w:t>
      </w:r>
      <w:r>
        <w:rPr>
          <w:b/>
        </w:rPr>
        <w:t xml:space="preserve"> All</w:t>
      </w:r>
      <w:r>
        <w:t>.</w:t>
      </w:r>
    </w:p>
    <w:p w:rsidR="00F57C2C" w:rsidRDefault="00F57C2C" w:rsidP="00B85137">
      <w:pPr>
        <w:pStyle w:val="Heading2"/>
      </w:pPr>
      <w:r>
        <w:t xml:space="preserve">Task 2: Create and </w:t>
      </w:r>
      <w:r w:rsidR="00B85137">
        <w:t>M</w:t>
      </w:r>
      <w:r>
        <w:t xml:space="preserve">odify </w:t>
      </w:r>
      <w:r w:rsidR="00B85137">
        <w:t>T</w:t>
      </w:r>
      <w:r>
        <w:t xml:space="preserve">erms in a </w:t>
      </w:r>
      <w:r w:rsidR="00B85137">
        <w:t>T</w:t>
      </w:r>
      <w:r>
        <w:t xml:space="preserve">axonomy </w:t>
      </w:r>
    </w:p>
    <w:p w:rsidR="00EA5F6D" w:rsidRPr="005F1BB8" w:rsidRDefault="00EA5F6D" w:rsidP="00EA5F6D">
      <w:r>
        <w:t>In this task you will write code to create terms in an existing taxonomy.</w:t>
      </w:r>
    </w:p>
    <w:p w:rsidR="00F57C2C" w:rsidRPr="008A0577" w:rsidRDefault="00F57C2C" w:rsidP="00F57C2C">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EA5F6D" w:rsidRDefault="00EA5F6D" w:rsidP="00EA5F6D">
      <w:pPr>
        <w:pStyle w:val="Ln1"/>
        <w:numPr>
          <w:ilvl w:val="0"/>
          <w:numId w:val="29"/>
        </w:numPr>
      </w:pPr>
      <w:r>
        <w:t xml:space="preserve">Ensure the </w:t>
      </w:r>
      <w:r w:rsidRPr="00E250FA">
        <w:rPr>
          <w:b/>
        </w:rPr>
        <w:t>Taxonomy</w:t>
      </w:r>
      <w:r>
        <w:rPr>
          <w:b/>
        </w:rPr>
        <w:t>C</w:t>
      </w:r>
      <w:r w:rsidRPr="00E250FA">
        <w:rPr>
          <w:b/>
        </w:rPr>
        <w:t>SOM</w:t>
      </w:r>
      <w:r>
        <w:t xml:space="preserve"> is open and loaded within Visual Studio </w:t>
      </w:r>
      <w:r w:rsidR="00AE1915">
        <w:t>2012</w:t>
      </w:r>
      <w:r>
        <w:t xml:space="preserve"> that you created in the previous task.</w:t>
      </w:r>
    </w:p>
    <w:p w:rsidR="00EA5F6D" w:rsidRDefault="00EA5F6D" w:rsidP="00EA5F6D">
      <w:pPr>
        <w:pStyle w:val="Ln1"/>
        <w:numPr>
          <w:ilvl w:val="0"/>
          <w:numId w:val="29"/>
        </w:numPr>
      </w:pPr>
      <w:r>
        <w:lastRenderedPageBreak/>
        <w:t xml:space="preserve">Within the </w:t>
      </w:r>
      <w:r w:rsidRPr="00045037">
        <w:rPr>
          <w:b/>
        </w:rPr>
        <w:t>Program.cs</w:t>
      </w:r>
      <w:r>
        <w:t xml:space="preserve"> file, add two using statements to save typing out the full type name later in the app:</w:t>
      </w:r>
    </w:p>
    <w:p w:rsidR="00EA5F6D" w:rsidRDefault="00EA5F6D" w:rsidP="00EA5F6D">
      <w:pPr>
        <w:pStyle w:val="Code"/>
      </w:pPr>
      <w:r>
        <w:t>using Microsoft.SharePoint.Client;</w:t>
      </w:r>
    </w:p>
    <w:p w:rsidR="00EA5F6D" w:rsidRDefault="00EA5F6D" w:rsidP="00EA5F6D">
      <w:pPr>
        <w:pStyle w:val="Code"/>
      </w:pPr>
      <w:r>
        <w:t>using Microsoft.SharePoint.Client.Taxonomy;</w:t>
      </w:r>
    </w:p>
    <w:p w:rsidR="00EA5F6D" w:rsidRDefault="00EA5F6D" w:rsidP="00EA5F6D">
      <w:pPr>
        <w:pStyle w:val="Ln1"/>
        <w:numPr>
          <w:ilvl w:val="0"/>
          <w:numId w:val="29"/>
        </w:numPr>
      </w:pPr>
      <w:r>
        <w:t xml:space="preserve">Now go into the </w:t>
      </w:r>
      <w:r w:rsidRPr="00474B66">
        <w:rPr>
          <w:b/>
        </w:rPr>
        <w:t>Main()</w:t>
      </w:r>
      <w:r>
        <w:t xml:space="preserve"> method. You need to get a reference to the term set previously created so the first step is to connect to a site collection, establish a taxonomy session and connect to the term set. </w:t>
      </w:r>
      <w:r w:rsidR="00A0503D">
        <w:t xml:space="preserve">This all must be done through the CSOM’s ClientContext object. </w:t>
      </w:r>
      <w:r>
        <w:t xml:space="preserve">Do this by adding the following code just inside the </w:t>
      </w:r>
      <w:r w:rsidRPr="00474B66">
        <w:rPr>
          <w:b/>
        </w:rPr>
        <w:t>Main()</w:t>
      </w:r>
      <w:r>
        <w:t xml:space="preserve"> method:</w:t>
      </w:r>
    </w:p>
    <w:p w:rsidR="00A0503D" w:rsidRDefault="00A0503D" w:rsidP="00A0503D">
      <w:pPr>
        <w:pStyle w:val="Code"/>
      </w:pPr>
      <w:r>
        <w:t>ClientContext context = new ClientContext("http://</w:t>
      </w:r>
      <w:r w:rsidR="00AE1915">
        <w:t>intranet.contoso.com</w:t>
      </w:r>
      <w:r>
        <w:t>/sites/ecm");</w:t>
      </w:r>
    </w:p>
    <w:p w:rsidR="00A0503D" w:rsidRDefault="00A0503D" w:rsidP="00A0503D">
      <w:pPr>
        <w:pStyle w:val="Code"/>
      </w:pPr>
    </w:p>
    <w:p w:rsidR="00A0503D" w:rsidRDefault="00A0503D" w:rsidP="00A0503D">
      <w:pPr>
        <w:pStyle w:val="Code"/>
      </w:pPr>
      <w:r>
        <w:t>TaxonomySession session = TaxonomySession</w:t>
      </w:r>
      <w:r w:rsidR="004924EB">
        <w:t>.GetTaxonomySession</w:t>
      </w:r>
      <w:r>
        <w:t>(context);</w:t>
      </w:r>
    </w:p>
    <w:p w:rsidR="00A0503D" w:rsidRDefault="00A0503D" w:rsidP="00A0503D">
      <w:pPr>
        <w:pStyle w:val="Code"/>
      </w:pPr>
      <w:r>
        <w:t>context.Load(session, taxSession =&gt; taxSession.TermStores.Include(</w:t>
      </w:r>
    </w:p>
    <w:p w:rsidR="00A0503D" w:rsidRDefault="00A0503D" w:rsidP="00A0503D">
      <w:pPr>
        <w:pStyle w:val="Code"/>
      </w:pPr>
      <w:r>
        <w:tab/>
      </w:r>
      <w:r>
        <w:tab/>
        <w:t xml:space="preserve">   taxStore =&gt; taxStore.Groups.Include(</w:t>
      </w:r>
    </w:p>
    <w:p w:rsidR="00A0503D" w:rsidRDefault="00A0503D" w:rsidP="00A0503D">
      <w:pPr>
        <w:pStyle w:val="Code"/>
      </w:pPr>
      <w:r>
        <w:tab/>
      </w:r>
      <w:r>
        <w:tab/>
        <w:t xml:space="preserve">   taxGroup =&gt; taxGroup.TermSets.Include(tax =&gt; tax.Name)</w:t>
      </w:r>
    </w:p>
    <w:p w:rsidR="00A0503D" w:rsidRDefault="00A0503D" w:rsidP="00A0503D">
      <w:pPr>
        <w:pStyle w:val="Code"/>
      </w:pPr>
      <w:r>
        <w:tab/>
      </w:r>
      <w:r>
        <w:tab/>
        <w:t xml:space="preserve">   )));</w:t>
      </w:r>
    </w:p>
    <w:p w:rsidR="00A0503D" w:rsidRDefault="00A0503D" w:rsidP="00A0503D">
      <w:pPr>
        <w:pStyle w:val="Code"/>
      </w:pPr>
      <w:r>
        <w:t>context.ExecuteQuery();</w:t>
      </w:r>
    </w:p>
    <w:p w:rsidR="00A0503D" w:rsidRDefault="00A0503D" w:rsidP="00A0503D">
      <w:pPr>
        <w:pStyle w:val="Code"/>
      </w:pPr>
    </w:p>
    <w:p w:rsidR="00A0503D" w:rsidRDefault="00A0503D" w:rsidP="00A0503D">
      <w:pPr>
        <w:pStyle w:val="Code"/>
      </w:pPr>
      <w:r>
        <w:t>TermStore termStore = session.TermStores[0];</w:t>
      </w:r>
    </w:p>
    <w:p w:rsidR="00A0503D" w:rsidRDefault="00A0503D" w:rsidP="00A0503D">
      <w:pPr>
        <w:pStyle w:val="Code"/>
      </w:pPr>
      <w:r>
        <w:t>TermGroup termGroup = termStore.Groups[0];</w:t>
      </w:r>
    </w:p>
    <w:p w:rsidR="00A0503D" w:rsidRDefault="00A0503D" w:rsidP="00A0503D">
      <w:pPr>
        <w:pStyle w:val="Code"/>
      </w:pPr>
      <w:r>
        <w:t xml:space="preserve">TermSet termSet = termGroup.TermSets[0]; </w:t>
      </w:r>
    </w:p>
    <w:p w:rsidR="00EA5F6D" w:rsidRDefault="00EA5F6D" w:rsidP="00EA5F6D">
      <w:pPr>
        <w:pStyle w:val="Ln1"/>
        <w:numPr>
          <w:ilvl w:val="0"/>
          <w:numId w:val="29"/>
        </w:numPr>
      </w:pPr>
      <w:r>
        <w:t xml:space="preserve">With a reference to the term set, create a new region term and add a location to it. Add the following code after the code you just added to the </w:t>
      </w:r>
      <w:r w:rsidRPr="00B818F9">
        <w:rPr>
          <w:b/>
        </w:rPr>
        <w:t>Main()</w:t>
      </w:r>
      <w:r>
        <w:t xml:space="preserve"> method:</w:t>
      </w:r>
    </w:p>
    <w:p w:rsidR="00007FA5" w:rsidRDefault="00007FA5" w:rsidP="00007FA5">
      <w:pPr>
        <w:pStyle w:val="Code"/>
      </w:pPr>
      <w:r>
        <w:lastRenderedPageBreak/>
        <w:t>// get UNITED STATES term</w:t>
      </w:r>
    </w:p>
    <w:p w:rsidR="00007FA5" w:rsidRDefault="00007FA5" w:rsidP="00007FA5">
      <w:pPr>
        <w:pStyle w:val="Code"/>
      </w:pPr>
      <w:r>
        <w:t>var terms = termSet.Terms;</w:t>
      </w:r>
    </w:p>
    <w:p w:rsidR="00007FA5" w:rsidRDefault="00007FA5" w:rsidP="00007FA5">
      <w:pPr>
        <w:pStyle w:val="Code"/>
      </w:pPr>
      <w:r>
        <w:t>context.Load(terms);</w:t>
      </w:r>
    </w:p>
    <w:p w:rsidR="00007FA5" w:rsidRDefault="00007FA5" w:rsidP="00007FA5">
      <w:pPr>
        <w:pStyle w:val="Code"/>
      </w:pPr>
      <w:r>
        <w:t>context.ExecuteQuery();</w:t>
      </w:r>
    </w:p>
    <w:p w:rsidR="00007FA5" w:rsidRDefault="00007FA5" w:rsidP="00007FA5">
      <w:pPr>
        <w:pStyle w:val="Code"/>
      </w:pPr>
      <w:r>
        <w:t>Term unitedStatesTerm = terms[0];</w:t>
      </w:r>
    </w:p>
    <w:p w:rsidR="00007FA5" w:rsidRDefault="00007FA5" w:rsidP="00007FA5">
      <w:pPr>
        <w:pStyle w:val="Code"/>
      </w:pPr>
      <w:r>
        <w:t>context.Load(unitedStatesTerm);</w:t>
      </w:r>
    </w:p>
    <w:p w:rsidR="00007FA5" w:rsidRDefault="00007FA5" w:rsidP="00007FA5">
      <w:pPr>
        <w:pStyle w:val="Code"/>
      </w:pPr>
      <w:r>
        <w:t>context.ExecuteQuery();</w:t>
      </w:r>
    </w:p>
    <w:p w:rsidR="00007FA5" w:rsidRDefault="00007FA5" w:rsidP="00007FA5">
      <w:pPr>
        <w:pStyle w:val="Code"/>
      </w:pPr>
    </w:p>
    <w:p w:rsidR="00007FA5" w:rsidRDefault="00007FA5" w:rsidP="00007FA5">
      <w:pPr>
        <w:pStyle w:val="Code"/>
      </w:pPr>
      <w:r>
        <w:t>// add region</w:t>
      </w:r>
    </w:p>
    <w:p w:rsidR="00007FA5" w:rsidRDefault="00007FA5" w:rsidP="00007FA5">
      <w:pPr>
        <w:pStyle w:val="Code"/>
      </w:pPr>
      <w:r>
        <w:t>Term newRegion = unitedStatesTerm.CreateTerm("Pacific", 1033, Guid.NewGuid());</w:t>
      </w:r>
    </w:p>
    <w:p w:rsidR="00007FA5" w:rsidRDefault="00007FA5" w:rsidP="00007FA5">
      <w:pPr>
        <w:pStyle w:val="Code"/>
      </w:pPr>
      <w:r>
        <w:t>newRegion.SetCustomProperty("PrimaryPOC", "Rob Walters");</w:t>
      </w:r>
    </w:p>
    <w:p w:rsidR="00007FA5" w:rsidRDefault="00007FA5" w:rsidP="00007FA5">
      <w:pPr>
        <w:pStyle w:val="Code"/>
      </w:pPr>
      <w:r>
        <w:t>newRegion.IsAvailableForTagging = false;</w:t>
      </w:r>
    </w:p>
    <w:p w:rsidR="00007FA5" w:rsidRDefault="00007FA5" w:rsidP="00007FA5">
      <w:pPr>
        <w:pStyle w:val="Code"/>
      </w:pPr>
    </w:p>
    <w:p w:rsidR="00007FA5" w:rsidRDefault="00007FA5" w:rsidP="00007FA5">
      <w:pPr>
        <w:pStyle w:val="Code"/>
      </w:pPr>
      <w:r>
        <w:t>// add state</w:t>
      </w:r>
    </w:p>
    <w:p w:rsidR="00007FA5" w:rsidRDefault="00007FA5" w:rsidP="00007FA5">
      <w:pPr>
        <w:pStyle w:val="Code"/>
      </w:pPr>
      <w:r>
        <w:t>Term newState = newRegion.CreateTerm("Hawaii", 1033, Guid.NewGuid());</w:t>
      </w:r>
    </w:p>
    <w:p w:rsidR="00007FA5" w:rsidRDefault="00007FA5" w:rsidP="00007FA5">
      <w:pPr>
        <w:pStyle w:val="Code"/>
      </w:pPr>
    </w:p>
    <w:p w:rsidR="00007FA5" w:rsidRDefault="00007FA5" w:rsidP="00007FA5">
      <w:pPr>
        <w:pStyle w:val="Code"/>
      </w:pPr>
      <w:r>
        <w:t>// save changes</w:t>
      </w:r>
    </w:p>
    <w:p w:rsidR="00007FA5" w:rsidRDefault="00007FA5" w:rsidP="00007FA5">
      <w:pPr>
        <w:pStyle w:val="Code"/>
      </w:pPr>
      <w:r>
        <w:t>termStore.CommitAll();</w:t>
      </w:r>
    </w:p>
    <w:p w:rsidR="00EA5F6D" w:rsidRDefault="00007FA5" w:rsidP="00EA5F6D">
      <w:pPr>
        <w:pStyle w:val="Code"/>
      </w:pPr>
      <w:r>
        <w:t>context.ExecuteQuery();</w:t>
      </w:r>
    </w:p>
    <w:p w:rsidR="00EA5F6D" w:rsidRDefault="00EA5F6D" w:rsidP="00EA5F6D">
      <w:pPr>
        <w:pStyle w:val="Ln1"/>
        <w:numPr>
          <w:ilvl w:val="0"/>
          <w:numId w:val="29"/>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EA5F6D" w:rsidRDefault="00EA5F6D" w:rsidP="00EA5F6D">
      <w:pPr>
        <w:pStyle w:val="Ln1"/>
        <w:numPr>
          <w:ilvl w:val="0"/>
          <w:numId w:val="29"/>
        </w:numPr>
      </w:pPr>
      <w:r>
        <w:t>When the console app completes and the black box closes, check the changes you just made using the Term Store Management Tool:</w:t>
      </w:r>
    </w:p>
    <w:p w:rsidR="00EA5F6D" w:rsidRDefault="00EA5F6D" w:rsidP="00EA5F6D">
      <w:pPr>
        <w:pStyle w:val="Ln1"/>
        <w:numPr>
          <w:ilvl w:val="1"/>
          <w:numId w:val="29"/>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w:t>
      </w:r>
      <w:r w:rsidR="004924EB">
        <w:rPr>
          <w:b/>
        </w:rPr>
        <w:t xml:space="preserve">Microsoft SharePoint 2013 Products </w:t>
      </w:r>
      <w:r w:rsidR="004924EB">
        <w:rPr>
          <w:b/>
        </w:rPr>
        <w:t> SharePoint 2013 Central Administration</w:t>
      </w:r>
      <w:r>
        <w:t>).</w:t>
      </w:r>
    </w:p>
    <w:p w:rsidR="00EA5F6D" w:rsidRDefault="00EA5F6D" w:rsidP="00EA5F6D">
      <w:pPr>
        <w:pStyle w:val="Ln1"/>
        <w:numPr>
          <w:ilvl w:val="1"/>
          <w:numId w:val="29"/>
        </w:numPr>
      </w:pPr>
      <w:r>
        <w:t xml:space="preserve">Under </w:t>
      </w:r>
      <w:r w:rsidRPr="006010CD">
        <w:rPr>
          <w:b/>
        </w:rPr>
        <w:t>Application Management</w:t>
      </w:r>
      <w:r>
        <w:t xml:space="preserve">, select </w:t>
      </w:r>
      <w:r w:rsidRPr="006010CD">
        <w:rPr>
          <w:b/>
        </w:rPr>
        <w:t>Manage Service Applications</w:t>
      </w:r>
      <w:r>
        <w:t>.</w:t>
      </w:r>
    </w:p>
    <w:p w:rsidR="00EA5F6D" w:rsidRDefault="00EA5F6D" w:rsidP="00EA5F6D">
      <w:pPr>
        <w:pStyle w:val="Ln1"/>
        <w:numPr>
          <w:ilvl w:val="1"/>
          <w:numId w:val="29"/>
        </w:numPr>
      </w:pPr>
      <w:r>
        <w:t xml:space="preserve">In the list of service applications, select </w:t>
      </w:r>
      <w:r w:rsidRPr="00482CFE">
        <w:rPr>
          <w:b/>
        </w:rPr>
        <w:t>Managed Metadata Service</w:t>
      </w:r>
      <w:r>
        <w:t xml:space="preserve"> to launch the Term Store Management Tool.</w:t>
      </w:r>
    </w:p>
    <w:p w:rsidR="00EA5F6D" w:rsidRDefault="00EA5F6D" w:rsidP="00EA5F6D">
      <w:pPr>
        <w:pStyle w:val="Ln1"/>
        <w:numPr>
          <w:ilvl w:val="1"/>
          <w:numId w:val="29"/>
        </w:numPr>
      </w:pPr>
      <w:r>
        <w:t xml:space="preserve">Expand the </w:t>
      </w:r>
      <w:r w:rsidRPr="000437A7">
        <w:rPr>
          <w:b/>
        </w:rPr>
        <w:t>Example Taxonomies</w:t>
      </w:r>
      <w:r>
        <w:t xml:space="preserve"> group and find the terms you just added:</w:t>
      </w:r>
    </w:p>
    <w:p w:rsidR="00EA5F6D" w:rsidRDefault="00007FA5" w:rsidP="00007FA5">
      <w:pPr>
        <w:pStyle w:val="Ln1"/>
        <w:numPr>
          <w:ilvl w:val="0"/>
          <w:numId w:val="0"/>
        </w:numPr>
        <w:ind w:left="720"/>
      </w:pPr>
      <w:r>
        <w:rPr>
          <w:noProof/>
        </w:rPr>
        <w:lastRenderedPageBreak/>
        <w:drawing>
          <wp:inline distT="0" distB="0" distL="0" distR="0" wp14:anchorId="746E5B24" wp14:editId="48AB64FF">
            <wp:extent cx="2752381" cy="2457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2381" cy="2457143"/>
                    </a:xfrm>
                    <a:prstGeom prst="rect">
                      <a:avLst/>
                    </a:prstGeom>
                  </pic:spPr>
                </pic:pic>
              </a:graphicData>
            </a:graphic>
          </wp:inline>
        </w:drawing>
      </w:r>
    </w:p>
    <w:p w:rsidR="00F57C2C" w:rsidRDefault="00F57C2C" w:rsidP="00B85137">
      <w:pPr>
        <w:pStyle w:val="Heading2"/>
      </w:pPr>
      <w:r>
        <w:t xml:space="preserve">Task 3: Find </w:t>
      </w:r>
      <w:r w:rsidR="00B85137">
        <w:t>T</w:t>
      </w:r>
      <w:r>
        <w:t xml:space="preserve">erms within a </w:t>
      </w:r>
      <w:r w:rsidR="00B85137">
        <w:t>T</w:t>
      </w:r>
      <w:r>
        <w:t>axonomy</w:t>
      </w:r>
    </w:p>
    <w:p w:rsidR="00784255" w:rsidRPr="000437A7" w:rsidRDefault="00784255" w:rsidP="00784255">
      <w:r>
        <w:t>In this task you will modify the console application created in the previous task to find a specific term in the term set and update it using the CSOM.</w:t>
      </w:r>
    </w:p>
    <w:p w:rsidR="00784255" w:rsidRPr="008A0577" w:rsidRDefault="00784255" w:rsidP="00784255">
      <w:pPr>
        <w:pStyle w:val="TaskSetupInstructions"/>
      </w:pPr>
      <w:r w:rsidRPr="008A0577">
        <w:t xml:space="preserve">Begin this task logged on to </w:t>
      </w:r>
      <w:r w:rsidR="00AD47D7">
        <w:rPr>
          <w:b/>
        </w:rPr>
        <w:t xml:space="preserve">SP as </w:t>
      </w:r>
      <w:r w:rsidR="00824E5C">
        <w:rPr>
          <w:b/>
        </w:rPr>
        <w:t>CONTOSO\</w:t>
      </w:r>
      <w:r w:rsidR="00AD47D7">
        <w:rPr>
          <w:b/>
        </w:rPr>
        <w:t>Administrator</w:t>
      </w:r>
      <w:r w:rsidRPr="008A0577">
        <w:t>.</w:t>
      </w:r>
    </w:p>
    <w:p w:rsidR="00784255" w:rsidRDefault="00784255" w:rsidP="00CF7B26">
      <w:pPr>
        <w:pStyle w:val="Ln1"/>
        <w:numPr>
          <w:ilvl w:val="0"/>
          <w:numId w:val="40"/>
        </w:numPr>
      </w:pPr>
      <w:r>
        <w:t xml:space="preserve">Ensure the </w:t>
      </w:r>
      <w:r w:rsidRPr="00E250FA">
        <w:rPr>
          <w:b/>
        </w:rPr>
        <w:t>Taxonomy</w:t>
      </w:r>
      <w:r w:rsidR="00CF7B26">
        <w:rPr>
          <w:b/>
        </w:rPr>
        <w:t>C</w:t>
      </w:r>
      <w:r w:rsidRPr="00E250FA">
        <w:rPr>
          <w:b/>
        </w:rPr>
        <w:t>SOM</w:t>
      </w:r>
      <w:r>
        <w:t xml:space="preserve"> is open and loaded within Visual Studio </w:t>
      </w:r>
      <w:r w:rsidR="00F51E34">
        <w:t>2012</w:t>
      </w:r>
      <w:r>
        <w:t xml:space="preserve"> that you created in the previous task and the </w:t>
      </w:r>
      <w:r w:rsidRPr="008C35EA">
        <w:rPr>
          <w:b/>
        </w:rPr>
        <w:t>Program.cs</w:t>
      </w:r>
      <w:r>
        <w:t xml:space="preserve"> file is open.</w:t>
      </w:r>
    </w:p>
    <w:p w:rsidR="00784255" w:rsidRDefault="00784255" w:rsidP="00CF7B26">
      <w:pPr>
        <w:pStyle w:val="Ln1"/>
        <w:numPr>
          <w:ilvl w:val="0"/>
          <w:numId w:val="40"/>
        </w:numPr>
      </w:pPr>
      <w:r>
        <w:t xml:space="preserve">The previous task had you run and test the console app. If you did that again you would get an error as it would try to recreate terms with the same name so comment out all the code that added a new region &amp; state from the app. The </w:t>
      </w:r>
      <w:r w:rsidRPr="0003775B">
        <w:rPr>
          <w:b/>
        </w:rPr>
        <w:t>Program.cs</w:t>
      </w:r>
      <w:r>
        <w:t xml:space="preserve"> file’s </w:t>
      </w:r>
      <w:r w:rsidRPr="0003775B">
        <w:rPr>
          <w:b/>
        </w:rPr>
        <w:t>Main()</w:t>
      </w:r>
      <w:r>
        <w:t xml:space="preserve"> method should look like this:</w:t>
      </w:r>
    </w:p>
    <w:p w:rsidR="00784255" w:rsidRDefault="004924EB" w:rsidP="00784255">
      <w:pPr>
        <w:pStyle w:val="Ln1"/>
        <w:numPr>
          <w:ilvl w:val="0"/>
          <w:numId w:val="0"/>
        </w:numPr>
        <w:ind w:left="720"/>
      </w:pPr>
      <w:r>
        <w:rPr>
          <w:noProof/>
        </w:rPr>
        <w:lastRenderedPageBreak/>
        <w:drawing>
          <wp:inline distT="0" distB="0" distL="0" distR="0" wp14:anchorId="31D889DF" wp14:editId="0DAD5F5B">
            <wp:extent cx="5486400" cy="56452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5645248"/>
                    </a:xfrm>
                    <a:prstGeom prst="rect">
                      <a:avLst/>
                    </a:prstGeom>
                  </pic:spPr>
                </pic:pic>
              </a:graphicData>
            </a:graphic>
          </wp:inline>
        </w:drawing>
      </w:r>
    </w:p>
    <w:p w:rsidR="00784255" w:rsidRDefault="00784255" w:rsidP="00CF7B26">
      <w:pPr>
        <w:pStyle w:val="Ln1"/>
        <w:numPr>
          <w:ilvl w:val="0"/>
          <w:numId w:val="40"/>
        </w:numPr>
      </w:pPr>
      <w:r>
        <w:t xml:space="preserve">With the term creation code commented out, add some code to find a term. Insert the following code before the </w:t>
      </w:r>
      <w:r w:rsidRPr="00FE451D">
        <w:rPr>
          <w:b/>
        </w:rPr>
        <w:t>// save changes</w:t>
      </w:r>
      <w:r>
        <w:t xml:space="preserve"> comment in the </w:t>
      </w:r>
      <w:r w:rsidRPr="00FE451D">
        <w:rPr>
          <w:b/>
        </w:rPr>
        <w:t>Main()</w:t>
      </w:r>
      <w:r>
        <w:t xml:space="preserve"> method:</w:t>
      </w:r>
    </w:p>
    <w:p w:rsidR="00CF7B26" w:rsidRPr="00CF7B26" w:rsidRDefault="00CF7B26" w:rsidP="00CF7B26">
      <w:pPr>
        <w:pStyle w:val="Code"/>
      </w:pPr>
      <w:r w:rsidRPr="00CF7B26">
        <w:lastRenderedPageBreak/>
        <w:t>// search for PACIFIC term</w:t>
      </w:r>
    </w:p>
    <w:p w:rsidR="00CF7B26" w:rsidRPr="00CF7B26" w:rsidRDefault="00CF7B26" w:rsidP="00CF7B26">
      <w:pPr>
        <w:pStyle w:val="Code"/>
      </w:pPr>
      <w:r w:rsidRPr="00CF7B26">
        <w:t xml:space="preserve">var searchQuery = new LabelMatchInformation(context) { </w:t>
      </w:r>
    </w:p>
    <w:p w:rsidR="00CF7B26" w:rsidRPr="00CF7B26" w:rsidRDefault="00CF7B26" w:rsidP="00CF7B26">
      <w:pPr>
        <w:pStyle w:val="Code"/>
      </w:pPr>
      <w:r w:rsidRPr="00CF7B26">
        <w:tab/>
        <w:t xml:space="preserve">TermLabel = "Pacific", </w:t>
      </w:r>
    </w:p>
    <w:p w:rsidR="00CF7B26" w:rsidRPr="00CF7B26" w:rsidRDefault="00CF7B26" w:rsidP="00CF7B26">
      <w:pPr>
        <w:pStyle w:val="Code"/>
      </w:pPr>
      <w:r w:rsidRPr="00CF7B26">
        <w:tab/>
        <w:t xml:space="preserve">TrimUnavailable = false </w:t>
      </w:r>
    </w:p>
    <w:p w:rsidR="00CF7B26" w:rsidRPr="00CF7B26" w:rsidRDefault="00CF7B26" w:rsidP="00CF7B26">
      <w:pPr>
        <w:pStyle w:val="Code"/>
      </w:pPr>
      <w:r w:rsidRPr="00CF7B26">
        <w:t>};</w:t>
      </w:r>
    </w:p>
    <w:p w:rsidR="00CF7B26" w:rsidRPr="00CF7B26" w:rsidRDefault="00CF7B26" w:rsidP="00CF7B26">
      <w:pPr>
        <w:pStyle w:val="Code"/>
      </w:pPr>
      <w:r w:rsidRPr="00CF7B26">
        <w:t>var foundTerms = termSet.GetTerms(searchQuery);</w:t>
      </w:r>
    </w:p>
    <w:p w:rsidR="00CF7B26" w:rsidRPr="00CF7B26" w:rsidRDefault="00CF7B26" w:rsidP="00CF7B26">
      <w:pPr>
        <w:pStyle w:val="Code"/>
      </w:pPr>
      <w:r w:rsidRPr="00CF7B26">
        <w:t>context.Load(foundTerms);</w:t>
      </w:r>
    </w:p>
    <w:p w:rsidR="00CF7B26" w:rsidRPr="00CF7B26" w:rsidRDefault="00CF7B26" w:rsidP="00CF7B26">
      <w:pPr>
        <w:pStyle w:val="Code"/>
        <w:rPr>
          <w:rFonts w:ascii="Segoe" w:eastAsiaTheme="minorHAnsi" w:hAnsi="Segoe" w:cstheme="minorBidi"/>
          <w:noProof w:val="0"/>
          <w:sz w:val="22"/>
          <w:szCs w:val="22"/>
        </w:rPr>
      </w:pPr>
      <w:r w:rsidRPr="00CF7B26">
        <w:t>context.ExecuteQuery();</w:t>
      </w:r>
    </w:p>
    <w:p w:rsidR="00784255" w:rsidRDefault="00784255" w:rsidP="00CF7B26">
      <w:pPr>
        <w:pStyle w:val="Ln1"/>
        <w:numPr>
          <w:ilvl w:val="0"/>
          <w:numId w:val="40"/>
        </w:numPr>
      </w:pPr>
      <w:r>
        <w:t>After finding the term, add code to update the title to include “Region” and to disallow tagging for the term:</w:t>
      </w:r>
    </w:p>
    <w:p w:rsidR="00CF7B26" w:rsidRPr="00CF7B26" w:rsidRDefault="00CF7B26" w:rsidP="00CF7B26">
      <w:pPr>
        <w:pStyle w:val="Code"/>
      </w:pPr>
      <w:r w:rsidRPr="00CF7B26">
        <w:t>// update term</w:t>
      </w:r>
    </w:p>
    <w:p w:rsidR="00CF7B26" w:rsidRPr="00CF7B26" w:rsidRDefault="00CF7B26" w:rsidP="00CF7B26">
      <w:pPr>
        <w:pStyle w:val="Code"/>
        <w:rPr>
          <w:rFonts w:ascii="Segoe" w:eastAsiaTheme="minorHAnsi" w:hAnsi="Segoe" w:cstheme="minorBidi"/>
          <w:noProof w:val="0"/>
          <w:sz w:val="22"/>
          <w:szCs w:val="22"/>
        </w:rPr>
      </w:pPr>
      <w:r w:rsidRPr="00CF7B26">
        <w:t>foundTerms[0].Name = "Pacific Region";</w:t>
      </w:r>
    </w:p>
    <w:p w:rsidR="00784255" w:rsidRDefault="00784255" w:rsidP="00CF7B26">
      <w:pPr>
        <w:pStyle w:val="Ln1"/>
        <w:numPr>
          <w:ilvl w:val="0"/>
          <w:numId w:val="40"/>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784255" w:rsidRDefault="00784255" w:rsidP="00CF7B26">
      <w:pPr>
        <w:pStyle w:val="Ln1"/>
        <w:numPr>
          <w:ilvl w:val="0"/>
          <w:numId w:val="40"/>
        </w:numPr>
      </w:pPr>
      <w:r>
        <w:t>When the console app completes and the black box closes, check the changes you just made using the Term Store Management Tool:</w:t>
      </w:r>
    </w:p>
    <w:p w:rsidR="00784255" w:rsidRDefault="00784255" w:rsidP="00CF7B26">
      <w:pPr>
        <w:pStyle w:val="Ln1"/>
        <w:numPr>
          <w:ilvl w:val="1"/>
          <w:numId w:val="40"/>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w:t>
      </w:r>
      <w:r w:rsidR="004924EB">
        <w:rPr>
          <w:b/>
        </w:rPr>
        <w:t xml:space="preserve">Microsoft SharePoint 2013 Products </w:t>
      </w:r>
      <w:r w:rsidR="004924EB">
        <w:rPr>
          <w:b/>
        </w:rPr>
        <w:t> SharePoint 2013 Central Administration</w:t>
      </w:r>
      <w:r>
        <w:t>).</w:t>
      </w:r>
    </w:p>
    <w:p w:rsidR="00784255" w:rsidRDefault="00784255" w:rsidP="00CF7B26">
      <w:pPr>
        <w:pStyle w:val="Ln1"/>
        <w:numPr>
          <w:ilvl w:val="1"/>
          <w:numId w:val="40"/>
        </w:numPr>
      </w:pPr>
      <w:r>
        <w:t xml:space="preserve">Under </w:t>
      </w:r>
      <w:r w:rsidRPr="006010CD">
        <w:rPr>
          <w:b/>
        </w:rPr>
        <w:t>Application Management</w:t>
      </w:r>
      <w:r>
        <w:t xml:space="preserve">, select </w:t>
      </w:r>
      <w:r w:rsidRPr="006010CD">
        <w:rPr>
          <w:b/>
        </w:rPr>
        <w:t>Manage Service Applications</w:t>
      </w:r>
      <w:r>
        <w:t>.</w:t>
      </w:r>
    </w:p>
    <w:p w:rsidR="00784255" w:rsidRDefault="00784255" w:rsidP="00CF7B26">
      <w:pPr>
        <w:pStyle w:val="Ln1"/>
        <w:numPr>
          <w:ilvl w:val="1"/>
          <w:numId w:val="40"/>
        </w:numPr>
      </w:pPr>
      <w:r>
        <w:t xml:space="preserve">In the list of service applications, select </w:t>
      </w:r>
      <w:r w:rsidRPr="00482CFE">
        <w:rPr>
          <w:b/>
        </w:rPr>
        <w:t>Managed Metadata Service</w:t>
      </w:r>
      <w:r>
        <w:t xml:space="preserve"> to launch the Term Store Management Tool.</w:t>
      </w:r>
    </w:p>
    <w:p w:rsidR="00784255" w:rsidRDefault="00784255" w:rsidP="00CF7B26">
      <w:pPr>
        <w:pStyle w:val="Ln1"/>
        <w:numPr>
          <w:ilvl w:val="1"/>
          <w:numId w:val="40"/>
        </w:numPr>
      </w:pPr>
      <w:r>
        <w:t xml:space="preserve">Expand the </w:t>
      </w:r>
      <w:r w:rsidRPr="000437A7">
        <w:rPr>
          <w:b/>
        </w:rPr>
        <w:t>Example Taxonomies</w:t>
      </w:r>
      <w:r>
        <w:t xml:space="preserve"> group and find the terms you just modified:</w:t>
      </w:r>
    </w:p>
    <w:p w:rsidR="00784255" w:rsidRDefault="00CF7B26" w:rsidP="00784255">
      <w:pPr>
        <w:pStyle w:val="Ln1"/>
        <w:numPr>
          <w:ilvl w:val="0"/>
          <w:numId w:val="0"/>
        </w:numPr>
        <w:ind w:left="1080"/>
      </w:pPr>
      <w:r>
        <w:rPr>
          <w:noProof/>
        </w:rPr>
        <w:lastRenderedPageBreak/>
        <w:drawing>
          <wp:inline distT="0" distB="0" distL="0" distR="0" wp14:anchorId="0878E6FA" wp14:editId="7305993C">
            <wp:extent cx="2895238" cy="22380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95238" cy="2238095"/>
                    </a:xfrm>
                    <a:prstGeom prst="rect">
                      <a:avLst/>
                    </a:prstGeom>
                  </pic:spPr>
                </pic:pic>
              </a:graphicData>
            </a:graphic>
          </wp:inline>
        </w:drawing>
      </w:r>
    </w:p>
    <w:p w:rsidR="00F57C2C" w:rsidRPr="00423982" w:rsidRDefault="00F57C2C" w:rsidP="00F57C2C">
      <w:pPr>
        <w:pStyle w:val="Procedureheading"/>
      </w:pPr>
      <w:r w:rsidRPr="00423982">
        <w:t>This is the end of the lab</w:t>
      </w:r>
    </w:p>
    <w:p w:rsidR="00F57C2C" w:rsidRPr="00F57C2C" w:rsidRDefault="00F57C2C" w:rsidP="00F57C2C">
      <w:pPr>
        <w:pStyle w:val="Heading1"/>
      </w:pPr>
      <w:r>
        <w:t>Lab Summary</w:t>
      </w:r>
    </w:p>
    <w:p w:rsidR="00F57C2C" w:rsidRDefault="00F57C2C" w:rsidP="00F57C2C">
      <w:r>
        <w:t>In this you performed following tasks.</w:t>
      </w:r>
    </w:p>
    <w:p w:rsidR="00F57C2C" w:rsidRDefault="00F57C2C" w:rsidP="00F57C2C">
      <w:pPr>
        <w:pStyle w:val="ListParagraph"/>
        <w:numPr>
          <w:ilvl w:val="3"/>
          <w:numId w:val="8"/>
        </w:numPr>
      </w:pPr>
      <w:r>
        <w:t>Explored the capabilities of taxonomies and Managed Metadata within SharePoint Server</w:t>
      </w:r>
    </w:p>
    <w:p w:rsidR="00F57C2C" w:rsidRDefault="00F57C2C" w:rsidP="00F57C2C">
      <w:pPr>
        <w:pStyle w:val="ListParagraph"/>
        <w:numPr>
          <w:ilvl w:val="3"/>
          <w:numId w:val="8"/>
        </w:numPr>
      </w:pPr>
      <w:r>
        <w:t>Explored working with the SharePoint Server taxonomy server-side API</w:t>
      </w:r>
    </w:p>
    <w:p w:rsidR="00F57C2C" w:rsidRDefault="00F57C2C" w:rsidP="00F57C2C">
      <w:pPr>
        <w:pStyle w:val="ListParagraph"/>
        <w:numPr>
          <w:ilvl w:val="3"/>
          <w:numId w:val="8"/>
        </w:numPr>
      </w:pPr>
      <w:r>
        <w:t>Explored working with the SharePoint Server taxonomy CSOM API</w:t>
      </w:r>
    </w:p>
    <w:bookmarkEnd w:id="2"/>
    <w:bookmarkEnd w:id="3"/>
    <w:p w:rsidR="00F57C2C" w:rsidRDefault="00F57C2C" w:rsidP="00F57C2C">
      <w:pPr>
        <w:pStyle w:val="IntroBodyText"/>
        <w:ind w:left="0"/>
      </w:pPr>
    </w:p>
    <w:sectPr w:rsidR="00F57C2C" w:rsidSect="00264A28">
      <w:headerReference w:type="even" r:id="rId25"/>
      <w:headerReference w:type="default" r:id="rId26"/>
      <w:footerReference w:type="default" r:id="rId27"/>
      <w:headerReference w:type="first" r:id="rId28"/>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69A" w:rsidRDefault="004B769A" w:rsidP="004B0D0C">
      <w:r>
        <w:separator/>
      </w:r>
    </w:p>
  </w:endnote>
  <w:endnote w:type="continuationSeparator" w:id="0">
    <w:p w:rsidR="004B769A" w:rsidRDefault="004B769A"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33" w:rsidRDefault="008D2133">
    <w:pPr>
      <w:pStyle w:val="Footer"/>
      <w:pBdr>
        <w:bottom w:val="single" w:sz="6" w:space="1" w:color="auto"/>
      </w:pBdr>
      <w:rPr>
        <w:lang w:val="fi-FI"/>
      </w:rPr>
    </w:pPr>
  </w:p>
  <w:p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69A" w:rsidRDefault="004B769A" w:rsidP="004B0D0C">
      <w:r>
        <w:separator/>
      </w:r>
    </w:p>
  </w:footnote>
  <w:footnote w:type="continuationSeparator" w:id="0">
    <w:p w:rsidR="004B769A" w:rsidRDefault="004B769A"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3B5529C9" wp14:editId="4D30CC6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4B769A">
      <w:fldChar w:fldCharType="begin"/>
    </w:r>
    <w:r w:rsidR="004B769A">
      <w:instrText xml:space="preserve"> TITLE   \* MERGEFORMAT </w:instrText>
    </w:r>
    <w:r w:rsidR="004B769A">
      <w:fldChar w:fldCharType="separate"/>
    </w:r>
    <w:r w:rsidR="00F57C2C">
      <w:t>SharePoint 15 - Exercise Title</w:t>
    </w:r>
    <w:r w:rsidR="004B769A">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77A93FA3" wp14:editId="32FB3A77">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4B769A">
      <w:fldChar w:fldCharType="begin"/>
    </w:r>
    <w:r w:rsidR="004B769A">
      <w:instrText xml:space="preserve"> TITLE   \* MERGEFORMAT </w:instrText>
    </w:r>
    <w:r w:rsidR="004B769A">
      <w:fldChar w:fldCharType="separate"/>
    </w:r>
    <w:r w:rsidR="004924EB">
      <w:t>Enterprise Content Management</w:t>
    </w:r>
    <w:r w:rsidR="004B769A">
      <w:fldChar w:fldCharType="end"/>
    </w:r>
    <w:r w:rsidR="00885A62">
      <w:tab/>
    </w:r>
    <w:r w:rsidR="00885A62">
      <w:fldChar w:fldCharType="begin"/>
    </w:r>
    <w:r w:rsidR="00885A62">
      <w:instrText xml:space="preserve">PAGE  </w:instrText>
    </w:r>
    <w:r w:rsidR="00885A62">
      <w:fldChar w:fldCharType="separate"/>
    </w:r>
    <w:r w:rsidR="00824E5C">
      <w:t>3</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315471A7" wp14:editId="0F98EE69">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4B769A"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C:\Users\vesaj\Pictures\DVD_ART36\Artwork_Imagery\Icons - Illustrations\_ SUPER VISTA STYLE\check mark green.png" style="width:191.7pt;height:191.7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191333"/>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F28721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8">
    <w:nsid w:val="30B84BD8"/>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334A488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0">
    <w:nsid w:val="383F09FA"/>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5">
    <w:nsid w:val="4DAC1543"/>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4DDA7A5A"/>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50B85D93"/>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9">
    <w:nsid w:val="5E1E7B5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8136F8E"/>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2">
    <w:nsid w:val="68497EC4"/>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3">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4">
    <w:nsid w:val="6A9405C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5">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1BB682E"/>
    <w:multiLevelType w:val="hybridMultilevel"/>
    <w:tmpl w:val="0ABC27EE"/>
    <w:lvl w:ilvl="0" w:tplc="7090DE7C">
      <w:start w:val="1"/>
      <w:numFmt w:val="bullet"/>
      <w:pStyle w:val="LbKeyPoin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E4730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8">
    <w:nsid w:val="79C13594"/>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9">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29"/>
  </w:num>
  <w:num w:numId="3">
    <w:abstractNumId w:val="6"/>
  </w:num>
  <w:num w:numId="4">
    <w:abstractNumId w:val="12"/>
  </w:num>
  <w:num w:numId="5">
    <w:abstractNumId w:val="11"/>
  </w:num>
  <w:num w:numId="6">
    <w:abstractNumId w:val="20"/>
  </w:num>
  <w:num w:numId="7">
    <w:abstractNumId w:val="26"/>
  </w:num>
  <w:num w:numId="8">
    <w:abstractNumId w:val="25"/>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23"/>
  </w:num>
  <w:num w:numId="25">
    <w:abstractNumId w:val="18"/>
  </w:num>
  <w:num w:numId="26">
    <w:abstractNumId w:val="15"/>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7"/>
  </w:num>
  <w:num w:numId="30">
    <w:abstractNumId w:val="9"/>
  </w:num>
  <w:num w:numId="31">
    <w:abstractNumId w:val="10"/>
  </w:num>
  <w:num w:numId="32">
    <w:abstractNumId w:val="22"/>
  </w:num>
  <w:num w:numId="33">
    <w:abstractNumId w:val="27"/>
  </w:num>
  <w:num w:numId="34">
    <w:abstractNumId w:val="24"/>
  </w:num>
  <w:num w:numId="35">
    <w:abstractNumId w:val="19"/>
  </w:num>
  <w:num w:numId="36">
    <w:abstractNumId w:val="16"/>
  </w:num>
  <w:num w:numId="37">
    <w:abstractNumId w:val="28"/>
  </w:num>
  <w:num w:numId="38">
    <w:abstractNumId w:val="5"/>
  </w:num>
  <w:num w:numId="39">
    <w:abstractNumId w:val="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C2C"/>
    <w:rsid w:val="000049AB"/>
    <w:rsid w:val="00007FA5"/>
    <w:rsid w:val="000204FB"/>
    <w:rsid w:val="00034002"/>
    <w:rsid w:val="0003775B"/>
    <w:rsid w:val="000437A7"/>
    <w:rsid w:val="00045037"/>
    <w:rsid w:val="00061EE2"/>
    <w:rsid w:val="00065491"/>
    <w:rsid w:val="000721EB"/>
    <w:rsid w:val="000A0924"/>
    <w:rsid w:val="000A2090"/>
    <w:rsid w:val="000C5216"/>
    <w:rsid w:val="000E0317"/>
    <w:rsid w:val="000E7B2A"/>
    <w:rsid w:val="00121910"/>
    <w:rsid w:val="00137320"/>
    <w:rsid w:val="00161AE9"/>
    <w:rsid w:val="0016388E"/>
    <w:rsid w:val="001D3167"/>
    <w:rsid w:val="001D7705"/>
    <w:rsid w:val="001E669D"/>
    <w:rsid w:val="001E7113"/>
    <w:rsid w:val="001F0E3A"/>
    <w:rsid w:val="001F2953"/>
    <w:rsid w:val="001F6BC9"/>
    <w:rsid w:val="002005C1"/>
    <w:rsid w:val="00241C32"/>
    <w:rsid w:val="00264A28"/>
    <w:rsid w:val="002657A6"/>
    <w:rsid w:val="00273C76"/>
    <w:rsid w:val="00291016"/>
    <w:rsid w:val="002A35F9"/>
    <w:rsid w:val="002B56BE"/>
    <w:rsid w:val="002C138A"/>
    <w:rsid w:val="002D2C7C"/>
    <w:rsid w:val="002E56B1"/>
    <w:rsid w:val="002E6CD0"/>
    <w:rsid w:val="002F395A"/>
    <w:rsid w:val="00312A10"/>
    <w:rsid w:val="00344061"/>
    <w:rsid w:val="00351A52"/>
    <w:rsid w:val="003806C3"/>
    <w:rsid w:val="003A29EF"/>
    <w:rsid w:val="003C024B"/>
    <w:rsid w:val="00410A92"/>
    <w:rsid w:val="0043164D"/>
    <w:rsid w:val="00435440"/>
    <w:rsid w:val="00435F6E"/>
    <w:rsid w:val="00446B9F"/>
    <w:rsid w:val="00451B1E"/>
    <w:rsid w:val="00456392"/>
    <w:rsid w:val="00474408"/>
    <w:rsid w:val="00474B66"/>
    <w:rsid w:val="00477545"/>
    <w:rsid w:val="00482CFE"/>
    <w:rsid w:val="004924EB"/>
    <w:rsid w:val="004A2585"/>
    <w:rsid w:val="004B01AC"/>
    <w:rsid w:val="004B0D0C"/>
    <w:rsid w:val="004B769A"/>
    <w:rsid w:val="004D02E0"/>
    <w:rsid w:val="004E71AA"/>
    <w:rsid w:val="004F0EBA"/>
    <w:rsid w:val="004F174C"/>
    <w:rsid w:val="004F1E0A"/>
    <w:rsid w:val="005159AC"/>
    <w:rsid w:val="00547ECD"/>
    <w:rsid w:val="00586950"/>
    <w:rsid w:val="005935A3"/>
    <w:rsid w:val="00597D5D"/>
    <w:rsid w:val="005B0090"/>
    <w:rsid w:val="005C1074"/>
    <w:rsid w:val="005C2518"/>
    <w:rsid w:val="005C7BFE"/>
    <w:rsid w:val="005D070E"/>
    <w:rsid w:val="005F1BB8"/>
    <w:rsid w:val="006010CD"/>
    <w:rsid w:val="00646741"/>
    <w:rsid w:val="006574B0"/>
    <w:rsid w:val="00684DFB"/>
    <w:rsid w:val="006A6362"/>
    <w:rsid w:val="006A698D"/>
    <w:rsid w:val="006B384A"/>
    <w:rsid w:val="006C4F62"/>
    <w:rsid w:val="006C5502"/>
    <w:rsid w:val="006E37CC"/>
    <w:rsid w:val="00757574"/>
    <w:rsid w:val="007646B2"/>
    <w:rsid w:val="00764D9B"/>
    <w:rsid w:val="00784255"/>
    <w:rsid w:val="00784D1D"/>
    <w:rsid w:val="007C6A6B"/>
    <w:rsid w:val="007F7B53"/>
    <w:rsid w:val="00812014"/>
    <w:rsid w:val="008231B4"/>
    <w:rsid w:val="00824E5C"/>
    <w:rsid w:val="00854971"/>
    <w:rsid w:val="00885A62"/>
    <w:rsid w:val="008C35EA"/>
    <w:rsid w:val="008C7773"/>
    <w:rsid w:val="008D2133"/>
    <w:rsid w:val="008F759B"/>
    <w:rsid w:val="00906249"/>
    <w:rsid w:val="0092417F"/>
    <w:rsid w:val="0096259B"/>
    <w:rsid w:val="00981C43"/>
    <w:rsid w:val="00987003"/>
    <w:rsid w:val="009D7CC9"/>
    <w:rsid w:val="009F46C2"/>
    <w:rsid w:val="009F794E"/>
    <w:rsid w:val="00A0503D"/>
    <w:rsid w:val="00A4048E"/>
    <w:rsid w:val="00A603FF"/>
    <w:rsid w:val="00A646C2"/>
    <w:rsid w:val="00A65C04"/>
    <w:rsid w:val="00A87A2E"/>
    <w:rsid w:val="00AD47D7"/>
    <w:rsid w:val="00AE1915"/>
    <w:rsid w:val="00AF54C9"/>
    <w:rsid w:val="00B12A84"/>
    <w:rsid w:val="00B36E55"/>
    <w:rsid w:val="00B4583E"/>
    <w:rsid w:val="00B51738"/>
    <w:rsid w:val="00B56AE2"/>
    <w:rsid w:val="00B818F9"/>
    <w:rsid w:val="00B85137"/>
    <w:rsid w:val="00B87B2C"/>
    <w:rsid w:val="00BA49DC"/>
    <w:rsid w:val="00BB2087"/>
    <w:rsid w:val="00BB3C5F"/>
    <w:rsid w:val="00BD792B"/>
    <w:rsid w:val="00BE1DF5"/>
    <w:rsid w:val="00C20189"/>
    <w:rsid w:val="00C54CB9"/>
    <w:rsid w:val="00C576D9"/>
    <w:rsid w:val="00C6356B"/>
    <w:rsid w:val="00C82581"/>
    <w:rsid w:val="00C93E47"/>
    <w:rsid w:val="00C96225"/>
    <w:rsid w:val="00CA3207"/>
    <w:rsid w:val="00CE53F6"/>
    <w:rsid w:val="00CF7B26"/>
    <w:rsid w:val="00D176BE"/>
    <w:rsid w:val="00D25416"/>
    <w:rsid w:val="00D5380A"/>
    <w:rsid w:val="00D54644"/>
    <w:rsid w:val="00D63197"/>
    <w:rsid w:val="00D927BF"/>
    <w:rsid w:val="00D9663D"/>
    <w:rsid w:val="00DA0190"/>
    <w:rsid w:val="00DA4E7B"/>
    <w:rsid w:val="00E077D3"/>
    <w:rsid w:val="00E22CA7"/>
    <w:rsid w:val="00E250FA"/>
    <w:rsid w:val="00E25456"/>
    <w:rsid w:val="00E4498F"/>
    <w:rsid w:val="00E67FF3"/>
    <w:rsid w:val="00E81E79"/>
    <w:rsid w:val="00E90ABA"/>
    <w:rsid w:val="00EA5F6D"/>
    <w:rsid w:val="00EC7C93"/>
    <w:rsid w:val="00F51E34"/>
    <w:rsid w:val="00F57C2C"/>
    <w:rsid w:val="00FA3BBF"/>
    <w:rsid w:val="00FB4C0D"/>
    <w:rsid w:val="00FE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8FFF1B-B195-4180-A308-31F6E98C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E55"/>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CommentReference">
    <w:name w:val="annotation reference"/>
    <w:basedOn w:val="DefaultParagraphFont"/>
    <w:uiPriority w:val="99"/>
    <w:semiHidden/>
    <w:unhideWhenUsed/>
    <w:rsid w:val="00F57C2C"/>
    <w:rPr>
      <w:sz w:val="16"/>
      <w:szCs w:val="16"/>
    </w:rPr>
  </w:style>
  <w:style w:type="paragraph" w:styleId="CommentText">
    <w:name w:val="annotation text"/>
    <w:basedOn w:val="Normal"/>
    <w:link w:val="CommentTextChar"/>
    <w:uiPriority w:val="99"/>
    <w:semiHidden/>
    <w:unhideWhenUsed/>
    <w:rsid w:val="00F57C2C"/>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F57C2C"/>
    <w:rPr>
      <w:sz w:val="20"/>
      <w:szCs w:val="20"/>
    </w:rPr>
  </w:style>
  <w:style w:type="paragraph" w:styleId="CommentSubject">
    <w:name w:val="annotation subject"/>
    <w:basedOn w:val="CommentText"/>
    <w:next w:val="CommentText"/>
    <w:link w:val="CommentSubjectChar"/>
    <w:uiPriority w:val="99"/>
    <w:semiHidden/>
    <w:unhideWhenUsed/>
    <w:rsid w:val="009D7CC9"/>
    <w:rPr>
      <w:rFonts w:ascii="Segoe" w:hAnsi="Segoe"/>
      <w:b/>
      <w:bCs/>
    </w:rPr>
  </w:style>
  <w:style w:type="character" w:customStyle="1" w:styleId="CommentSubjectChar">
    <w:name w:val="Comment Subject Char"/>
    <w:basedOn w:val="CommentTextChar"/>
    <w:link w:val="CommentSubject"/>
    <w:uiPriority w:val="99"/>
    <w:semiHidden/>
    <w:rsid w:val="009D7CC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intranet.contoso.com/sites/ecm" TargetMode="External"/><Relationship Id="rId17" Type="http://schemas.openxmlformats.org/officeDocument/2006/relationships/image" Target="media/image7.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intranet.contoso.com/sites/ecm" TargetMode="External"/><Relationship Id="rId19" Type="http://schemas.openxmlformats.org/officeDocument/2006/relationships/image" Target="media/image9.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RIVERCITY\Documents\My%20Clients\Microsoft\2011-FY11Q3-Q4%20-%20O15%20training%20kit\O15%20Project\Ignite%20DEV%20-%20Module%20Resources\Beta%201%20Refresh%20(blue)%20templates\HOL%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599cd624-ac8d-42bd-9548-f6af1401bb7c">
      <ns3:Value xmlns:ns3="599cd624-ac8d-42bd-9548-f6af1401bb7c">Developer</ns3:Value>
    </Audience>
    <TaxKeywordTaxHTField xmlns="230e9df3-be65-4c73-a93b-d1236ebd677e">
      <Terms xmlns="http://schemas.microsoft.com/office/infopath/2007/PartnerControls"/>
    </TaxKeywordTaxHTField>
    <TaxCatchAll xmlns="230e9df3-be65-4c73-a93b-d1236ebd677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2.xml><?xml version="1.0" encoding="utf-8"?>
<ds:datastoreItem xmlns:ds="http://schemas.openxmlformats.org/officeDocument/2006/customXml" ds:itemID="{5C21D379-E1C5-482F-84C3-63EB5139B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HOL B1R - Template.dotx</Template>
  <TotalTime>441</TotalTime>
  <Pages>1</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Enterprise Content Management</vt:lpstr>
    </vt:vector>
  </TitlesOfParts>
  <Company>Microsoft Corporation</Company>
  <LinksUpToDate>false</LinksUpToDate>
  <CharactersWithSpaces>20229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Content Management</dc:title>
  <dc:creator>Andrew Connell</dc:creator>
  <cp:lastModifiedBy>Vesa Juvonen</cp:lastModifiedBy>
  <cp:revision>75</cp:revision>
  <dcterms:created xsi:type="dcterms:W3CDTF">2012-04-18T10:43:00Z</dcterms:created>
  <dcterms:modified xsi:type="dcterms:W3CDTF">2013-01-08T19:59:00Z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