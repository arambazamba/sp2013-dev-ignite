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egoe" w:eastAsiaTheme="majorEastAsia" w:hAnsi="Segoe" w:cstheme="majorBidi"/>
        </w:rPr>
        <w:id w:val="1082039"/>
        <w:docPartObj>
          <w:docPartGallery w:val="Cover Pages"/>
          <w:docPartUnique/>
        </w:docPartObj>
      </w:sdtPr>
      <w:sdtEndPr>
        <w:rPr>
          <w:rFonts w:eastAsiaTheme="minorHAnsi" w:cstheme="minorBidi"/>
        </w:rPr>
      </w:sdtEndPr>
      <w:sdtContent>
        <w:tbl>
          <w:tblPr>
            <w:tblpPr w:leftFromText="187" w:rightFromText="187" w:horzAnchor="margin" w:tblpXSpec="center" w:tblpY="2881"/>
            <w:tblW w:w="4000" w:type="pct"/>
            <w:tblBorders>
              <w:left w:val="single" w:sz="18" w:space="0" w:color="FFA502"/>
            </w:tblBorders>
            <w:tblLook w:val="04A0" w:firstRow="1" w:lastRow="0" w:firstColumn="1" w:lastColumn="0" w:noHBand="0" w:noVBand="1"/>
          </w:tblPr>
          <w:tblGrid>
            <w:gridCol w:w="7096"/>
          </w:tblGrid>
          <w:tr w:rsidR="00E077D3" w:rsidRPr="00423982" w:rsidTr="00264A28">
            <w:tc>
              <w:tcPr>
                <w:tcW w:w="7096" w:type="dxa"/>
                <w:tcBorders>
                  <w:left w:val="single" w:sz="18" w:space="0" w:color="0072C6"/>
                  <w:bottom w:val="nil"/>
                </w:tcBorders>
                <w:tcMar>
                  <w:top w:w="216" w:type="dxa"/>
                  <w:left w:w="115" w:type="dxa"/>
                  <w:bottom w:w="216" w:type="dxa"/>
                  <w:right w:w="115" w:type="dxa"/>
                </w:tcMar>
              </w:tcPr>
              <w:p w:rsidR="00E077D3" w:rsidRPr="009D6D76" w:rsidRDefault="00E077D3" w:rsidP="00FB3A63">
                <w:pPr>
                  <w:pStyle w:val="NoSpacing"/>
                  <w:rPr>
                    <w:rFonts w:ascii="Segoe" w:eastAsiaTheme="majorEastAsia" w:hAnsi="Segoe" w:cstheme="majorBidi"/>
                  </w:rPr>
                </w:pPr>
                <w:r w:rsidRPr="00423982">
                  <w:rPr>
                    <w:rFonts w:ascii="Segoe" w:eastAsiaTheme="majorEastAsia" w:hAnsi="Segoe" w:cstheme="majorBidi"/>
                  </w:rPr>
                  <w:fldChar w:fldCharType="begin"/>
                </w:r>
                <w:r w:rsidRPr="00423982">
                  <w:rPr>
                    <w:rFonts w:ascii="Segoe" w:eastAsiaTheme="majorEastAsia" w:hAnsi="Segoe" w:cstheme="majorBidi"/>
                  </w:rPr>
                  <w:instrText xml:space="preserve"> MACROBUTTON  AcceptAllChangesInDoc </w:instrText>
                </w:r>
                <w:r w:rsidRPr="00423982">
                  <w:rPr>
                    <w:rFonts w:ascii="Segoe" w:eastAsiaTheme="majorEastAsia" w:hAnsi="Segoe" w:cstheme="majorBidi"/>
                  </w:rPr>
                  <w:fldChar w:fldCharType="end"/>
                </w:r>
                <w:r w:rsidR="0043164D">
                  <w:rPr>
                    <w:rFonts w:ascii="Segoe" w:eastAsiaTheme="majorEastAsia" w:hAnsi="Segoe" w:cstheme="majorBidi"/>
                  </w:rPr>
                  <w:t xml:space="preserve">Microsoft SharePoint </w:t>
                </w:r>
                <w:r w:rsidR="00FB3A63">
                  <w:rPr>
                    <w:rFonts w:ascii="Segoe" w:eastAsiaTheme="majorEastAsia" w:hAnsi="Segoe" w:cstheme="majorBidi"/>
                  </w:rPr>
                  <w:t>2013</w:t>
                </w:r>
                <w:r w:rsidR="0043164D">
                  <w:rPr>
                    <w:rFonts w:ascii="Segoe" w:eastAsiaTheme="majorEastAsia" w:hAnsi="Segoe" w:cstheme="majorBidi"/>
                  </w:rPr>
                  <w:t xml:space="preserve"> - </w:t>
                </w:r>
                <w:r w:rsidRPr="00423982">
                  <w:rPr>
                    <w:rFonts w:ascii="Segoe" w:eastAsiaTheme="majorEastAsia" w:hAnsi="Segoe" w:cstheme="majorBidi"/>
                  </w:rPr>
                  <w:t>Hands-on Lab</w:t>
                </w:r>
              </w:p>
            </w:tc>
          </w:tr>
          <w:tr w:rsidR="00E077D3" w:rsidRPr="00423982" w:rsidTr="00264A28">
            <w:tc>
              <w:tcPr>
                <w:tcW w:w="7096" w:type="dxa"/>
                <w:tcBorders>
                  <w:left w:val="single" w:sz="18" w:space="0" w:color="0072C6"/>
                  <w:bottom w:val="nil"/>
                </w:tcBorders>
              </w:tcPr>
              <w:p w:rsidR="00E077D3" w:rsidRPr="008231B4" w:rsidRDefault="00A604B1" w:rsidP="004B0D0C">
                <w:pPr>
                  <w:pStyle w:val="Title"/>
                  <w:rPr>
                    <w:rFonts w:ascii="Segoe" w:hAnsi="Segoe"/>
                  </w:rPr>
                </w:pPr>
                <w:r>
                  <w:rPr>
                    <w:rFonts w:ascii="Segoe" w:hAnsi="Segoe"/>
                    <w:sz w:val="52"/>
                  </w:rPr>
                  <w:t>Workflow</w:t>
                </w:r>
              </w:p>
            </w:tc>
          </w:tr>
          <w:tr w:rsidR="00E077D3" w:rsidRPr="00423982" w:rsidTr="00264A28">
            <w:tc>
              <w:tcPr>
                <w:tcW w:w="7096" w:type="dxa"/>
                <w:tcBorders>
                  <w:left w:val="single" w:sz="18" w:space="0" w:color="0072C6"/>
                </w:tcBorders>
                <w:tcMar>
                  <w:top w:w="216" w:type="dxa"/>
                  <w:left w:w="115" w:type="dxa"/>
                  <w:bottom w:w="216" w:type="dxa"/>
                  <w:right w:w="115" w:type="dxa"/>
                </w:tcMar>
              </w:tcPr>
              <w:p w:rsidR="00E077D3" w:rsidRPr="00423982" w:rsidRDefault="00065491" w:rsidP="00527996">
                <w:pPr>
                  <w:pStyle w:val="ExerciseLeadin"/>
                </w:pPr>
                <w:r>
                  <w:t>Verified Against Build #</w:t>
                </w:r>
                <w:r w:rsidR="00032D50" w:rsidRPr="00006D00">
                  <w:t>15.0.4420.1017</w:t>
                </w:r>
              </w:p>
            </w:tc>
          </w:tr>
        </w:tbl>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Pr="00423982" w:rsidRDefault="00E077D3" w:rsidP="004B0D0C"/>
        <w:tbl>
          <w:tblPr>
            <w:tblpPr w:leftFromText="187" w:rightFromText="187" w:horzAnchor="margin" w:tblpXSpec="center" w:tblpYSpec="bottom"/>
            <w:tblW w:w="4000" w:type="pct"/>
            <w:tblLook w:val="04A0" w:firstRow="1" w:lastRow="0" w:firstColumn="1" w:lastColumn="0" w:noHBand="0" w:noVBand="1"/>
          </w:tblPr>
          <w:tblGrid>
            <w:gridCol w:w="7096"/>
          </w:tblGrid>
          <w:tr w:rsidR="00E077D3" w:rsidRPr="00423982" w:rsidTr="00DA0871">
            <w:tc>
              <w:tcPr>
                <w:tcW w:w="7672" w:type="dxa"/>
                <w:tcMar>
                  <w:top w:w="216" w:type="dxa"/>
                  <w:left w:w="115" w:type="dxa"/>
                  <w:bottom w:w="216" w:type="dxa"/>
                  <w:right w:w="115" w:type="dxa"/>
                </w:tcMar>
              </w:tcPr>
              <w:p w:rsidR="00E077D3" w:rsidRPr="00D5380A" w:rsidRDefault="00E077D3" w:rsidP="00DA0871">
                <w:pPr>
                  <w:pStyle w:val="NoSpacing"/>
                  <w:rPr>
                    <w:rFonts w:ascii="Segoe" w:hAnsi="Segoe"/>
                    <w:sz w:val="20"/>
                  </w:rPr>
                </w:pPr>
                <w:r w:rsidRPr="00D5380A">
                  <w:rPr>
                    <w:rFonts w:ascii="Segoe" w:hAnsi="Segoe"/>
                    <w:sz w:val="20"/>
                  </w:rPr>
                  <w:t>Microsoft</w:t>
                </w:r>
              </w:p>
              <w:p w:rsidR="00E077D3" w:rsidRPr="00D5380A" w:rsidRDefault="00E077D3" w:rsidP="00DA0871">
                <w:pPr>
                  <w:pStyle w:val="NoSpacing"/>
                  <w:rPr>
                    <w:rFonts w:ascii="Segoe" w:hAnsi="Segoe"/>
                    <w:sz w:val="20"/>
                  </w:rPr>
                </w:pPr>
                <w:r w:rsidRPr="00D5380A">
                  <w:rPr>
                    <w:rFonts w:ascii="Segoe" w:hAnsi="Segoe"/>
                    <w:sz w:val="20"/>
                  </w:rPr>
                  <w:t>Version 1.0</w:t>
                </w:r>
              </w:p>
              <w:p w:rsidR="00E077D3" w:rsidRPr="00423982" w:rsidRDefault="00B5639E" w:rsidP="008A41A1">
                <w:pPr>
                  <w:pStyle w:val="NoSpacing"/>
                  <w:rPr>
                    <w:rFonts w:ascii="Segoe" w:hAnsi="Segoe"/>
                    <w:color w:val="0072C6" w:themeColor="accent1"/>
                  </w:rPr>
                </w:pPr>
                <w:r>
                  <w:rPr>
                    <w:rFonts w:ascii="Segoe" w:hAnsi="Segoe"/>
                    <w:sz w:val="20"/>
                  </w:rPr>
                  <w:t>August 14, 2012</w:t>
                </w:r>
              </w:p>
            </w:tc>
          </w:tr>
        </w:tbl>
        <w:p w:rsidR="00E077D3" w:rsidRDefault="002A0B60" w:rsidP="004B0D0C"/>
      </w:sdtContent>
    </w:sdt>
    <w:bookmarkStart w:id="0" w:name="_Toc117919053" w:displacedByCustomXml="prev"/>
    <w:p w:rsidR="00E077D3" w:rsidRDefault="00E077D3" w:rsidP="004B0D0C">
      <w:r>
        <w:br w:type="page"/>
      </w:r>
    </w:p>
    <w:bookmarkEnd w:id="0"/>
    <w:p w:rsidR="00E077D3" w:rsidRDefault="00E077D3" w:rsidP="004B0D0C">
      <w:pPr>
        <w:pStyle w:val="Legalese"/>
      </w:pPr>
    </w:p>
    <w:p w:rsidR="00E077D3" w:rsidRPr="00423982" w:rsidRDefault="00E077D3" w:rsidP="004B0D0C">
      <w:pPr>
        <w:pStyle w:val="Legalese"/>
      </w:pPr>
      <w:r w:rsidRPr="00423982">
        <w:t xml:space="preserve">Information in this document, including URL and other Internet Web site references, is subject to change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E077D3" w:rsidRPr="00423982" w:rsidRDefault="00E077D3" w:rsidP="004B0D0C">
      <w:pPr>
        <w:pStyle w:val="Legalese"/>
      </w:pPr>
      <w:r w:rsidRPr="00423982">
        <w:t>The names of manufacturers, products, or URLs are provided for informational purposes only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are provided to third 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rsidR="00E077D3" w:rsidRPr="00423982" w:rsidRDefault="00E077D3" w:rsidP="004B0D0C">
      <w:pPr>
        <w:pStyle w:val="Legalese"/>
      </w:pPr>
      <w:r w:rsidRPr="00423982">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E077D3" w:rsidRPr="00423982" w:rsidRDefault="00E077D3" w:rsidP="004B0D0C">
      <w:pPr>
        <w:pStyle w:val="Legalese"/>
      </w:pPr>
      <w:r w:rsidRPr="00423982">
        <w:t xml:space="preserve">Copyright © </w:t>
      </w:r>
      <w:r w:rsidR="00D5380A">
        <w:t>2012</w:t>
      </w:r>
      <w:r w:rsidRPr="00423982">
        <w:t xml:space="preserve"> Microsoft Corporation. All rights reserved.</w:t>
      </w:r>
    </w:p>
    <w:p w:rsidR="00E077D3" w:rsidRPr="00423982" w:rsidRDefault="00E077D3" w:rsidP="004B0D0C">
      <w:pPr>
        <w:pStyle w:val="Legalese"/>
      </w:pPr>
      <w:r w:rsidRPr="00423982">
        <w:t xml:space="preserve">Microsoft </w:t>
      </w:r>
      <w:r>
        <w:t xml:space="preserve">and SharePoint </w:t>
      </w:r>
      <w:r w:rsidRPr="00423982">
        <w:t>are either registered trademarks or trademarks of Microsoft Corporation in the United States and/or other countries.</w:t>
      </w:r>
    </w:p>
    <w:p w:rsidR="00E077D3" w:rsidRDefault="00E077D3" w:rsidP="004B0D0C">
      <w:pPr>
        <w:pStyle w:val="Legalese"/>
      </w:pPr>
      <w:r w:rsidRPr="00423982">
        <w:t>The names of actual companies and products mentioned herein may be the trademarks of their respective owners.</w:t>
      </w:r>
    </w:p>
    <w:p w:rsidR="00E077D3" w:rsidRDefault="00E077D3" w:rsidP="004B0D0C">
      <w:pPr>
        <w:rPr>
          <w:sz w:val="16"/>
          <w:szCs w:val="16"/>
        </w:rPr>
      </w:pPr>
      <w:r>
        <w:br w:type="page"/>
      </w:r>
    </w:p>
    <w:p w:rsidR="00A604B1" w:rsidRPr="00423982" w:rsidRDefault="00A604B1" w:rsidP="00A604B1">
      <w:pPr>
        <w:pStyle w:val="Heading1"/>
        <w:rPr>
          <w:rFonts w:ascii="Segoe" w:hAnsi="Segoe"/>
        </w:rPr>
      </w:pPr>
      <w:bookmarkStart w:id="1" w:name="_Introduction"/>
      <w:bookmarkStart w:id="2" w:name="_Toc235932706"/>
      <w:bookmarkStart w:id="3" w:name="_Toc236017333"/>
      <w:bookmarkEnd w:id="1"/>
      <w:r w:rsidRPr="00423982">
        <w:rPr>
          <w:rFonts w:ascii="Segoe" w:hAnsi="Segoe"/>
        </w:rPr>
        <w:lastRenderedPageBreak/>
        <w:t>Technical Background</w:t>
      </w:r>
    </w:p>
    <w:p w:rsidR="00A604B1" w:rsidRPr="00423982" w:rsidRDefault="00A604B1" w:rsidP="00A604B1">
      <w:pPr>
        <w:pStyle w:val="IntroBodyText"/>
      </w:pPr>
      <w:r w:rsidRPr="00423982">
        <w:t>This section is intended for labs with technical background information that would b</w:t>
      </w:r>
      <w:r>
        <w:t>e of interest to lab consumers.</w:t>
      </w:r>
    </w:p>
    <w:p w:rsidR="00A604B1" w:rsidRPr="00423982" w:rsidRDefault="00A604B1" w:rsidP="00A604B1">
      <w:pPr>
        <w:pStyle w:val="Heading2"/>
      </w:pPr>
      <w:r>
        <w:t>Introduction</w:t>
      </w:r>
    </w:p>
    <w:p w:rsidR="00A604B1" w:rsidRPr="00423982" w:rsidRDefault="00A604B1" w:rsidP="00A604B1">
      <w:pPr>
        <w:pStyle w:val="IntroBodyText"/>
      </w:pPr>
      <w:r w:rsidRPr="00954802">
        <w:t xml:space="preserve">SharePoint </w:t>
      </w:r>
      <w:r w:rsidR="00FB3A63">
        <w:t>2013</w:t>
      </w:r>
      <w:r w:rsidRPr="00954802">
        <w:t xml:space="preserve"> represents a major shift in the architecture of SharePoint’s interaction with Workflow Foundation. New in this release is the incorporation of Windows AppFabric, both in the cloud and on the server. </w:t>
      </w:r>
      <w:r w:rsidR="00890837">
        <w:t>In this lab you will learn how to</w:t>
      </w:r>
      <w:r w:rsidRPr="00954802">
        <w:t xml:space="preserve"> create workflows using the various tools provided in this new framework.</w:t>
      </w:r>
    </w:p>
    <w:p w:rsidR="00A604B1" w:rsidRPr="00423982" w:rsidRDefault="00A604B1" w:rsidP="00A604B1">
      <w:pPr>
        <w:pStyle w:val="Heading2"/>
      </w:pPr>
      <w:r>
        <w:t>Create Lab SharePoint Site Collection</w:t>
      </w:r>
    </w:p>
    <w:p w:rsidR="00A604B1" w:rsidRDefault="00A604B1" w:rsidP="00A604B1">
      <w:pPr>
        <w:pStyle w:val="IntroBodyText"/>
      </w:pPr>
      <w:r>
        <w:t xml:space="preserve">In the files provided with the hands on lab, run the batch file called </w:t>
      </w:r>
      <w:r w:rsidRPr="00880B13">
        <w:rPr>
          <w:b/>
        </w:rPr>
        <w:t>SetupModule.bat</w:t>
      </w:r>
      <w:r>
        <w:t xml:space="preserve"> by double clicking it. This file will execute a PowerShell script that will create a new site collection at </w:t>
      </w:r>
      <w:hyperlink r:id="rId10" w:history="1">
        <w:r w:rsidR="00032D50" w:rsidRPr="00103BC3">
          <w:rPr>
            <w:rStyle w:val="Hyperlink"/>
          </w:rPr>
          <w:t>http://intranet.contoso.com/sites/Workflow</w:t>
        </w:r>
      </w:hyperlink>
      <w:r>
        <w:t xml:space="preserve">. </w:t>
      </w:r>
    </w:p>
    <w:tbl>
      <w:tblPr>
        <w:tblStyle w:val="TableGrid"/>
        <w:tblW w:w="0" w:type="auto"/>
        <w:tblInd w:w="817" w:type="dxa"/>
        <w:tblLook w:val="04A0" w:firstRow="1" w:lastRow="0" w:firstColumn="1" w:lastColumn="0" w:noHBand="0" w:noVBand="1"/>
      </w:tblPr>
      <w:tblGrid>
        <w:gridCol w:w="7796"/>
      </w:tblGrid>
      <w:tr w:rsidR="00A604B1" w:rsidTr="00C45DEF">
        <w:tc>
          <w:tcPr>
            <w:tcW w:w="7796" w:type="dxa"/>
            <w:tcBorders>
              <w:top w:val="single" w:sz="4" w:space="0" w:color="000000"/>
              <w:left w:val="single" w:sz="4" w:space="0" w:color="000000"/>
              <w:bottom w:val="single" w:sz="4" w:space="0" w:color="000000"/>
              <w:right w:val="single" w:sz="4" w:space="0" w:color="000000"/>
            </w:tcBorders>
            <w:vAlign w:val="center"/>
            <w:hideMark/>
          </w:tcPr>
          <w:p w:rsidR="00A604B1" w:rsidRDefault="00A604B1" w:rsidP="00DA0871">
            <w:pPr>
              <w:pStyle w:val="AA-Normal"/>
              <w:jc w:val="left"/>
              <w:rPr>
                <w:b/>
                <w:i/>
              </w:rPr>
            </w:pPr>
            <w:r>
              <w:rPr>
                <w:noProof/>
              </w:rPr>
              <w:drawing>
                <wp:inline distT="0" distB="0" distL="0" distR="0" wp14:anchorId="28A4016E" wp14:editId="36D7A6D0">
                  <wp:extent cx="180975" cy="180975"/>
                  <wp:effectExtent l="0" t="0" r="9525" b="9525"/>
                  <wp:docPr id="1" name="Picture 1" descr="Description: C:\Users\vesaj\Pictures\DVD_ART36\Artwork_Imagery\Icons - Illustrations\_ SUPER VISTA STYLE\yield sign red white exclamation 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Users\vesaj\Pictures\DVD_ART36\Artwork_Imagery\Icons - Illustrations\_ SUPER VISTA STYLE\yield sign red white exclamation poin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rPr>
              <w:t xml:space="preserve">  </w:t>
            </w:r>
            <w:r w:rsidRPr="006E2570">
              <w:rPr>
                <w:noProof/>
              </w:rPr>
              <w:t xml:space="preserve"> </w:t>
            </w:r>
            <w:r w:rsidRPr="006E2570">
              <w:rPr>
                <w:b/>
                <w:noProof/>
              </w:rPr>
              <w:t>Important</w:t>
            </w:r>
          </w:p>
        </w:tc>
      </w:tr>
      <w:tr w:rsidR="00A604B1" w:rsidTr="00C45DEF">
        <w:tc>
          <w:tcPr>
            <w:tcW w:w="7796" w:type="dxa"/>
            <w:tcBorders>
              <w:top w:val="single" w:sz="4" w:space="0" w:color="000000"/>
              <w:left w:val="single" w:sz="4" w:space="0" w:color="000000"/>
              <w:bottom w:val="single" w:sz="4" w:space="0" w:color="000000"/>
              <w:right w:val="single" w:sz="4" w:space="0" w:color="000000"/>
            </w:tcBorders>
            <w:hideMark/>
          </w:tcPr>
          <w:p w:rsidR="00A604B1" w:rsidRDefault="00A604B1" w:rsidP="00DA0871">
            <w:pPr>
              <w:pStyle w:val="AA-Normal"/>
              <w:rPr>
                <w:i/>
              </w:rPr>
            </w:pPr>
            <w:r>
              <w:rPr>
                <w:i/>
              </w:rPr>
              <w:t>It is important you run this batch file to create the site collection before working through any of the exercises as the exercises contain instructions for working with this specific site collection at the specific URL created by the script.</w:t>
            </w:r>
          </w:p>
          <w:p w:rsidR="002C5AAD" w:rsidRDefault="002C5AAD" w:rsidP="00DA0871">
            <w:pPr>
              <w:pStyle w:val="AA-Normal"/>
              <w:rPr>
                <w:i/>
              </w:rPr>
            </w:pPr>
          </w:p>
          <w:p w:rsidR="002C5AAD" w:rsidRDefault="002C5AAD" w:rsidP="002C5AAD">
            <w:pPr>
              <w:pStyle w:val="AA-Normal"/>
            </w:pPr>
            <w:r>
              <w:rPr>
                <w:i/>
              </w:rPr>
              <w:t>Further, while this lab requires you to be logged in using a non-administrator account, you should ensure you are logged in as the administrator account when running this script and granting the user access to the site as that user does not have rights to login to the site.</w:t>
            </w:r>
          </w:p>
        </w:tc>
      </w:tr>
    </w:tbl>
    <w:p w:rsidR="00A604B1" w:rsidRDefault="00A604B1" w:rsidP="00A604B1">
      <w:pPr>
        <w:pStyle w:val="IntroBodyText"/>
      </w:pPr>
      <w:r>
        <w:t>The script will first check to see if there is already a site collection at the specified address. If there is it will delete the site collection before creating it. Therefore if you run into problems with the lab, feel free to rerun the batch file to reset the environment and restart the exercise.</w:t>
      </w:r>
    </w:p>
    <w:p w:rsidR="00065491" w:rsidRPr="00423982" w:rsidRDefault="00065491" w:rsidP="004B0D0C">
      <w:pPr>
        <w:pStyle w:val="Heading1"/>
      </w:pPr>
      <w:r w:rsidRPr="00423982">
        <w:t>Introduction</w:t>
      </w:r>
    </w:p>
    <w:p w:rsidR="00065491" w:rsidRPr="00423982" w:rsidRDefault="00065491" w:rsidP="004B0D0C">
      <w:pPr>
        <w:pStyle w:val="Heading2"/>
      </w:pPr>
      <w:r w:rsidRPr="00423982">
        <w:t>Estimated time to complete this lab</w:t>
      </w:r>
    </w:p>
    <w:p w:rsidR="00065491" w:rsidRPr="00423982" w:rsidRDefault="00065491" w:rsidP="004B0D0C">
      <w:pPr>
        <w:pStyle w:val="IntroBodyText"/>
      </w:pPr>
      <w:r>
        <w:t>3</w:t>
      </w:r>
      <w:r w:rsidRPr="00423982">
        <w:t xml:space="preserve">0 minutes </w:t>
      </w:r>
    </w:p>
    <w:p w:rsidR="00065491" w:rsidRPr="00423982" w:rsidRDefault="00065491" w:rsidP="004B0D0C">
      <w:pPr>
        <w:pStyle w:val="Heading2"/>
      </w:pPr>
      <w:r w:rsidRPr="00423982">
        <w:t>Objectives</w:t>
      </w:r>
    </w:p>
    <w:p w:rsidR="00A604B1" w:rsidRPr="00423982" w:rsidRDefault="00A604B1" w:rsidP="00A604B1">
      <w:pPr>
        <w:pStyle w:val="IntroBodyText"/>
      </w:pPr>
      <w:r w:rsidRPr="00423982">
        <w:t>After completing this lab, you will be able to:</w:t>
      </w:r>
    </w:p>
    <w:p w:rsidR="00A604B1" w:rsidRPr="00954802" w:rsidRDefault="00A604B1" w:rsidP="00A604B1">
      <w:pPr>
        <w:pStyle w:val="LbKeyPoint"/>
        <w:ind w:left="1800"/>
      </w:pPr>
      <w:r w:rsidRPr="00954802">
        <w:lastRenderedPageBreak/>
        <w:t xml:space="preserve">Learn the fundamentals of workflow in SharePoint </w:t>
      </w:r>
      <w:r w:rsidR="00FB3A63">
        <w:t>2013</w:t>
      </w:r>
    </w:p>
    <w:p w:rsidR="00A604B1" w:rsidRPr="00954802" w:rsidRDefault="00A604B1" w:rsidP="00A604B1">
      <w:pPr>
        <w:pStyle w:val="LbKeyPoint"/>
        <w:ind w:left="1800"/>
      </w:pPr>
      <w:r w:rsidRPr="00954802">
        <w:t xml:space="preserve">Learn to use SharePoint Designer to create workflows in SharePoint </w:t>
      </w:r>
      <w:r w:rsidR="00FB3A63">
        <w:t>2013</w:t>
      </w:r>
    </w:p>
    <w:p w:rsidR="00A604B1" w:rsidRPr="00954802" w:rsidRDefault="00A604B1" w:rsidP="00A604B1">
      <w:pPr>
        <w:pStyle w:val="LbKeyPoint"/>
        <w:ind w:left="1800"/>
      </w:pPr>
      <w:r w:rsidRPr="00954802">
        <w:t xml:space="preserve">Learn to use Visual Studio to create workflows in SharePoint </w:t>
      </w:r>
      <w:r w:rsidR="00FB3A63">
        <w:t>2013</w:t>
      </w:r>
    </w:p>
    <w:p w:rsidR="00065491" w:rsidRPr="00423982" w:rsidRDefault="00264A28" w:rsidP="004B0D0C">
      <w:pPr>
        <w:pStyle w:val="Heading2"/>
      </w:pPr>
      <w:r>
        <w:t>Computers in this lab</w:t>
      </w:r>
    </w:p>
    <w:p w:rsidR="004B0D0C" w:rsidRPr="00423982" w:rsidRDefault="00264A28" w:rsidP="004B0D0C">
      <w:r w:rsidRPr="00423982">
        <w:t>This lab uses virtual machines as described in the following table. Before you begin the lab, you must start the virtual machines and then log on to the computers.</w:t>
      </w:r>
    </w:p>
    <w:tbl>
      <w:tblPr>
        <w:tblStyle w:val="LightList-Accent1"/>
        <w:tblW w:w="0" w:type="auto"/>
        <w:tblInd w:w="720" w:type="dxa"/>
        <w:tblLook w:val="01A0" w:firstRow="1" w:lastRow="0" w:firstColumn="1" w:lastColumn="1" w:noHBand="0" w:noVBand="0"/>
      </w:tblPr>
      <w:tblGrid>
        <w:gridCol w:w="2178"/>
        <w:gridCol w:w="4666"/>
      </w:tblGrid>
      <w:tr w:rsidR="00065491" w:rsidRPr="00423982" w:rsidTr="00654B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65491" w:rsidRPr="004E71AA" w:rsidRDefault="00065491" w:rsidP="004B0D0C">
            <w:pPr>
              <w:pStyle w:val="TableHead"/>
              <w:rPr>
                <w:b/>
              </w:rPr>
            </w:pPr>
            <w:r w:rsidRPr="004E71AA">
              <w:rPr>
                <w:b/>
              </w:rPr>
              <w:t>Virtual Machine</w:t>
            </w:r>
          </w:p>
        </w:tc>
        <w:tc>
          <w:tcPr>
            <w:cnfStyle w:val="000100000000" w:firstRow="0" w:lastRow="0" w:firstColumn="0" w:lastColumn="1" w:oddVBand="0" w:evenVBand="0" w:oddHBand="0" w:evenHBand="0" w:firstRowFirstColumn="0" w:firstRowLastColumn="0" w:lastRowFirstColumn="0" w:lastRowLastColumn="0"/>
            <w:tcW w:w="4666" w:type="dxa"/>
          </w:tcPr>
          <w:p w:rsidR="00065491" w:rsidRPr="004E71AA" w:rsidRDefault="00065491" w:rsidP="004B0D0C">
            <w:pPr>
              <w:pStyle w:val="TableHead"/>
              <w:rPr>
                <w:b/>
              </w:rPr>
            </w:pPr>
            <w:r w:rsidRPr="004E71AA">
              <w:rPr>
                <w:b/>
              </w:rPr>
              <w:t>Role</w:t>
            </w:r>
          </w:p>
        </w:tc>
      </w:tr>
      <w:tr w:rsidR="00654BAF" w:rsidRPr="00423982" w:rsidTr="00654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54BAF" w:rsidRPr="004E71AA" w:rsidRDefault="00654BAF" w:rsidP="00032D50">
            <w:pPr>
              <w:pStyle w:val="TableBody"/>
              <w:rPr>
                <w:b w:val="0"/>
              </w:rPr>
            </w:pPr>
            <w:r>
              <w:rPr>
                <w:b w:val="0"/>
              </w:rPr>
              <w:t>{Supplied by Instructor}</w:t>
            </w:r>
          </w:p>
        </w:tc>
        <w:tc>
          <w:tcPr>
            <w:cnfStyle w:val="000100000000" w:firstRow="0" w:lastRow="0" w:firstColumn="0" w:lastColumn="1" w:oddVBand="0" w:evenVBand="0" w:oddHBand="0" w:evenHBand="0" w:firstRowFirstColumn="0" w:firstRowLastColumn="0" w:lastRowFirstColumn="0" w:lastRowLastColumn="0"/>
            <w:tcW w:w="4666" w:type="dxa"/>
          </w:tcPr>
          <w:p w:rsidR="00654BAF" w:rsidRPr="004E71AA" w:rsidRDefault="00654BAF" w:rsidP="00032D50">
            <w:pPr>
              <w:pStyle w:val="TableBody"/>
              <w:rPr>
                <w:b w:val="0"/>
              </w:rPr>
            </w:pPr>
            <w:r w:rsidRPr="004E71AA">
              <w:rPr>
                <w:b w:val="0"/>
              </w:rPr>
              <w:t>Domain Controller</w:t>
            </w:r>
          </w:p>
        </w:tc>
      </w:tr>
      <w:tr w:rsidR="00654BAF" w:rsidRPr="00423982" w:rsidTr="00654BAF">
        <w:tc>
          <w:tcPr>
            <w:cnfStyle w:val="001000000000" w:firstRow="0" w:lastRow="0" w:firstColumn="1" w:lastColumn="0" w:oddVBand="0" w:evenVBand="0" w:oddHBand="0" w:evenHBand="0" w:firstRowFirstColumn="0" w:firstRowLastColumn="0" w:lastRowFirstColumn="0" w:lastRowLastColumn="0"/>
            <w:tcW w:w="2178" w:type="dxa"/>
          </w:tcPr>
          <w:p w:rsidR="00654BAF" w:rsidRPr="004E71AA" w:rsidRDefault="00654BAF" w:rsidP="00032D50">
            <w:pPr>
              <w:pStyle w:val="TableBody"/>
              <w:rPr>
                <w:b w:val="0"/>
              </w:rPr>
            </w:pPr>
            <w:r>
              <w:rPr>
                <w:b w:val="0"/>
              </w:rPr>
              <w:t>{Supplied by Instructor}</w:t>
            </w:r>
          </w:p>
        </w:tc>
        <w:tc>
          <w:tcPr>
            <w:cnfStyle w:val="000100000000" w:firstRow="0" w:lastRow="0" w:firstColumn="0" w:lastColumn="1" w:oddVBand="0" w:evenVBand="0" w:oddHBand="0" w:evenHBand="0" w:firstRowFirstColumn="0" w:firstRowLastColumn="0" w:lastRowFirstColumn="0" w:lastRowLastColumn="0"/>
            <w:tcW w:w="4666" w:type="dxa"/>
          </w:tcPr>
          <w:p w:rsidR="00654BAF" w:rsidRPr="004E71AA" w:rsidRDefault="00654BAF" w:rsidP="00032D50">
            <w:pPr>
              <w:pStyle w:val="TableBody"/>
              <w:rPr>
                <w:b w:val="0"/>
              </w:rPr>
            </w:pPr>
            <w:r w:rsidRPr="004E71AA">
              <w:rPr>
                <w:b w:val="0"/>
              </w:rPr>
              <w:t>Actual SharePoint environment with Office client and other required software.</w:t>
            </w:r>
          </w:p>
        </w:tc>
      </w:tr>
    </w:tbl>
    <w:p w:rsidR="00264A28" w:rsidRDefault="00DA0190" w:rsidP="00DA0190">
      <w:r>
        <w:br/>
      </w:r>
      <w:r w:rsidR="00B5639E" w:rsidRPr="00B5639E">
        <w:t>All user accounts in this lab use the password {Supplied by Instructor}.</w:t>
      </w:r>
      <w:r w:rsidRPr="00344061">
        <w:t xml:space="preserve">  </w:t>
      </w:r>
    </w:p>
    <w:p w:rsidR="00F55F1D" w:rsidRDefault="00F55F1D" w:rsidP="008A1AF2">
      <w:pPr>
        <w:pStyle w:val="Heading2"/>
      </w:pPr>
      <w:r>
        <w:t>Lab Precursor</w:t>
      </w:r>
    </w:p>
    <w:p w:rsidR="00F55F1D" w:rsidRPr="00F55F1D" w:rsidRDefault="00F55F1D" w:rsidP="00F55F1D">
      <w:pPr>
        <w:pStyle w:val="IntroBodyText"/>
      </w:pPr>
      <w:r>
        <w:t xml:space="preserve">Before performing this lab, the SharePoint farm’s User Profile Service Application must contain valid accounts, specifically one used to create and execute the workflow. In the lab the user </w:t>
      </w:r>
      <w:r w:rsidR="00032D50">
        <w:t>Dan Jump</w:t>
      </w:r>
      <w:r>
        <w:t xml:space="preserve"> (</w:t>
      </w:r>
      <w:bookmarkStart w:id="4" w:name="_GoBack"/>
      <w:r w:rsidR="008B620E">
        <w:t>CONTOSO\</w:t>
      </w:r>
      <w:bookmarkEnd w:id="4"/>
      <w:r w:rsidR="00032D50">
        <w:t>danj</w:t>
      </w:r>
      <w:r>
        <w:t>) is used.</w:t>
      </w:r>
      <w:r w:rsidR="000D03E7">
        <w:t xml:space="preserve"> This issuer must also be a member of the </w:t>
      </w:r>
      <w:r w:rsidR="000B3BE3" w:rsidRPr="000B3BE3">
        <w:rPr>
          <w:b/>
        </w:rPr>
        <w:t>Site Collection Administrators</w:t>
      </w:r>
      <w:r w:rsidR="000D03E7">
        <w:t xml:space="preserve"> group.</w:t>
      </w:r>
    </w:p>
    <w:p w:rsidR="008A1AF2" w:rsidRDefault="008A1AF2" w:rsidP="008A1AF2">
      <w:pPr>
        <w:pStyle w:val="Heading2"/>
      </w:pPr>
      <w:r>
        <w:t>Lab Setup Script</w:t>
      </w:r>
    </w:p>
    <w:p w:rsidR="008A1AF2" w:rsidRDefault="008A1AF2" w:rsidP="008A1AF2">
      <w:pPr>
        <w:pStyle w:val="IntroBodyText"/>
      </w:pPr>
      <w:r>
        <w:t xml:space="preserve">In the files provided with </w:t>
      </w:r>
      <w:r w:rsidRPr="00CF649E">
        <w:t>the</w:t>
      </w:r>
      <w:r>
        <w:t xml:space="preserve"> hands on lab, run the batch file called </w:t>
      </w:r>
      <w:r w:rsidRPr="00880B13">
        <w:rPr>
          <w:b/>
        </w:rPr>
        <w:t>SetupModule.bat</w:t>
      </w:r>
      <w:r>
        <w:t xml:space="preserve"> by double clicking it. This file will execute a PowerShell script that will create a new site collection at </w:t>
      </w:r>
      <w:hyperlink r:id="rId12" w:history="1">
        <w:r w:rsidR="00032D50" w:rsidRPr="00103BC3">
          <w:rPr>
            <w:rStyle w:val="Hyperlink"/>
          </w:rPr>
          <w:t>http://intranet.contoso.com/sites/Workflow</w:t>
        </w:r>
      </w:hyperlink>
      <w:r>
        <w:t xml:space="preserve">. </w:t>
      </w:r>
    </w:p>
    <w:bookmarkEnd w:id="2"/>
    <w:bookmarkEnd w:id="3"/>
    <w:p w:rsidR="007412E3" w:rsidRDefault="007412E3" w:rsidP="007412E3">
      <w:pPr>
        <w:pStyle w:val="Heading1"/>
      </w:pPr>
      <w:r>
        <w:t>Exercise 1: Creating a Workflow using a Task Action</w:t>
      </w:r>
    </w:p>
    <w:p w:rsidR="007412E3" w:rsidRDefault="007412E3" w:rsidP="007412E3">
      <w:pPr>
        <w:pStyle w:val="ExerciseLeadin"/>
      </w:pPr>
      <w:r>
        <w:t>In this exercise you will create a workflow using SharePoint Designer 2013 that uses the task action.</w:t>
      </w:r>
    </w:p>
    <w:p w:rsidR="007412E3" w:rsidRDefault="007412E3" w:rsidP="007412E3">
      <w:pPr>
        <w:pStyle w:val="Heading2"/>
      </w:pPr>
      <w:bookmarkStart w:id="5" w:name="_Toc320130449"/>
      <w:r>
        <w:t>Task 1: Open SharePoint Designer 2013</w:t>
      </w:r>
      <w:bookmarkEnd w:id="5"/>
    </w:p>
    <w:p w:rsidR="007412E3" w:rsidRDefault="007412E3" w:rsidP="007412E3">
      <w:r>
        <w:t>In this task you will open a site using SharePoint Designer 2013.</w:t>
      </w:r>
    </w:p>
    <w:p w:rsidR="007412E3" w:rsidRDefault="007412E3" w:rsidP="00A4633C">
      <w:pPr>
        <w:pStyle w:val="Ln1"/>
        <w:numPr>
          <w:ilvl w:val="0"/>
          <w:numId w:val="22"/>
        </w:numPr>
      </w:pPr>
      <w:r>
        <w:t>Open SharePoint Designer 2013 (</w:t>
      </w:r>
      <w:r>
        <w:rPr>
          <w:b/>
        </w:rPr>
        <w:t xml:space="preserve">Start </w:t>
      </w:r>
      <w:r>
        <w:rPr>
          <w:b/>
        </w:rPr>
        <w:sym w:font="Wingdings" w:char="F0D8"/>
      </w:r>
      <w:r>
        <w:rPr>
          <w:b/>
        </w:rPr>
        <w:t xml:space="preserve"> All Programs </w:t>
      </w:r>
      <w:r>
        <w:rPr>
          <w:b/>
        </w:rPr>
        <w:sym w:font="Wingdings" w:char="F0D8"/>
      </w:r>
      <w:r>
        <w:rPr>
          <w:b/>
        </w:rPr>
        <w:t xml:space="preserve"> SharePoint </w:t>
      </w:r>
      <w:r>
        <w:rPr>
          <w:b/>
        </w:rPr>
        <w:sym w:font="Wingdings" w:char="F0D8"/>
      </w:r>
      <w:r>
        <w:rPr>
          <w:b/>
        </w:rPr>
        <w:t xml:space="preserve"> Microsoft SharePoint Designer 2013</w:t>
      </w:r>
      <w:r>
        <w:t>).</w:t>
      </w:r>
    </w:p>
    <w:p w:rsidR="007412E3" w:rsidRDefault="007412E3" w:rsidP="00A4633C">
      <w:pPr>
        <w:pStyle w:val="Ln1"/>
        <w:numPr>
          <w:ilvl w:val="0"/>
          <w:numId w:val="22"/>
        </w:numPr>
      </w:pPr>
      <w:r>
        <w:lastRenderedPageBreak/>
        <w:t xml:space="preserve">After SharePoint Designer 2013 launches, click the </w:t>
      </w:r>
      <w:r>
        <w:rPr>
          <w:b/>
        </w:rPr>
        <w:t>Open Site</w:t>
      </w:r>
      <w:r>
        <w:t xml:space="preserve"> button. When prompted, enter the URL of the site to connect to: </w:t>
      </w:r>
      <w:hyperlink r:id="rId13" w:history="1">
        <w:r w:rsidRPr="00103BC3">
          <w:rPr>
            <w:rStyle w:val="Hyperlink"/>
          </w:rPr>
          <w:t>http://intranet.contoso.com/sites/Workflow</w:t>
        </w:r>
      </w:hyperlink>
      <w:r>
        <w:rPr>
          <w:rStyle w:val="Hyperlink"/>
        </w:rPr>
        <w:t xml:space="preserve"> </w:t>
      </w:r>
      <w:r>
        <w:t xml:space="preserve">and click </w:t>
      </w:r>
      <w:r>
        <w:rPr>
          <w:b/>
        </w:rPr>
        <w:t>OK</w:t>
      </w:r>
      <w:r>
        <w:t>.</w:t>
      </w:r>
    </w:p>
    <w:p w:rsidR="007412E3" w:rsidRDefault="007412E3" w:rsidP="007412E3">
      <w:pPr>
        <w:pStyle w:val="Ln1"/>
        <w:numPr>
          <w:ilvl w:val="0"/>
          <w:numId w:val="0"/>
        </w:numPr>
        <w:tabs>
          <w:tab w:val="left" w:pos="720"/>
        </w:tabs>
        <w:ind w:left="720"/>
      </w:pPr>
      <w:r>
        <w:rPr>
          <w:noProof/>
        </w:rPr>
        <w:drawing>
          <wp:inline distT="0" distB="0" distL="0" distR="0">
            <wp:extent cx="3838575" cy="253365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8575" cy="2533650"/>
                    </a:xfrm>
                    <a:prstGeom prst="rect">
                      <a:avLst/>
                    </a:prstGeom>
                    <a:noFill/>
                    <a:ln>
                      <a:noFill/>
                    </a:ln>
                  </pic:spPr>
                </pic:pic>
              </a:graphicData>
            </a:graphic>
          </wp:inline>
        </w:drawing>
      </w:r>
    </w:p>
    <w:p w:rsidR="007412E3" w:rsidRDefault="007412E3" w:rsidP="00A4633C">
      <w:pPr>
        <w:pStyle w:val="Ln1"/>
        <w:numPr>
          <w:ilvl w:val="0"/>
          <w:numId w:val="22"/>
        </w:numPr>
      </w:pPr>
      <w:r>
        <w:t xml:space="preserve">Click the </w:t>
      </w:r>
      <w:r>
        <w:rPr>
          <w:b/>
        </w:rPr>
        <w:t>Workflows</w:t>
      </w:r>
      <w:r>
        <w:t xml:space="preserve"> item in the left-hand </w:t>
      </w:r>
      <w:r>
        <w:rPr>
          <w:b/>
        </w:rPr>
        <w:t>Navigation</w:t>
      </w:r>
      <w:r>
        <w:t xml:space="preserve"> pane.</w:t>
      </w:r>
    </w:p>
    <w:p w:rsidR="007412E3" w:rsidRDefault="007412E3" w:rsidP="007412E3">
      <w:pPr>
        <w:pStyle w:val="Heading2"/>
      </w:pPr>
      <w:bookmarkStart w:id="6" w:name="_Toc320130450"/>
      <w:r>
        <w:t>Task 2: Create Announcement List</w:t>
      </w:r>
    </w:p>
    <w:p w:rsidR="007412E3" w:rsidRDefault="007412E3" w:rsidP="007412E3">
      <w:r>
        <w:t>In this task you will create an Announcement list using SharePoint Designer 2013.</w:t>
      </w:r>
    </w:p>
    <w:p w:rsidR="007412E3" w:rsidRDefault="007412E3" w:rsidP="00A4633C">
      <w:pPr>
        <w:pStyle w:val="Ln1"/>
        <w:numPr>
          <w:ilvl w:val="0"/>
          <w:numId w:val="19"/>
        </w:numPr>
      </w:pPr>
      <w:r>
        <w:t xml:space="preserve">In the </w:t>
      </w:r>
      <w:r>
        <w:rPr>
          <w:b/>
        </w:rPr>
        <w:t>Navigation</w:t>
      </w:r>
      <w:r>
        <w:t xml:space="preserve"> pane in the left-hand side of SharePoint Designer, select </w:t>
      </w:r>
      <w:r>
        <w:rPr>
          <w:b/>
        </w:rPr>
        <w:t>Lists and Libraries</w:t>
      </w:r>
      <w:r>
        <w:t>.</w:t>
      </w:r>
    </w:p>
    <w:p w:rsidR="007412E3" w:rsidRDefault="007412E3" w:rsidP="007412E3">
      <w:pPr>
        <w:pStyle w:val="Ln1"/>
        <w:numPr>
          <w:ilvl w:val="0"/>
          <w:numId w:val="0"/>
        </w:numPr>
        <w:tabs>
          <w:tab w:val="left" w:pos="720"/>
        </w:tabs>
        <w:ind w:left="720"/>
      </w:pPr>
      <w:r>
        <w:rPr>
          <w:noProof/>
        </w:rPr>
        <w:lastRenderedPageBreak/>
        <w:drawing>
          <wp:inline distT="0" distB="0" distL="0" distR="0">
            <wp:extent cx="2828925" cy="2952750"/>
            <wp:effectExtent l="19050" t="19050" r="28575" b="1905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8925" cy="2952750"/>
                    </a:xfrm>
                    <a:prstGeom prst="rect">
                      <a:avLst/>
                    </a:prstGeom>
                    <a:noFill/>
                    <a:ln w="9525" cmpd="sng">
                      <a:solidFill>
                        <a:srgbClr val="000000"/>
                      </a:solidFill>
                      <a:miter lim="800000"/>
                      <a:headEnd/>
                      <a:tailEnd/>
                    </a:ln>
                    <a:effectLst/>
                  </pic:spPr>
                </pic:pic>
              </a:graphicData>
            </a:graphic>
          </wp:inline>
        </w:drawing>
      </w:r>
    </w:p>
    <w:p w:rsidR="007412E3" w:rsidRDefault="007412E3" w:rsidP="00A4633C">
      <w:pPr>
        <w:pStyle w:val="Ln1"/>
        <w:numPr>
          <w:ilvl w:val="0"/>
          <w:numId w:val="19"/>
        </w:numPr>
      </w:pPr>
      <w:r>
        <w:t xml:space="preserve">Using the ribbon, click the </w:t>
      </w:r>
      <w:r>
        <w:rPr>
          <w:b/>
        </w:rPr>
        <w:t>SharePoint List</w:t>
      </w:r>
      <w:r>
        <w:t xml:space="preserve"> button and select </w:t>
      </w:r>
      <w:r>
        <w:rPr>
          <w:b/>
        </w:rPr>
        <w:t>Announcements</w:t>
      </w:r>
      <w:r>
        <w:t xml:space="preserve"> from the </w:t>
      </w:r>
      <w:r>
        <w:rPr>
          <w:b/>
        </w:rPr>
        <w:t>Generic List</w:t>
      </w:r>
      <w:r>
        <w:t xml:space="preserve"> category.</w:t>
      </w:r>
    </w:p>
    <w:p w:rsidR="007412E3" w:rsidRDefault="007412E3" w:rsidP="00A4633C">
      <w:pPr>
        <w:pStyle w:val="Ln1"/>
        <w:numPr>
          <w:ilvl w:val="0"/>
          <w:numId w:val="23"/>
        </w:numPr>
        <w:rPr>
          <w:b/>
        </w:rPr>
      </w:pPr>
      <w:r>
        <w:rPr>
          <w:b/>
        </w:rPr>
        <w:t xml:space="preserve">Name: </w:t>
      </w:r>
      <w:r>
        <w:t>Announcements</w:t>
      </w:r>
    </w:p>
    <w:p w:rsidR="007412E3" w:rsidRDefault="007412E3" w:rsidP="00A4633C">
      <w:pPr>
        <w:pStyle w:val="Ln1"/>
        <w:numPr>
          <w:ilvl w:val="0"/>
          <w:numId w:val="23"/>
        </w:numPr>
      </w:pPr>
      <w:r>
        <w:rPr>
          <w:b/>
        </w:rPr>
        <w:t xml:space="preserve">Description: </w:t>
      </w:r>
      <w:r>
        <w:t>List used for testing workflows.</w:t>
      </w:r>
    </w:p>
    <w:p w:rsidR="007412E3" w:rsidRDefault="007412E3" w:rsidP="007412E3">
      <w:pPr>
        <w:pStyle w:val="Heading2"/>
      </w:pPr>
      <w:r>
        <w:t>Task 3: Create a Workflow</w:t>
      </w:r>
      <w:bookmarkEnd w:id="6"/>
    </w:p>
    <w:p w:rsidR="007412E3" w:rsidRDefault="007412E3" w:rsidP="007412E3">
      <w:r>
        <w:t>In this task you will create a workflow using SharePoint Designer 2013.</w:t>
      </w:r>
    </w:p>
    <w:p w:rsidR="007412E3" w:rsidRDefault="007412E3" w:rsidP="00A4633C">
      <w:pPr>
        <w:pStyle w:val="Ln1"/>
        <w:numPr>
          <w:ilvl w:val="0"/>
          <w:numId w:val="24"/>
        </w:numPr>
      </w:pPr>
      <w:r>
        <w:t xml:space="preserve">In the </w:t>
      </w:r>
      <w:r>
        <w:rPr>
          <w:b/>
        </w:rPr>
        <w:t>Navigation</w:t>
      </w:r>
      <w:r>
        <w:t xml:space="preserve"> pane in the left-hand side of SharePoint Designer, select </w:t>
      </w:r>
      <w:r>
        <w:rPr>
          <w:b/>
        </w:rPr>
        <w:t>Workflows</w:t>
      </w:r>
      <w:r>
        <w:t>.</w:t>
      </w:r>
    </w:p>
    <w:p w:rsidR="007412E3" w:rsidRDefault="007412E3" w:rsidP="00A4633C">
      <w:pPr>
        <w:pStyle w:val="Ln1"/>
        <w:numPr>
          <w:ilvl w:val="0"/>
          <w:numId w:val="19"/>
        </w:numPr>
      </w:pPr>
      <w:r>
        <w:t xml:space="preserve">From the ribbon’s </w:t>
      </w:r>
      <w:r>
        <w:rPr>
          <w:b/>
        </w:rPr>
        <w:t>New</w:t>
      </w:r>
      <w:r>
        <w:t xml:space="preserve"> group, select </w:t>
      </w:r>
      <w:r>
        <w:rPr>
          <w:b/>
        </w:rPr>
        <w:t xml:space="preserve">List Workflow </w:t>
      </w:r>
      <w:r>
        <w:rPr>
          <w:b/>
        </w:rPr>
        <w:sym w:font="Wingdings" w:char="F0D8"/>
      </w:r>
      <w:r>
        <w:rPr>
          <w:b/>
        </w:rPr>
        <w:t xml:space="preserve"> Announcements</w:t>
      </w:r>
      <w:r>
        <w:t>.</w:t>
      </w:r>
    </w:p>
    <w:p w:rsidR="007412E3" w:rsidRDefault="007412E3" w:rsidP="00A4633C">
      <w:pPr>
        <w:pStyle w:val="Ln1"/>
        <w:numPr>
          <w:ilvl w:val="0"/>
          <w:numId w:val="19"/>
        </w:numPr>
      </w:pPr>
      <w:r>
        <w:t xml:space="preserve">In the </w:t>
      </w:r>
      <w:r>
        <w:rPr>
          <w:b/>
        </w:rPr>
        <w:t>Create List Workflow – Announcements</w:t>
      </w:r>
      <w:r>
        <w:t xml:space="preserve"> dialog, set the following values and click </w:t>
      </w:r>
      <w:r>
        <w:rPr>
          <w:b/>
        </w:rPr>
        <w:t>OK</w:t>
      </w:r>
      <w:r>
        <w:t>:</w:t>
      </w:r>
    </w:p>
    <w:p w:rsidR="007412E3" w:rsidRDefault="007412E3" w:rsidP="00A4633C">
      <w:pPr>
        <w:pStyle w:val="Ln1"/>
        <w:numPr>
          <w:ilvl w:val="0"/>
          <w:numId w:val="23"/>
        </w:numPr>
      </w:pPr>
      <w:r>
        <w:rPr>
          <w:b/>
        </w:rPr>
        <w:t>Name:</w:t>
      </w:r>
      <w:r>
        <w:t xml:space="preserve"> My First SP2013 Workflow</w:t>
      </w:r>
    </w:p>
    <w:p w:rsidR="007412E3" w:rsidRDefault="007412E3" w:rsidP="00A4633C">
      <w:pPr>
        <w:pStyle w:val="Ln1"/>
        <w:numPr>
          <w:ilvl w:val="0"/>
          <w:numId w:val="23"/>
        </w:numPr>
      </w:pPr>
      <w:r>
        <w:rPr>
          <w:b/>
        </w:rPr>
        <w:t>Description:</w:t>
      </w:r>
      <w:r>
        <w:t xml:space="preserve"> This is my first SharePoint 2013 workflow.</w:t>
      </w:r>
    </w:p>
    <w:p w:rsidR="007412E3" w:rsidRDefault="007412E3" w:rsidP="00A4633C">
      <w:pPr>
        <w:pStyle w:val="Ln1"/>
        <w:numPr>
          <w:ilvl w:val="0"/>
          <w:numId w:val="23"/>
        </w:numPr>
      </w:pPr>
      <w:r>
        <w:rPr>
          <w:b/>
        </w:rPr>
        <w:t>Platform Type:</w:t>
      </w:r>
      <w:r>
        <w:t xml:space="preserve"> SharePoint 2013 Workflow</w:t>
      </w:r>
    </w:p>
    <w:p w:rsidR="007412E3" w:rsidRDefault="007412E3" w:rsidP="00A4633C">
      <w:pPr>
        <w:pStyle w:val="Ln1"/>
        <w:numPr>
          <w:ilvl w:val="0"/>
          <w:numId w:val="19"/>
        </w:numPr>
      </w:pPr>
      <w:r>
        <w:t xml:space="preserve">In the </w:t>
      </w:r>
      <w:r>
        <w:rPr>
          <w:b/>
        </w:rPr>
        <w:t>Text-Based Designer</w:t>
      </w:r>
      <w:r>
        <w:t xml:space="preserve">, ensure the orange flashing horizontal line is located immediately after the text “(Start typing or use the Insert group on </w:t>
      </w:r>
      <w:r>
        <w:lastRenderedPageBreak/>
        <w:t>the Ribbon.)”… if it isn’t use the mouse to click just below that text to place it there:</w:t>
      </w:r>
    </w:p>
    <w:p w:rsidR="007412E3" w:rsidRDefault="007412E3" w:rsidP="007412E3">
      <w:pPr>
        <w:pStyle w:val="Ln1"/>
        <w:numPr>
          <w:ilvl w:val="0"/>
          <w:numId w:val="0"/>
        </w:numPr>
        <w:tabs>
          <w:tab w:val="left" w:pos="720"/>
        </w:tabs>
        <w:ind w:left="720"/>
      </w:pPr>
      <w:r>
        <w:rPr>
          <w:noProof/>
        </w:rPr>
        <w:drawing>
          <wp:inline distT="0" distB="0" distL="0" distR="0">
            <wp:extent cx="5486400" cy="1914525"/>
            <wp:effectExtent l="0" t="0" r="0"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914525"/>
                    </a:xfrm>
                    <a:prstGeom prst="rect">
                      <a:avLst/>
                    </a:prstGeom>
                    <a:noFill/>
                    <a:ln>
                      <a:noFill/>
                    </a:ln>
                  </pic:spPr>
                </pic:pic>
              </a:graphicData>
            </a:graphic>
          </wp:inline>
        </w:drawing>
      </w:r>
    </w:p>
    <w:p w:rsidR="007412E3" w:rsidRDefault="007412E3" w:rsidP="00A4633C">
      <w:pPr>
        <w:pStyle w:val="Ln1"/>
        <w:numPr>
          <w:ilvl w:val="0"/>
          <w:numId w:val="19"/>
        </w:numPr>
      </w:pPr>
      <w:r>
        <w:t xml:space="preserve">Add a Log to History List action by selecting the </w:t>
      </w:r>
      <w:r>
        <w:rPr>
          <w:b/>
        </w:rPr>
        <w:t>Workflow</w:t>
      </w:r>
      <w:r>
        <w:t xml:space="preserve"> tab to activate the ribbon, click the </w:t>
      </w:r>
      <w:r>
        <w:rPr>
          <w:b/>
        </w:rPr>
        <w:t>Action</w:t>
      </w:r>
      <w:r>
        <w:t xml:space="preserve"> button in the </w:t>
      </w:r>
      <w:r>
        <w:rPr>
          <w:b/>
        </w:rPr>
        <w:t>Insert</w:t>
      </w:r>
      <w:r>
        <w:t xml:space="preserve"> group and select </w:t>
      </w:r>
      <w:r>
        <w:rPr>
          <w:b/>
        </w:rPr>
        <w:t xml:space="preserve">Log to History List </w:t>
      </w:r>
      <w:r>
        <w:t xml:space="preserve">from the </w:t>
      </w:r>
      <w:r>
        <w:rPr>
          <w:b/>
        </w:rPr>
        <w:t>Core Actions</w:t>
      </w:r>
      <w:r>
        <w:t xml:space="preserve"> group:</w:t>
      </w:r>
    </w:p>
    <w:p w:rsidR="007412E3" w:rsidRDefault="007412E3" w:rsidP="007412E3">
      <w:pPr>
        <w:pStyle w:val="Ln1"/>
        <w:numPr>
          <w:ilvl w:val="0"/>
          <w:numId w:val="0"/>
        </w:numPr>
        <w:tabs>
          <w:tab w:val="left" w:pos="720"/>
        </w:tabs>
        <w:ind w:left="720"/>
      </w:pPr>
      <w:r>
        <w:rPr>
          <w:noProof/>
        </w:rPr>
        <w:drawing>
          <wp:inline distT="0" distB="0" distL="0" distR="0">
            <wp:extent cx="4962525" cy="3219450"/>
            <wp:effectExtent l="19050" t="19050" r="28575" b="1905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2525" cy="3219450"/>
                    </a:xfrm>
                    <a:prstGeom prst="rect">
                      <a:avLst/>
                    </a:prstGeom>
                    <a:noFill/>
                    <a:ln w="3175" cmpd="sng">
                      <a:solidFill>
                        <a:srgbClr val="000000"/>
                      </a:solidFill>
                      <a:miter lim="800000"/>
                      <a:headEnd/>
                      <a:tailEnd/>
                    </a:ln>
                    <a:effectLst/>
                  </pic:spPr>
                </pic:pic>
              </a:graphicData>
            </a:graphic>
          </wp:inline>
        </w:drawing>
      </w:r>
    </w:p>
    <w:p w:rsidR="007412E3" w:rsidRDefault="007412E3" w:rsidP="00A4633C">
      <w:pPr>
        <w:pStyle w:val="Ln1"/>
        <w:numPr>
          <w:ilvl w:val="0"/>
          <w:numId w:val="19"/>
        </w:numPr>
      </w:pPr>
      <w:r>
        <w:t xml:space="preserve">In the designer, click the blue underlined </w:t>
      </w:r>
      <w:r>
        <w:rPr>
          <w:b/>
        </w:rPr>
        <w:t>“message”</w:t>
      </w:r>
      <w:r>
        <w:t xml:space="preserve"> text and enter the following: </w:t>
      </w:r>
      <w:r>
        <w:rPr>
          <w:b/>
        </w:rPr>
        <w:t>Workflow Started</w:t>
      </w:r>
      <w:r>
        <w:t xml:space="preserve">. </w:t>
      </w:r>
    </w:p>
    <w:p w:rsidR="007412E3" w:rsidRDefault="007412E3" w:rsidP="007412E3">
      <w:pPr>
        <w:pStyle w:val="Heading2"/>
      </w:pPr>
      <w:bookmarkStart w:id="7" w:name="_Toc320130451"/>
      <w:r>
        <w:t>Task 4: Add a Task Action</w:t>
      </w:r>
      <w:bookmarkEnd w:id="7"/>
    </w:p>
    <w:p w:rsidR="007412E3" w:rsidRDefault="007412E3" w:rsidP="007412E3">
      <w:r>
        <w:t>Add a task action to the workflow that was just created in the previous task.</w:t>
      </w:r>
    </w:p>
    <w:p w:rsidR="007412E3" w:rsidRDefault="007412E3" w:rsidP="00A4633C">
      <w:pPr>
        <w:pStyle w:val="Ln1"/>
        <w:numPr>
          <w:ilvl w:val="0"/>
          <w:numId w:val="25"/>
        </w:numPr>
      </w:pPr>
      <w:r>
        <w:lastRenderedPageBreak/>
        <w:t xml:space="preserve">Make sure the orange horizontal line is below the </w:t>
      </w:r>
      <w:r>
        <w:rPr>
          <w:b/>
        </w:rPr>
        <w:t>Log Workflow Started to the workflow history list</w:t>
      </w:r>
      <w:r>
        <w:t xml:space="preserve"> action added in the last task and add an </w:t>
      </w:r>
      <w:r>
        <w:rPr>
          <w:b/>
        </w:rPr>
        <w:t>Assign a task</w:t>
      </w:r>
      <w:r>
        <w:t xml:space="preserve"> action by selecting the </w:t>
      </w:r>
      <w:r>
        <w:rPr>
          <w:b/>
        </w:rPr>
        <w:t>Workflow</w:t>
      </w:r>
      <w:r>
        <w:t xml:space="preserve"> tab, click the </w:t>
      </w:r>
      <w:r>
        <w:rPr>
          <w:b/>
        </w:rPr>
        <w:t>Action</w:t>
      </w:r>
      <w:r>
        <w:t xml:space="preserve"> button in the </w:t>
      </w:r>
      <w:r>
        <w:rPr>
          <w:b/>
        </w:rPr>
        <w:t>Insert</w:t>
      </w:r>
      <w:r>
        <w:t xml:space="preserve"> group and select </w:t>
      </w:r>
      <w:r>
        <w:rPr>
          <w:b/>
        </w:rPr>
        <w:t>Assign a task</w:t>
      </w:r>
      <w:r>
        <w:t xml:space="preserve"> from the </w:t>
      </w:r>
      <w:r>
        <w:rPr>
          <w:b/>
        </w:rPr>
        <w:t>Task Actions</w:t>
      </w:r>
      <w:r>
        <w:t xml:space="preserve"> group.</w:t>
      </w:r>
    </w:p>
    <w:p w:rsidR="007412E3" w:rsidRDefault="007412E3" w:rsidP="00A4633C">
      <w:pPr>
        <w:pStyle w:val="Ln1"/>
        <w:numPr>
          <w:ilvl w:val="0"/>
          <w:numId w:val="19"/>
        </w:numPr>
      </w:pPr>
      <w:r>
        <w:t xml:space="preserve">Click the </w:t>
      </w:r>
      <w:r>
        <w:rPr>
          <w:b/>
        </w:rPr>
        <w:t>this user</w:t>
      </w:r>
      <w:r>
        <w:t xml:space="preserve"> text to create the task:</w:t>
      </w:r>
    </w:p>
    <w:p w:rsidR="007412E3" w:rsidRDefault="007412E3" w:rsidP="00A4633C">
      <w:pPr>
        <w:pStyle w:val="Ln1"/>
        <w:numPr>
          <w:ilvl w:val="1"/>
          <w:numId w:val="26"/>
        </w:numPr>
      </w:pPr>
      <w:r>
        <w:t xml:space="preserve">Click the </w:t>
      </w:r>
      <w:r>
        <w:rPr>
          <w:b/>
        </w:rPr>
        <w:t>[…]</w:t>
      </w:r>
      <w:r>
        <w:t xml:space="preserve"> button to the right of the </w:t>
      </w:r>
      <w:r>
        <w:rPr>
          <w:b/>
        </w:rPr>
        <w:t>Participant</w:t>
      </w:r>
      <w:r>
        <w:t xml:space="preserve"> textbox.</w:t>
      </w:r>
    </w:p>
    <w:p w:rsidR="007412E3" w:rsidRDefault="007412E3" w:rsidP="00A4633C">
      <w:pPr>
        <w:pStyle w:val="Ln1"/>
        <w:numPr>
          <w:ilvl w:val="1"/>
          <w:numId w:val="26"/>
        </w:numPr>
      </w:pPr>
      <w:r>
        <w:t xml:space="preserve">In the </w:t>
      </w:r>
      <w:r>
        <w:rPr>
          <w:b/>
        </w:rPr>
        <w:t>Select User</w:t>
      </w:r>
      <w:r>
        <w:t xml:space="preserve"> dialog, select </w:t>
      </w:r>
      <w:r>
        <w:rPr>
          <w:b/>
        </w:rPr>
        <w:t>User who created current item</w:t>
      </w:r>
      <w:r>
        <w:t xml:space="preserve"> and click the </w:t>
      </w:r>
      <w:r>
        <w:rPr>
          <w:b/>
        </w:rPr>
        <w:t>Add</w:t>
      </w:r>
      <w:r>
        <w:t xml:space="preserve"> button followed by </w:t>
      </w:r>
      <w:r>
        <w:rPr>
          <w:b/>
        </w:rPr>
        <w:t>OK</w:t>
      </w:r>
      <w:r>
        <w:t>.</w:t>
      </w:r>
    </w:p>
    <w:p w:rsidR="007412E3" w:rsidRDefault="007412E3" w:rsidP="00A4633C">
      <w:pPr>
        <w:pStyle w:val="Ln1"/>
        <w:numPr>
          <w:ilvl w:val="1"/>
          <w:numId w:val="26"/>
        </w:numPr>
      </w:pPr>
      <w:r>
        <w:t xml:space="preserve">Enter </w:t>
      </w:r>
      <w:r>
        <w:rPr>
          <w:b/>
        </w:rPr>
        <w:t>Approval Requested Task</w:t>
      </w:r>
      <w:r>
        <w:t xml:space="preserve"> in the </w:t>
      </w:r>
      <w:r>
        <w:rPr>
          <w:b/>
        </w:rPr>
        <w:t>Task Title</w:t>
      </w:r>
      <w:r>
        <w:t xml:space="preserve"> textbox.</w:t>
      </w:r>
    </w:p>
    <w:p w:rsidR="007412E3" w:rsidRDefault="007412E3" w:rsidP="00A4633C">
      <w:pPr>
        <w:pStyle w:val="Ln1"/>
        <w:numPr>
          <w:ilvl w:val="1"/>
          <w:numId w:val="26"/>
        </w:numPr>
      </w:pPr>
      <w:r>
        <w:t xml:space="preserve">Click </w:t>
      </w:r>
      <w:r>
        <w:rPr>
          <w:b/>
        </w:rPr>
        <w:t>OK</w:t>
      </w:r>
      <w:r>
        <w:t>.</w:t>
      </w:r>
    </w:p>
    <w:p w:rsidR="007412E3" w:rsidRDefault="007412E3" w:rsidP="007412E3">
      <w:pPr>
        <w:pStyle w:val="Ln1"/>
        <w:numPr>
          <w:ilvl w:val="0"/>
          <w:numId w:val="0"/>
        </w:numPr>
        <w:tabs>
          <w:tab w:val="left" w:pos="720"/>
        </w:tabs>
        <w:ind w:left="720"/>
      </w:pPr>
      <w:r>
        <w:rPr>
          <w:noProof/>
        </w:rPr>
        <w:drawing>
          <wp:inline distT="0" distB="0" distL="0" distR="0">
            <wp:extent cx="5943600" cy="14859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rsidR="007412E3" w:rsidRDefault="007412E3" w:rsidP="00A4633C">
      <w:pPr>
        <w:pStyle w:val="Ln1"/>
        <w:numPr>
          <w:ilvl w:val="0"/>
          <w:numId w:val="19"/>
        </w:numPr>
      </w:pPr>
      <w:r>
        <w:t xml:space="preserve">Switch the view of the workflow by clicking the </w:t>
      </w:r>
      <w:r>
        <w:rPr>
          <w:b/>
        </w:rPr>
        <w:t>Workflow</w:t>
      </w:r>
      <w:r>
        <w:t xml:space="preserve"> tab to activate the ribbon and click the </w:t>
      </w:r>
      <w:r>
        <w:rPr>
          <w:b/>
        </w:rPr>
        <w:t>Views</w:t>
      </w:r>
      <w:r>
        <w:t xml:space="preserve"> button in the </w:t>
      </w:r>
      <w:r>
        <w:rPr>
          <w:b/>
        </w:rPr>
        <w:t>Manage</w:t>
      </w:r>
      <w:r>
        <w:t xml:space="preserve"> group.</w:t>
      </w:r>
    </w:p>
    <w:p w:rsidR="007412E3" w:rsidRDefault="007412E3" w:rsidP="00A4633C">
      <w:pPr>
        <w:pStyle w:val="Ln1"/>
        <w:numPr>
          <w:ilvl w:val="0"/>
          <w:numId w:val="19"/>
        </w:numPr>
      </w:pPr>
      <w:r>
        <w:t>Notice the workflow is now displayed in a graphical representation rather than a text view:</w:t>
      </w:r>
    </w:p>
    <w:p w:rsidR="007412E3" w:rsidRDefault="007412E3" w:rsidP="007412E3">
      <w:pPr>
        <w:pStyle w:val="Ln1"/>
        <w:numPr>
          <w:ilvl w:val="0"/>
          <w:numId w:val="0"/>
        </w:numPr>
        <w:tabs>
          <w:tab w:val="left" w:pos="720"/>
        </w:tabs>
        <w:ind w:left="720"/>
      </w:pPr>
      <w:r>
        <w:rPr>
          <w:noProof/>
        </w:rPr>
        <w:lastRenderedPageBreak/>
        <w:drawing>
          <wp:inline distT="0" distB="0" distL="0" distR="0">
            <wp:extent cx="5486400" cy="302895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028950"/>
                    </a:xfrm>
                    <a:prstGeom prst="rect">
                      <a:avLst/>
                    </a:prstGeom>
                    <a:noFill/>
                    <a:ln>
                      <a:noFill/>
                    </a:ln>
                  </pic:spPr>
                </pic:pic>
              </a:graphicData>
            </a:graphic>
          </wp:inline>
        </w:drawing>
      </w:r>
    </w:p>
    <w:p w:rsidR="007412E3" w:rsidRDefault="007412E3" w:rsidP="00A4633C">
      <w:pPr>
        <w:pStyle w:val="Ln1"/>
        <w:numPr>
          <w:ilvl w:val="0"/>
          <w:numId w:val="19"/>
        </w:numPr>
      </w:pPr>
      <w:r>
        <w:t xml:space="preserve">Go back to the </w:t>
      </w:r>
      <w:r>
        <w:rPr>
          <w:b/>
        </w:rPr>
        <w:t>Text-Based Designer</w:t>
      </w:r>
      <w:r>
        <w:t xml:space="preserve"> by clicking the </w:t>
      </w:r>
      <w:r>
        <w:rPr>
          <w:b/>
        </w:rPr>
        <w:t>Views</w:t>
      </w:r>
      <w:r>
        <w:t xml:space="preserve"> button in the </w:t>
      </w:r>
      <w:r>
        <w:rPr>
          <w:b/>
        </w:rPr>
        <w:t>Manage</w:t>
      </w:r>
      <w:r>
        <w:t xml:space="preserve"> group and place the cursor in the </w:t>
      </w:r>
      <w:r>
        <w:rPr>
          <w:b/>
        </w:rPr>
        <w:t>Transition to Stage</w:t>
      </w:r>
      <w:r>
        <w:t xml:space="preserve"> section.</w:t>
      </w:r>
    </w:p>
    <w:p w:rsidR="007412E3" w:rsidRDefault="007412E3" w:rsidP="00A4633C">
      <w:pPr>
        <w:pStyle w:val="Ln1"/>
        <w:numPr>
          <w:ilvl w:val="0"/>
          <w:numId w:val="19"/>
        </w:numPr>
      </w:pPr>
      <w:r>
        <w:t xml:space="preserve">Add a </w:t>
      </w:r>
      <w:r>
        <w:rPr>
          <w:b/>
        </w:rPr>
        <w:t>Go To a stage</w:t>
      </w:r>
      <w:r>
        <w:t xml:space="preserve"> action.</w:t>
      </w:r>
    </w:p>
    <w:p w:rsidR="007412E3" w:rsidRDefault="007412E3" w:rsidP="00A4633C">
      <w:pPr>
        <w:pStyle w:val="Ln1"/>
        <w:numPr>
          <w:ilvl w:val="0"/>
          <w:numId w:val="19"/>
        </w:numPr>
      </w:pPr>
      <w:r>
        <w:t xml:space="preserve">Click </w:t>
      </w:r>
      <w:r>
        <w:rPr>
          <w:b/>
        </w:rPr>
        <w:t>a stage</w:t>
      </w:r>
      <w:r>
        <w:t xml:space="preserve"> and select </w:t>
      </w:r>
      <w:r>
        <w:rPr>
          <w:b/>
        </w:rPr>
        <w:t>End of Workflow</w:t>
      </w:r>
      <w:r>
        <w:t>.</w:t>
      </w:r>
    </w:p>
    <w:p w:rsidR="007412E3" w:rsidRDefault="007412E3" w:rsidP="007412E3">
      <w:pPr>
        <w:pStyle w:val="Ln1"/>
        <w:numPr>
          <w:ilvl w:val="0"/>
          <w:numId w:val="0"/>
        </w:numPr>
        <w:tabs>
          <w:tab w:val="left" w:pos="720"/>
        </w:tabs>
        <w:ind w:left="720"/>
      </w:pPr>
      <w:r>
        <w:rPr>
          <w:noProof/>
        </w:rPr>
        <w:drawing>
          <wp:inline distT="0" distB="0" distL="0" distR="0">
            <wp:extent cx="5943600" cy="15240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noFill/>
                    </a:ln>
                  </pic:spPr>
                </pic:pic>
              </a:graphicData>
            </a:graphic>
          </wp:inline>
        </w:drawing>
      </w:r>
    </w:p>
    <w:p w:rsidR="007412E3" w:rsidRDefault="007412E3" w:rsidP="00A4633C">
      <w:pPr>
        <w:pStyle w:val="Ln1"/>
        <w:numPr>
          <w:ilvl w:val="0"/>
          <w:numId w:val="19"/>
        </w:numPr>
      </w:pPr>
      <w:r>
        <w:t xml:space="preserve">Go back to the workflow summary page to view the settings by clicking the </w:t>
      </w:r>
      <w:r>
        <w:rPr>
          <w:b/>
        </w:rPr>
        <w:t>My First SP2013 Workflow</w:t>
      </w:r>
      <w:r>
        <w:t xml:space="preserve"> in the navigation above the designer:</w:t>
      </w:r>
    </w:p>
    <w:p w:rsidR="007412E3" w:rsidRDefault="007412E3" w:rsidP="007412E3">
      <w:pPr>
        <w:pStyle w:val="Ln1"/>
        <w:numPr>
          <w:ilvl w:val="0"/>
          <w:numId w:val="0"/>
        </w:numPr>
        <w:tabs>
          <w:tab w:val="left" w:pos="720"/>
        </w:tabs>
        <w:ind w:left="720"/>
        <w:rPr>
          <w:noProof/>
        </w:rPr>
      </w:pPr>
      <w:r>
        <w:rPr>
          <w:noProof/>
        </w:rPr>
        <w:lastRenderedPageBreak/>
        <w:drawing>
          <wp:inline distT="0" distB="0" distL="0" distR="0">
            <wp:extent cx="5210175" cy="1838325"/>
            <wp:effectExtent l="0" t="0" r="9525"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0175" cy="1838325"/>
                    </a:xfrm>
                    <a:prstGeom prst="rect">
                      <a:avLst/>
                    </a:prstGeom>
                    <a:noFill/>
                    <a:ln>
                      <a:noFill/>
                    </a:ln>
                  </pic:spPr>
                </pic:pic>
              </a:graphicData>
            </a:graphic>
          </wp:inline>
        </w:drawing>
      </w:r>
    </w:p>
    <w:p w:rsidR="007412E3" w:rsidRDefault="007412E3" w:rsidP="00A4633C">
      <w:pPr>
        <w:pStyle w:val="Ln1"/>
        <w:numPr>
          <w:ilvl w:val="0"/>
          <w:numId w:val="19"/>
        </w:numPr>
      </w:pPr>
      <w:r>
        <w:t>On the summary page:</w:t>
      </w:r>
    </w:p>
    <w:p w:rsidR="007412E3" w:rsidRDefault="007412E3" w:rsidP="00A4633C">
      <w:pPr>
        <w:pStyle w:val="Ln1"/>
        <w:numPr>
          <w:ilvl w:val="1"/>
          <w:numId w:val="26"/>
        </w:numPr>
      </w:pPr>
      <w:r>
        <w:t xml:space="preserve">In the </w:t>
      </w:r>
      <w:r>
        <w:rPr>
          <w:b/>
        </w:rPr>
        <w:t>Start Options</w:t>
      </w:r>
      <w:r>
        <w:t xml:space="preserve"> group, ensure the </w:t>
      </w:r>
      <w:r>
        <w:rPr>
          <w:b/>
        </w:rPr>
        <w:t>Allow this workflow to be manually started</w:t>
      </w:r>
      <w:r>
        <w:t xml:space="preserve"> is checked but the two other </w:t>
      </w:r>
      <w:r>
        <w:rPr>
          <w:b/>
        </w:rPr>
        <w:t>Start workflow automatically when…</w:t>
      </w:r>
      <w:r>
        <w:t xml:space="preserve"> are unchecked.</w:t>
      </w:r>
    </w:p>
    <w:p w:rsidR="007412E3" w:rsidRDefault="007412E3" w:rsidP="007412E3">
      <w:pPr>
        <w:pStyle w:val="Ln1"/>
        <w:numPr>
          <w:ilvl w:val="0"/>
          <w:numId w:val="0"/>
        </w:numPr>
        <w:tabs>
          <w:tab w:val="left" w:pos="720"/>
        </w:tabs>
        <w:ind w:left="720"/>
      </w:pPr>
      <w:r>
        <w:rPr>
          <w:noProof/>
        </w:rPr>
        <w:drawing>
          <wp:inline distT="0" distB="0" distL="0" distR="0">
            <wp:extent cx="5486400" cy="2200275"/>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200275"/>
                    </a:xfrm>
                    <a:prstGeom prst="rect">
                      <a:avLst/>
                    </a:prstGeom>
                    <a:noFill/>
                    <a:ln>
                      <a:noFill/>
                    </a:ln>
                  </pic:spPr>
                </pic:pic>
              </a:graphicData>
            </a:graphic>
          </wp:inline>
        </w:drawing>
      </w:r>
    </w:p>
    <w:p w:rsidR="007412E3" w:rsidRDefault="007412E3" w:rsidP="007412E3">
      <w:pPr>
        <w:pStyle w:val="Heading2"/>
      </w:pPr>
      <w:bookmarkStart w:id="8" w:name="_Toc320130452"/>
      <w:r>
        <w:t>Task 5: Deploy &amp; Test the Workflow</w:t>
      </w:r>
      <w:bookmarkEnd w:id="8"/>
    </w:p>
    <w:p w:rsidR="007412E3" w:rsidRDefault="007412E3" w:rsidP="007412E3">
      <w:r>
        <w:t>In this task you will deploy and test the workflow in an existing SharePoint site.</w:t>
      </w:r>
    </w:p>
    <w:p w:rsidR="007412E3" w:rsidRDefault="007412E3" w:rsidP="00A4633C">
      <w:pPr>
        <w:pStyle w:val="Ln1"/>
        <w:numPr>
          <w:ilvl w:val="0"/>
          <w:numId w:val="27"/>
        </w:numPr>
      </w:pPr>
      <w:r>
        <w:t xml:space="preserve">Save all changes to the workflow by clicking the </w:t>
      </w:r>
      <w:r>
        <w:rPr>
          <w:b/>
        </w:rPr>
        <w:t>Workflow Settings</w:t>
      </w:r>
      <w:r>
        <w:t xml:space="preserve"> tab in the ribbon and then clicking the </w:t>
      </w:r>
      <w:r>
        <w:rPr>
          <w:b/>
        </w:rPr>
        <w:t>Save</w:t>
      </w:r>
      <w:r>
        <w:t xml:space="preserve"> button in the </w:t>
      </w:r>
      <w:r>
        <w:rPr>
          <w:b/>
        </w:rPr>
        <w:t>Save</w:t>
      </w:r>
      <w:r>
        <w:t xml:space="preserve"> group.</w:t>
      </w:r>
    </w:p>
    <w:p w:rsidR="007412E3" w:rsidRDefault="007412E3" w:rsidP="00A4633C">
      <w:pPr>
        <w:pStyle w:val="Ln1"/>
        <w:numPr>
          <w:ilvl w:val="0"/>
          <w:numId w:val="19"/>
        </w:numPr>
      </w:pPr>
      <w:r>
        <w:t xml:space="preserve">After the workflow has been saved, click the </w:t>
      </w:r>
      <w:r>
        <w:rPr>
          <w:b/>
        </w:rPr>
        <w:t>Publish</w:t>
      </w:r>
      <w:r>
        <w:t xml:space="preserve"> button in the </w:t>
      </w:r>
      <w:r>
        <w:rPr>
          <w:b/>
        </w:rPr>
        <w:t>Save</w:t>
      </w:r>
      <w:r>
        <w:t xml:space="preserve"> group.</w:t>
      </w:r>
    </w:p>
    <w:p w:rsidR="007412E3" w:rsidRDefault="007412E3" w:rsidP="00A4633C">
      <w:pPr>
        <w:pStyle w:val="Ln1"/>
        <w:numPr>
          <w:ilvl w:val="0"/>
          <w:numId w:val="19"/>
        </w:numPr>
      </w:pPr>
      <w:r>
        <w:t xml:space="preserve">Open the site in a browser by clicking the name of the site in the left-hand </w:t>
      </w:r>
      <w:r>
        <w:rPr>
          <w:b/>
        </w:rPr>
        <w:t>Navigation</w:t>
      </w:r>
      <w:r>
        <w:t xml:space="preserve"> pane (</w:t>
      </w:r>
      <w:r>
        <w:rPr>
          <w:i/>
        </w:rPr>
        <w:t>the entry just above the</w:t>
      </w:r>
      <w:r>
        <w:rPr>
          <w:b/>
          <w:i/>
        </w:rPr>
        <w:t xml:space="preserve"> Lists and Libraries</w:t>
      </w:r>
      <w:r>
        <w:rPr>
          <w:i/>
        </w:rPr>
        <w:t xml:space="preserve"> entry</w:t>
      </w:r>
      <w:r>
        <w:t xml:space="preserve">). In the </w:t>
      </w:r>
      <w:r>
        <w:lastRenderedPageBreak/>
        <w:t xml:space="preserve">ribbon click the </w:t>
      </w:r>
      <w:r>
        <w:rPr>
          <w:b/>
        </w:rPr>
        <w:t>Site</w:t>
      </w:r>
      <w:r>
        <w:t xml:space="preserve"> tab and in the Manage group, click the </w:t>
      </w:r>
      <w:r>
        <w:rPr>
          <w:b/>
        </w:rPr>
        <w:t>Preview in Browser</w:t>
      </w:r>
      <w:r>
        <w:t xml:space="preserve"> button.</w:t>
      </w:r>
    </w:p>
    <w:p w:rsidR="007412E3" w:rsidRDefault="007412E3" w:rsidP="00A4633C">
      <w:pPr>
        <w:pStyle w:val="Ln1"/>
        <w:numPr>
          <w:ilvl w:val="0"/>
          <w:numId w:val="19"/>
        </w:numPr>
      </w:pPr>
      <w:r>
        <w:t xml:space="preserve">In the browser, navigate to the Announcements list by clicking the </w:t>
      </w:r>
      <w:r>
        <w:rPr>
          <w:b/>
        </w:rPr>
        <w:t>Site Contents</w:t>
      </w:r>
      <w:r>
        <w:t xml:space="preserve"> link in the </w:t>
      </w:r>
      <w:r>
        <w:rPr>
          <w:b/>
        </w:rPr>
        <w:t>Quick Launch</w:t>
      </w:r>
      <w:r>
        <w:t xml:space="preserve"> and then the </w:t>
      </w:r>
      <w:r>
        <w:rPr>
          <w:b/>
        </w:rPr>
        <w:t>Announcements</w:t>
      </w:r>
      <w:r>
        <w:t xml:space="preserve"> app in the lists of Apps.</w:t>
      </w:r>
    </w:p>
    <w:p w:rsidR="007412E3" w:rsidRDefault="007412E3" w:rsidP="00A4633C">
      <w:pPr>
        <w:pStyle w:val="Ln1"/>
        <w:numPr>
          <w:ilvl w:val="0"/>
          <w:numId w:val="19"/>
        </w:numPr>
      </w:pPr>
      <w:r>
        <w:t xml:space="preserve">Add a new item to the list by clicking the </w:t>
      </w:r>
      <w:r>
        <w:rPr>
          <w:b/>
        </w:rPr>
        <w:t>new announcement</w:t>
      </w:r>
      <w:r>
        <w:t xml:space="preserve"> link. Set the title of the announcement to </w:t>
      </w:r>
      <w:r>
        <w:rPr>
          <w:b/>
        </w:rPr>
        <w:t>Testing My Workflow</w:t>
      </w:r>
      <w:r>
        <w:t xml:space="preserve"> and click </w:t>
      </w:r>
      <w:r>
        <w:rPr>
          <w:b/>
        </w:rPr>
        <w:t>Save</w:t>
      </w:r>
      <w:r>
        <w:t>.</w:t>
      </w:r>
    </w:p>
    <w:p w:rsidR="007412E3" w:rsidRDefault="007412E3" w:rsidP="00A4633C">
      <w:pPr>
        <w:pStyle w:val="Ln1"/>
        <w:numPr>
          <w:ilvl w:val="0"/>
          <w:numId w:val="19"/>
        </w:numPr>
      </w:pPr>
      <w:r>
        <w:t xml:space="preserve">Initiate the workflow by selecting the item in the list. Within the ribbon click the </w:t>
      </w:r>
      <w:r>
        <w:rPr>
          <w:b/>
        </w:rPr>
        <w:t>Items</w:t>
      </w:r>
      <w:r>
        <w:t xml:space="preserve"> tab and in the </w:t>
      </w:r>
      <w:r>
        <w:rPr>
          <w:b/>
        </w:rPr>
        <w:t>Workflows</w:t>
      </w:r>
      <w:r>
        <w:t xml:space="preserve"> group, click the </w:t>
      </w:r>
      <w:r>
        <w:rPr>
          <w:b/>
        </w:rPr>
        <w:t>Workflows</w:t>
      </w:r>
      <w:r>
        <w:t xml:space="preserve"> button. </w:t>
      </w:r>
    </w:p>
    <w:p w:rsidR="007412E3" w:rsidRDefault="007412E3" w:rsidP="00A4633C">
      <w:pPr>
        <w:pStyle w:val="Ln1"/>
        <w:numPr>
          <w:ilvl w:val="0"/>
          <w:numId w:val="19"/>
        </w:numPr>
      </w:pPr>
      <w:r>
        <w:t xml:space="preserve">In the section </w:t>
      </w:r>
      <w:r>
        <w:rPr>
          <w:b/>
        </w:rPr>
        <w:t>Start a New Workflow</w:t>
      </w:r>
      <w:r>
        <w:t xml:space="preserve">, click the </w:t>
      </w:r>
      <w:r>
        <w:rPr>
          <w:b/>
        </w:rPr>
        <w:t>My First SP2013 Workflow</w:t>
      </w:r>
      <w:r>
        <w:t xml:space="preserve"> to initiate your workflow.</w:t>
      </w:r>
    </w:p>
    <w:p w:rsidR="007412E3" w:rsidRDefault="007412E3" w:rsidP="007412E3">
      <w:pPr>
        <w:pStyle w:val="Ln1"/>
        <w:numPr>
          <w:ilvl w:val="0"/>
          <w:numId w:val="0"/>
        </w:numPr>
        <w:tabs>
          <w:tab w:val="left" w:pos="720"/>
        </w:tabs>
        <w:ind w:left="720"/>
      </w:pPr>
      <w:r>
        <w:rPr>
          <w:noProof/>
        </w:rPr>
        <w:drawing>
          <wp:inline distT="0" distB="0" distL="0" distR="0">
            <wp:extent cx="2914650" cy="100965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14650" cy="1009650"/>
                    </a:xfrm>
                    <a:prstGeom prst="rect">
                      <a:avLst/>
                    </a:prstGeom>
                    <a:noFill/>
                    <a:ln>
                      <a:noFill/>
                    </a:ln>
                  </pic:spPr>
                </pic:pic>
              </a:graphicData>
            </a:graphic>
          </wp:inline>
        </w:drawing>
      </w:r>
    </w:p>
    <w:p w:rsidR="007412E3" w:rsidRDefault="007412E3" w:rsidP="00A4633C">
      <w:pPr>
        <w:pStyle w:val="Ln1"/>
        <w:numPr>
          <w:ilvl w:val="0"/>
          <w:numId w:val="19"/>
        </w:numPr>
      </w:pPr>
      <w:r>
        <w:t xml:space="preserve">Go back to the workflow status page by selecting the item again and click the </w:t>
      </w:r>
      <w:r>
        <w:rPr>
          <w:b/>
        </w:rPr>
        <w:t>Items</w:t>
      </w:r>
      <w:r>
        <w:t xml:space="preserve"> tab and in the </w:t>
      </w:r>
      <w:r>
        <w:rPr>
          <w:b/>
        </w:rPr>
        <w:t>Workflows</w:t>
      </w:r>
      <w:r>
        <w:t xml:space="preserve"> group, click the </w:t>
      </w:r>
      <w:r>
        <w:rPr>
          <w:b/>
        </w:rPr>
        <w:t>Workflows</w:t>
      </w:r>
      <w:r>
        <w:t xml:space="preserve"> button.</w:t>
      </w:r>
    </w:p>
    <w:p w:rsidR="007412E3" w:rsidRDefault="007412E3" w:rsidP="00A4633C">
      <w:pPr>
        <w:pStyle w:val="Ln1"/>
        <w:numPr>
          <w:ilvl w:val="0"/>
          <w:numId w:val="19"/>
        </w:numPr>
      </w:pPr>
      <w:r>
        <w:t>This page will show not only the workflows that can be started (at the top), but also the running &amp; completed workflows. You should see one instance of your workflow that has started. If not, refresh the page every few seconds until you see it listed:</w:t>
      </w:r>
    </w:p>
    <w:p w:rsidR="007412E3" w:rsidRDefault="007412E3" w:rsidP="007412E3">
      <w:pPr>
        <w:pStyle w:val="Ln1"/>
        <w:numPr>
          <w:ilvl w:val="0"/>
          <w:numId w:val="0"/>
        </w:numPr>
        <w:tabs>
          <w:tab w:val="left" w:pos="720"/>
        </w:tabs>
        <w:ind w:left="720"/>
      </w:pPr>
      <w:r>
        <w:rPr>
          <w:noProof/>
        </w:rPr>
        <w:drawing>
          <wp:inline distT="0" distB="0" distL="0" distR="0">
            <wp:extent cx="5486400" cy="1362075"/>
            <wp:effectExtent l="0" t="0" r="0"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1362075"/>
                    </a:xfrm>
                    <a:prstGeom prst="rect">
                      <a:avLst/>
                    </a:prstGeom>
                    <a:noFill/>
                    <a:ln>
                      <a:noFill/>
                    </a:ln>
                  </pic:spPr>
                </pic:pic>
              </a:graphicData>
            </a:graphic>
          </wp:inline>
        </w:drawing>
      </w:r>
    </w:p>
    <w:p w:rsidR="007412E3" w:rsidRDefault="007412E3" w:rsidP="00A4633C">
      <w:pPr>
        <w:pStyle w:val="Ln1"/>
        <w:numPr>
          <w:ilvl w:val="0"/>
          <w:numId w:val="19"/>
        </w:numPr>
      </w:pPr>
      <w:r>
        <w:t xml:space="preserve">To complete the workflow, navigate to the Workflow Tasks list, find the task that was just created, and mark it as complete by clicking the </w:t>
      </w:r>
      <w:r>
        <w:rPr>
          <w:b/>
        </w:rPr>
        <w:t>Approved</w:t>
      </w:r>
      <w:r>
        <w:t xml:space="preserve"> button.</w:t>
      </w:r>
    </w:p>
    <w:p w:rsidR="007412E3" w:rsidRDefault="007412E3" w:rsidP="00A4633C">
      <w:pPr>
        <w:pStyle w:val="Ln1"/>
        <w:numPr>
          <w:ilvl w:val="0"/>
          <w:numId w:val="19"/>
        </w:numPr>
      </w:pPr>
      <w:r>
        <w:lastRenderedPageBreak/>
        <w:t>Now go back to the workflow status page.</w:t>
      </w:r>
    </w:p>
    <w:p w:rsidR="007412E3" w:rsidRDefault="007412E3" w:rsidP="00A4633C">
      <w:pPr>
        <w:pStyle w:val="Ln1"/>
        <w:numPr>
          <w:ilvl w:val="0"/>
          <w:numId w:val="19"/>
        </w:numPr>
      </w:pPr>
      <w:r>
        <w:t xml:space="preserve">Once the workflow has completed which happens when the task has been completed you will see the status has changed to </w:t>
      </w:r>
      <w:r>
        <w:rPr>
          <w:b/>
        </w:rPr>
        <w:t>Completed</w:t>
      </w:r>
      <w:r>
        <w:t xml:space="preserve">. </w:t>
      </w:r>
    </w:p>
    <w:p w:rsidR="007412E3" w:rsidRDefault="007412E3" w:rsidP="007412E3">
      <w:pPr>
        <w:pStyle w:val="Ln1"/>
        <w:numPr>
          <w:ilvl w:val="0"/>
          <w:numId w:val="0"/>
        </w:numPr>
        <w:tabs>
          <w:tab w:val="left" w:pos="720"/>
        </w:tabs>
        <w:ind w:left="720"/>
      </w:pPr>
      <w:r>
        <w:rPr>
          <w:noProof/>
        </w:rPr>
        <w:drawing>
          <wp:inline distT="0" distB="0" distL="0" distR="0">
            <wp:extent cx="5486400" cy="3124200"/>
            <wp:effectExtent l="19050" t="19050" r="19050" b="1905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124200"/>
                    </a:xfrm>
                    <a:prstGeom prst="rect">
                      <a:avLst/>
                    </a:prstGeom>
                    <a:noFill/>
                    <a:ln w="3175" cmpd="sng">
                      <a:solidFill>
                        <a:srgbClr val="000000"/>
                      </a:solidFill>
                      <a:miter lim="800000"/>
                      <a:headEnd/>
                      <a:tailEnd/>
                    </a:ln>
                    <a:effectLst/>
                  </pic:spPr>
                </pic:pic>
              </a:graphicData>
            </a:graphic>
          </wp:inline>
        </w:drawing>
      </w:r>
    </w:p>
    <w:p w:rsidR="007412E3" w:rsidRDefault="007412E3" w:rsidP="007412E3">
      <w:pPr>
        <w:pStyle w:val="ppListEnd"/>
        <w:numPr>
          <w:ilvl w:val="0"/>
          <w:numId w:val="0"/>
        </w:numPr>
        <w:pBdr>
          <w:top w:val="single" w:sz="2" w:space="0" w:color="C0C0C0"/>
        </w:pBdr>
        <w:tabs>
          <w:tab w:val="left" w:pos="720"/>
        </w:tabs>
        <w:ind w:left="173"/>
      </w:pPr>
    </w:p>
    <w:bookmarkStart w:id="9" w:name="_Toc320130453"/>
    <w:p w:rsidR="007412E3" w:rsidRDefault="002A0B60" w:rsidP="007412E3">
      <w:pPr>
        <w:pStyle w:val="Heading1"/>
      </w:pPr>
      <w:sdt>
        <w:sdtPr>
          <w:rPr>
            <w:noProof/>
          </w:rPr>
          <w:alias w:val="Topic"/>
          <w:tag w:val="dc3948f3-3506-402a-81c6-16f2295ae7b0"/>
          <w:id w:val="-1129397895"/>
          <w:text/>
        </w:sdtPr>
        <w:sdtEndPr/>
        <w:sdtContent>
          <w:r w:rsidR="007412E3">
            <w:rPr>
              <w:noProof/>
            </w:rPr>
            <w:t>Exercise 2: Using Stages in SharePoint Designer 2013 Workflows</w:t>
          </w:r>
        </w:sdtContent>
      </w:sdt>
      <w:bookmarkEnd w:id="9"/>
    </w:p>
    <w:p w:rsidR="007412E3" w:rsidRDefault="007412E3" w:rsidP="00A4633C">
      <w:pPr>
        <w:pStyle w:val="ppBodyText"/>
        <w:numPr>
          <w:ilvl w:val="1"/>
          <w:numId w:val="20"/>
        </w:numPr>
      </w:pPr>
      <w:r>
        <w:t>In this exercise you will create a new workflow that leverages the new stages capability. In this scenario the simple workflow will be used to demonstrate transitioning between stages.</w:t>
      </w:r>
    </w:p>
    <w:p w:rsidR="007412E3" w:rsidRDefault="007412E3" w:rsidP="007412E3">
      <w:pPr>
        <w:pStyle w:val="Heading2"/>
      </w:pPr>
      <w:bookmarkStart w:id="10" w:name="_Toc320130454"/>
      <w:r>
        <w:t xml:space="preserve">Task 1: Create a Workflow </w:t>
      </w:r>
      <w:bookmarkEnd w:id="10"/>
      <w:r>
        <w:t>and Initial Stages</w:t>
      </w:r>
    </w:p>
    <w:p w:rsidR="007412E3" w:rsidRDefault="007412E3" w:rsidP="007412E3">
      <w:r>
        <w:t>In this task you will create a workflow and add the initial stages to the workflow.</w:t>
      </w:r>
    </w:p>
    <w:p w:rsidR="007412E3" w:rsidRDefault="007412E3" w:rsidP="00A4633C">
      <w:pPr>
        <w:pStyle w:val="Ln1"/>
        <w:numPr>
          <w:ilvl w:val="0"/>
          <w:numId w:val="28"/>
        </w:numPr>
      </w:pPr>
      <w:r>
        <w:t xml:space="preserve">Open </w:t>
      </w:r>
      <w:r>
        <w:rPr>
          <w:b/>
        </w:rPr>
        <w:t>SharePoint Designer 2013</w:t>
      </w:r>
      <w:r>
        <w:t xml:space="preserve"> (Start </w:t>
      </w:r>
      <w:r>
        <w:sym w:font="Wingdings" w:char="F0D8"/>
      </w:r>
      <w:r>
        <w:t xml:space="preserve"> All Programs </w:t>
      </w:r>
      <w:r>
        <w:sym w:font="Wingdings" w:char="F0D8"/>
      </w:r>
      <w:r>
        <w:t xml:space="preserve"> SharePoint </w:t>
      </w:r>
      <w:r>
        <w:sym w:font="Wingdings" w:char="F0D8"/>
      </w:r>
      <w:r>
        <w:t xml:space="preserve"> Microsoft SharePoint Designer 2013).</w:t>
      </w:r>
    </w:p>
    <w:p w:rsidR="007412E3" w:rsidRDefault="007412E3" w:rsidP="00A4633C">
      <w:pPr>
        <w:pStyle w:val="Ln1"/>
        <w:numPr>
          <w:ilvl w:val="0"/>
          <w:numId w:val="19"/>
        </w:numPr>
      </w:pPr>
      <w:r>
        <w:t xml:space="preserve">After SharePoint Designer 2013 launches, click the </w:t>
      </w:r>
      <w:r>
        <w:rPr>
          <w:b/>
        </w:rPr>
        <w:t>Open Site</w:t>
      </w:r>
      <w:r>
        <w:t xml:space="preserve"> button. When prompted, enter the </w:t>
      </w:r>
      <w:r>
        <w:rPr>
          <w:b/>
        </w:rPr>
        <w:t>URL</w:t>
      </w:r>
      <w:r>
        <w:t xml:space="preserve"> of the site to connect to: </w:t>
      </w:r>
      <w:hyperlink r:id="rId26" w:history="1">
        <w:r w:rsidRPr="00103BC3">
          <w:rPr>
            <w:rStyle w:val="Hyperlink"/>
          </w:rPr>
          <w:t>http://intranet.contoso.com/sites/Workflow</w:t>
        </w:r>
      </w:hyperlink>
      <w:r>
        <w:rPr>
          <w:rStyle w:val="Hyperlink"/>
        </w:rPr>
        <w:t xml:space="preserve"> </w:t>
      </w:r>
      <w:r>
        <w:t xml:space="preserve">and click </w:t>
      </w:r>
      <w:r>
        <w:rPr>
          <w:b/>
        </w:rPr>
        <w:t>OK</w:t>
      </w:r>
      <w:r>
        <w:t>.</w:t>
      </w:r>
    </w:p>
    <w:tbl>
      <w:tblPr>
        <w:tblStyle w:val="TableGrid"/>
        <w:tblW w:w="0" w:type="auto"/>
        <w:tblInd w:w="817" w:type="dxa"/>
        <w:tblLook w:val="04A0" w:firstRow="1" w:lastRow="0" w:firstColumn="1" w:lastColumn="0" w:noHBand="0" w:noVBand="1"/>
      </w:tblPr>
      <w:tblGrid>
        <w:gridCol w:w="7796"/>
      </w:tblGrid>
      <w:tr w:rsidR="007412E3" w:rsidTr="007412E3">
        <w:tc>
          <w:tcPr>
            <w:tcW w:w="7796" w:type="dxa"/>
            <w:tcBorders>
              <w:top w:val="single" w:sz="4" w:space="0" w:color="000000"/>
              <w:left w:val="single" w:sz="4" w:space="0" w:color="000000"/>
              <w:bottom w:val="single" w:sz="4" w:space="0" w:color="000000"/>
              <w:right w:val="single" w:sz="4" w:space="0" w:color="000000"/>
            </w:tcBorders>
            <w:vAlign w:val="center"/>
            <w:hideMark/>
          </w:tcPr>
          <w:p w:rsidR="007412E3" w:rsidRDefault="007412E3">
            <w:pPr>
              <w:pStyle w:val="AA-Normal"/>
              <w:jc w:val="left"/>
              <w:rPr>
                <w:b/>
                <w:i/>
              </w:rPr>
            </w:pPr>
            <w:r>
              <w:rPr>
                <w:noProof/>
              </w:rPr>
              <w:drawing>
                <wp:inline distT="0" distB="0" distL="0" distR="0">
                  <wp:extent cx="180975" cy="180975"/>
                  <wp:effectExtent l="0" t="0" r="9525" b="9525"/>
                  <wp:docPr id="76" name="Picture 76" descr="Description: C:\Users\vesaj\Pictures\DVD_ART36\Artwork_Imagery\Icons - Illustrations\_ SUPER VISTA STYLE\yield sign red white exclamation 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C:\Users\vesaj\Pictures\DVD_ART36\Artwork_Imagery\Icons - Illustrations\_ SUPER VISTA STYLE\yield sign red white exclamation poin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rPr>
              <w:t xml:space="preserve">   </w:t>
            </w:r>
            <w:r>
              <w:rPr>
                <w:b/>
                <w:noProof/>
              </w:rPr>
              <w:t>Important</w:t>
            </w:r>
          </w:p>
        </w:tc>
      </w:tr>
      <w:tr w:rsidR="007412E3" w:rsidTr="007412E3">
        <w:tc>
          <w:tcPr>
            <w:tcW w:w="7796" w:type="dxa"/>
            <w:tcBorders>
              <w:top w:val="single" w:sz="4" w:space="0" w:color="000000"/>
              <w:left w:val="single" w:sz="4" w:space="0" w:color="000000"/>
              <w:bottom w:val="single" w:sz="4" w:space="0" w:color="000000"/>
              <w:right w:val="single" w:sz="4" w:space="0" w:color="000000"/>
            </w:tcBorders>
            <w:hideMark/>
          </w:tcPr>
          <w:p w:rsidR="007412E3" w:rsidRDefault="007412E3">
            <w:pPr>
              <w:pStyle w:val="AA-Normal"/>
            </w:pPr>
            <w:r>
              <w:rPr>
                <w:i/>
              </w:rPr>
              <w:lastRenderedPageBreak/>
              <w:t>If the site does not contain an Announcements list, create it by following Task 2 in Exercise 1 above.</w:t>
            </w:r>
          </w:p>
        </w:tc>
      </w:tr>
    </w:tbl>
    <w:p w:rsidR="007412E3" w:rsidRDefault="007412E3" w:rsidP="00A4633C">
      <w:pPr>
        <w:pStyle w:val="Ln1"/>
        <w:numPr>
          <w:ilvl w:val="0"/>
          <w:numId w:val="19"/>
        </w:numPr>
      </w:pPr>
      <w:r>
        <w:t xml:space="preserve">Click the </w:t>
      </w:r>
      <w:r>
        <w:rPr>
          <w:b/>
        </w:rPr>
        <w:t>Workflows</w:t>
      </w:r>
      <w:r>
        <w:t xml:space="preserve"> item in the left-hand </w:t>
      </w:r>
      <w:r>
        <w:rPr>
          <w:b/>
        </w:rPr>
        <w:t>Navigation</w:t>
      </w:r>
      <w:r>
        <w:t xml:space="preserve"> pane.</w:t>
      </w:r>
    </w:p>
    <w:p w:rsidR="007412E3" w:rsidRDefault="007412E3" w:rsidP="00A4633C">
      <w:pPr>
        <w:pStyle w:val="Ln1"/>
        <w:numPr>
          <w:ilvl w:val="0"/>
          <w:numId w:val="19"/>
        </w:numPr>
      </w:pPr>
      <w:r>
        <w:t xml:space="preserve">From the ribbon’s </w:t>
      </w:r>
      <w:r>
        <w:rPr>
          <w:b/>
        </w:rPr>
        <w:t>New</w:t>
      </w:r>
      <w:r>
        <w:t xml:space="preserve"> group in the </w:t>
      </w:r>
      <w:r>
        <w:rPr>
          <w:b/>
        </w:rPr>
        <w:t>Workflow</w:t>
      </w:r>
      <w:r>
        <w:t xml:space="preserve"> tab, select </w:t>
      </w:r>
      <w:r>
        <w:rPr>
          <w:b/>
        </w:rPr>
        <w:t>List Workflow</w:t>
      </w:r>
      <w:r>
        <w:t xml:space="preserve"> </w:t>
      </w:r>
      <w:r>
        <w:sym w:font="Wingdings" w:char="F0D8"/>
      </w:r>
      <w:r>
        <w:t xml:space="preserve"> </w:t>
      </w:r>
      <w:r>
        <w:rPr>
          <w:b/>
        </w:rPr>
        <w:t>Announcements</w:t>
      </w:r>
    </w:p>
    <w:p w:rsidR="007412E3" w:rsidRDefault="007412E3" w:rsidP="00A4633C">
      <w:pPr>
        <w:pStyle w:val="Ln1"/>
        <w:numPr>
          <w:ilvl w:val="0"/>
          <w:numId w:val="19"/>
        </w:numPr>
      </w:pPr>
      <w:r>
        <w:t xml:space="preserve">In the </w:t>
      </w:r>
      <w:r>
        <w:rPr>
          <w:b/>
        </w:rPr>
        <w:t>Create List Workflow – Announcements</w:t>
      </w:r>
      <w:r>
        <w:t xml:space="preserve"> dialog, set the following values and click </w:t>
      </w:r>
      <w:r>
        <w:rPr>
          <w:b/>
        </w:rPr>
        <w:t>OK</w:t>
      </w:r>
      <w:r>
        <w:t>:</w:t>
      </w:r>
    </w:p>
    <w:p w:rsidR="007412E3" w:rsidRDefault="007412E3" w:rsidP="00A4633C">
      <w:pPr>
        <w:pStyle w:val="Ln1"/>
        <w:numPr>
          <w:ilvl w:val="0"/>
          <w:numId w:val="29"/>
        </w:numPr>
      </w:pPr>
      <w:r>
        <w:rPr>
          <w:b/>
        </w:rPr>
        <w:t>Name:</w:t>
      </w:r>
      <w:r>
        <w:t xml:space="preserve"> My First Staged Workflow</w:t>
      </w:r>
    </w:p>
    <w:p w:rsidR="007412E3" w:rsidRDefault="007412E3" w:rsidP="00A4633C">
      <w:pPr>
        <w:pStyle w:val="Ln1"/>
        <w:numPr>
          <w:ilvl w:val="0"/>
          <w:numId w:val="29"/>
        </w:numPr>
      </w:pPr>
      <w:r>
        <w:rPr>
          <w:b/>
        </w:rPr>
        <w:t>Platform Type:</w:t>
      </w:r>
      <w:r>
        <w:t xml:space="preserve"> SharePoint 2013 Workflow</w:t>
      </w:r>
    </w:p>
    <w:p w:rsidR="007412E3" w:rsidRDefault="007412E3" w:rsidP="00A4633C">
      <w:pPr>
        <w:pStyle w:val="Ln1"/>
        <w:numPr>
          <w:ilvl w:val="0"/>
          <w:numId w:val="19"/>
        </w:numPr>
      </w:pPr>
      <w:r>
        <w:t xml:space="preserve">Rename the first stage of the workflow by clicking </w:t>
      </w:r>
      <w:r>
        <w:rPr>
          <w:b/>
        </w:rPr>
        <w:t>Stage: 1</w:t>
      </w:r>
      <w:r>
        <w:t xml:space="preserve"> header bar and renaming Title to </w:t>
      </w:r>
      <w:r>
        <w:rPr>
          <w:b/>
        </w:rPr>
        <w:t>Workflow Init</w:t>
      </w:r>
      <w:r>
        <w:t xml:space="preserve"> and click </w:t>
      </w:r>
      <w:r>
        <w:rPr>
          <w:b/>
        </w:rPr>
        <w:t>OK</w:t>
      </w:r>
      <w:r>
        <w:t>.</w:t>
      </w:r>
    </w:p>
    <w:p w:rsidR="007412E3" w:rsidRDefault="007412E3" w:rsidP="00A4633C">
      <w:pPr>
        <w:pStyle w:val="Ln1"/>
        <w:numPr>
          <w:ilvl w:val="0"/>
          <w:numId w:val="19"/>
        </w:numPr>
      </w:pPr>
      <w:r>
        <w:t xml:space="preserve">Add a </w:t>
      </w:r>
      <w:r>
        <w:rPr>
          <w:b/>
        </w:rPr>
        <w:t>Log to History List</w:t>
      </w:r>
      <w:r>
        <w:t xml:space="preserve"> action by click the </w:t>
      </w:r>
      <w:r>
        <w:rPr>
          <w:b/>
        </w:rPr>
        <w:t>Actions</w:t>
      </w:r>
      <w:r>
        <w:t xml:space="preserve"> button in the ribbon and finding the activity in the </w:t>
      </w:r>
      <w:r>
        <w:rPr>
          <w:b/>
        </w:rPr>
        <w:t>Core Actions</w:t>
      </w:r>
      <w:r>
        <w:t xml:space="preserve"> category.</w:t>
      </w:r>
    </w:p>
    <w:p w:rsidR="007412E3" w:rsidRDefault="007412E3" w:rsidP="00A4633C">
      <w:pPr>
        <w:pStyle w:val="Ln1"/>
        <w:numPr>
          <w:ilvl w:val="1"/>
          <w:numId w:val="19"/>
        </w:numPr>
      </w:pPr>
      <w:r>
        <w:t xml:space="preserve">Set the </w:t>
      </w:r>
      <w:r>
        <w:rPr>
          <w:b/>
        </w:rPr>
        <w:t>message</w:t>
      </w:r>
      <w:r>
        <w:t xml:space="preserve"> of the activity to “Workflow started…”</w:t>
      </w:r>
    </w:p>
    <w:p w:rsidR="007412E3" w:rsidRDefault="007412E3" w:rsidP="00A4633C">
      <w:pPr>
        <w:pStyle w:val="Ln1"/>
        <w:numPr>
          <w:ilvl w:val="0"/>
          <w:numId w:val="19"/>
        </w:numPr>
      </w:pPr>
      <w:r>
        <w:t xml:space="preserve">Add a new stage by clicking the area below the </w:t>
      </w:r>
      <w:r>
        <w:rPr>
          <w:b/>
        </w:rPr>
        <w:t>Workflow Init</w:t>
      </w:r>
      <w:r>
        <w:t xml:space="preserve"> stage and then click the </w:t>
      </w:r>
      <w:r>
        <w:rPr>
          <w:b/>
        </w:rPr>
        <w:t>Stage</w:t>
      </w:r>
      <w:r>
        <w:t xml:space="preserve"> button in the ribbon:</w:t>
      </w:r>
    </w:p>
    <w:p w:rsidR="007412E3" w:rsidRDefault="007412E3" w:rsidP="007412E3">
      <w:pPr>
        <w:pStyle w:val="Ln1"/>
        <w:numPr>
          <w:ilvl w:val="0"/>
          <w:numId w:val="0"/>
        </w:numPr>
        <w:tabs>
          <w:tab w:val="left" w:pos="720"/>
        </w:tabs>
        <w:ind w:left="720"/>
      </w:pPr>
      <w:r>
        <w:rPr>
          <w:noProof/>
        </w:rPr>
        <w:drawing>
          <wp:inline distT="0" distB="0" distL="0" distR="0">
            <wp:extent cx="4419600" cy="2066925"/>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19600" cy="2066925"/>
                    </a:xfrm>
                    <a:prstGeom prst="rect">
                      <a:avLst/>
                    </a:prstGeom>
                    <a:noFill/>
                    <a:ln>
                      <a:noFill/>
                    </a:ln>
                  </pic:spPr>
                </pic:pic>
              </a:graphicData>
            </a:graphic>
          </wp:inline>
        </w:drawing>
      </w:r>
    </w:p>
    <w:p w:rsidR="007412E3" w:rsidRDefault="007412E3" w:rsidP="00A4633C">
      <w:pPr>
        <w:pStyle w:val="Ln1"/>
        <w:numPr>
          <w:ilvl w:val="1"/>
          <w:numId w:val="19"/>
        </w:numPr>
      </w:pPr>
      <w:r>
        <w:t xml:space="preserve">Rename the stage to </w:t>
      </w:r>
      <w:r>
        <w:rPr>
          <w:b/>
        </w:rPr>
        <w:t>Waiting for Updates</w:t>
      </w:r>
    </w:p>
    <w:p w:rsidR="007412E3" w:rsidRDefault="007412E3" w:rsidP="00A4633C">
      <w:pPr>
        <w:pStyle w:val="Ln1"/>
        <w:numPr>
          <w:ilvl w:val="0"/>
          <w:numId w:val="19"/>
        </w:numPr>
      </w:pPr>
      <w:r>
        <w:t>Repeat this process of creating a stage by creating the following additional stages:</w:t>
      </w:r>
    </w:p>
    <w:p w:rsidR="007412E3" w:rsidRDefault="007412E3" w:rsidP="00A4633C">
      <w:pPr>
        <w:pStyle w:val="Ln1"/>
        <w:numPr>
          <w:ilvl w:val="1"/>
          <w:numId w:val="30"/>
        </w:numPr>
      </w:pPr>
      <w:r>
        <w:lastRenderedPageBreak/>
        <w:t xml:space="preserve">Stage: </w:t>
      </w:r>
      <w:r>
        <w:rPr>
          <w:b/>
        </w:rPr>
        <w:t>ChoiceA</w:t>
      </w:r>
    </w:p>
    <w:p w:rsidR="007412E3" w:rsidRDefault="007412E3" w:rsidP="00A4633C">
      <w:pPr>
        <w:pStyle w:val="Ln1"/>
        <w:numPr>
          <w:ilvl w:val="1"/>
          <w:numId w:val="30"/>
        </w:numPr>
      </w:pPr>
      <w:r>
        <w:t xml:space="preserve">Stage: </w:t>
      </w:r>
      <w:r>
        <w:rPr>
          <w:b/>
        </w:rPr>
        <w:t>ChoiceB</w:t>
      </w:r>
    </w:p>
    <w:p w:rsidR="007412E3" w:rsidRDefault="007412E3" w:rsidP="00A4633C">
      <w:pPr>
        <w:pStyle w:val="Ln1"/>
        <w:numPr>
          <w:ilvl w:val="1"/>
          <w:numId w:val="30"/>
        </w:numPr>
      </w:pPr>
      <w:r>
        <w:t>Stage:</w:t>
      </w:r>
      <w:r>
        <w:rPr>
          <w:b/>
        </w:rPr>
        <w:t xml:space="preserve"> Workflow End</w:t>
      </w:r>
    </w:p>
    <w:p w:rsidR="007412E3" w:rsidRDefault="007412E3" w:rsidP="00A4633C">
      <w:pPr>
        <w:pStyle w:val="Ln1"/>
        <w:numPr>
          <w:ilvl w:val="0"/>
          <w:numId w:val="19"/>
        </w:numPr>
      </w:pPr>
      <w:r>
        <w:t xml:space="preserve">Place the cursor in the </w:t>
      </w:r>
      <w:r>
        <w:rPr>
          <w:b/>
        </w:rPr>
        <w:t>Transition to Stage</w:t>
      </w:r>
      <w:r>
        <w:t xml:space="preserve"> section of stage </w:t>
      </w:r>
      <w:r>
        <w:rPr>
          <w:b/>
        </w:rPr>
        <w:t>Workflow Init</w:t>
      </w:r>
      <w:r>
        <w:t>.</w:t>
      </w:r>
    </w:p>
    <w:p w:rsidR="007412E3" w:rsidRDefault="007412E3" w:rsidP="00A4633C">
      <w:pPr>
        <w:pStyle w:val="Ln1"/>
        <w:numPr>
          <w:ilvl w:val="0"/>
          <w:numId w:val="19"/>
        </w:numPr>
      </w:pPr>
      <w:r>
        <w:t xml:space="preserve">Add a </w:t>
      </w:r>
      <w:r>
        <w:rPr>
          <w:b/>
        </w:rPr>
        <w:t>Go to a stage</w:t>
      </w:r>
      <w:r>
        <w:t xml:space="preserve"> action.</w:t>
      </w:r>
    </w:p>
    <w:p w:rsidR="007412E3" w:rsidRDefault="007412E3" w:rsidP="00A4633C">
      <w:pPr>
        <w:pStyle w:val="Ln1"/>
        <w:numPr>
          <w:ilvl w:val="0"/>
          <w:numId w:val="19"/>
        </w:numPr>
      </w:pPr>
      <w:r>
        <w:t xml:space="preserve">Click </w:t>
      </w:r>
      <w:r>
        <w:rPr>
          <w:b/>
        </w:rPr>
        <w:t>a stage</w:t>
      </w:r>
      <w:r>
        <w:t xml:space="preserve"> and select </w:t>
      </w:r>
      <w:r>
        <w:rPr>
          <w:b/>
        </w:rPr>
        <w:t>Waiting for Updates</w:t>
      </w:r>
      <w:r>
        <w:t>.</w:t>
      </w:r>
    </w:p>
    <w:p w:rsidR="007412E3" w:rsidRDefault="007412E3" w:rsidP="007412E3">
      <w:pPr>
        <w:pStyle w:val="Ln1"/>
        <w:numPr>
          <w:ilvl w:val="0"/>
          <w:numId w:val="0"/>
        </w:numPr>
        <w:tabs>
          <w:tab w:val="left" w:pos="720"/>
        </w:tabs>
        <w:ind w:left="720"/>
      </w:pPr>
      <w:r>
        <w:rPr>
          <w:noProof/>
        </w:rPr>
        <w:drawing>
          <wp:inline distT="0" distB="0" distL="0" distR="0">
            <wp:extent cx="5486400" cy="127635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1276350"/>
                    </a:xfrm>
                    <a:prstGeom prst="rect">
                      <a:avLst/>
                    </a:prstGeom>
                    <a:noFill/>
                    <a:ln>
                      <a:noFill/>
                    </a:ln>
                  </pic:spPr>
                </pic:pic>
              </a:graphicData>
            </a:graphic>
          </wp:inline>
        </w:drawing>
      </w:r>
    </w:p>
    <w:p w:rsidR="007412E3" w:rsidRDefault="007412E3" w:rsidP="007412E3">
      <w:pPr>
        <w:pStyle w:val="Heading2"/>
      </w:pPr>
      <w:r>
        <w:t>Task 2: Complete the Waiting for Updates Stage</w:t>
      </w:r>
    </w:p>
    <w:p w:rsidR="007412E3" w:rsidRDefault="007412E3" w:rsidP="007412E3">
      <w:r>
        <w:t>In this task you complete the body of the Waiting for Update stage.</w:t>
      </w:r>
    </w:p>
    <w:p w:rsidR="007412E3" w:rsidRDefault="007412E3" w:rsidP="00A4633C">
      <w:pPr>
        <w:pStyle w:val="Ln1"/>
        <w:numPr>
          <w:ilvl w:val="0"/>
          <w:numId w:val="31"/>
        </w:numPr>
      </w:pPr>
      <w:r>
        <w:t xml:space="preserve">Within stage </w:t>
      </w:r>
      <w:r>
        <w:rPr>
          <w:b/>
        </w:rPr>
        <w:t>Waiting for Updates</w:t>
      </w:r>
      <w:r>
        <w:t>, add three actions in the following order:</w:t>
      </w:r>
    </w:p>
    <w:p w:rsidR="007412E3" w:rsidRDefault="007412E3" w:rsidP="00A4633C">
      <w:pPr>
        <w:pStyle w:val="Ln1"/>
        <w:numPr>
          <w:ilvl w:val="1"/>
          <w:numId w:val="32"/>
        </w:numPr>
      </w:pPr>
      <w:r>
        <w:t>Log to History List</w:t>
      </w:r>
    </w:p>
    <w:p w:rsidR="007412E3" w:rsidRDefault="007412E3" w:rsidP="00A4633C">
      <w:pPr>
        <w:pStyle w:val="Ln1"/>
        <w:numPr>
          <w:ilvl w:val="1"/>
          <w:numId w:val="32"/>
        </w:numPr>
      </w:pPr>
      <w:r>
        <w:t>Wait for Event in List Item</w:t>
      </w:r>
    </w:p>
    <w:p w:rsidR="007412E3" w:rsidRDefault="007412E3" w:rsidP="00A4633C">
      <w:pPr>
        <w:pStyle w:val="Ln1"/>
        <w:numPr>
          <w:ilvl w:val="1"/>
          <w:numId w:val="32"/>
        </w:numPr>
      </w:pPr>
      <w:r>
        <w:t>Log to History</w:t>
      </w:r>
    </w:p>
    <w:p w:rsidR="007412E3" w:rsidRDefault="007412E3" w:rsidP="00A4633C">
      <w:pPr>
        <w:pStyle w:val="Ln1"/>
        <w:numPr>
          <w:ilvl w:val="0"/>
          <w:numId w:val="19"/>
        </w:numPr>
      </w:pPr>
      <w:r>
        <w:t xml:space="preserve">For the first </w:t>
      </w:r>
      <w:r>
        <w:rPr>
          <w:b/>
        </w:rPr>
        <w:t>Log to History List</w:t>
      </w:r>
      <w:r>
        <w:t xml:space="preserve">, change the </w:t>
      </w:r>
      <w:r>
        <w:rPr>
          <w:b/>
        </w:rPr>
        <w:t>message</w:t>
      </w:r>
      <w:r>
        <w:t xml:space="preserve"> to </w:t>
      </w:r>
      <w:r>
        <w:rPr>
          <w:b/>
        </w:rPr>
        <w:t>Entering “Waiting for Updates” stage…</w:t>
      </w:r>
      <w:r>
        <w:t>.</w:t>
      </w:r>
    </w:p>
    <w:p w:rsidR="007412E3" w:rsidRDefault="007412E3" w:rsidP="00A4633C">
      <w:pPr>
        <w:pStyle w:val="Ln1"/>
        <w:numPr>
          <w:ilvl w:val="0"/>
          <w:numId w:val="19"/>
        </w:numPr>
      </w:pPr>
      <w:r>
        <w:t xml:space="preserve">For the </w:t>
      </w:r>
      <w:r>
        <w:rPr>
          <w:b/>
        </w:rPr>
        <w:t>Wait for Event in List Item</w:t>
      </w:r>
      <w:r>
        <w:t xml:space="preserve">, click the </w:t>
      </w:r>
      <w:r>
        <w:rPr>
          <w:b/>
        </w:rPr>
        <w:t>this item event</w:t>
      </w:r>
      <w:r>
        <w:t xml:space="preserve"> link.</w:t>
      </w:r>
    </w:p>
    <w:p w:rsidR="007412E3" w:rsidRDefault="007412E3" w:rsidP="00A4633C">
      <w:pPr>
        <w:pStyle w:val="Ln1"/>
        <w:numPr>
          <w:ilvl w:val="0"/>
          <w:numId w:val="19"/>
        </w:numPr>
      </w:pPr>
      <w:r>
        <w:t xml:space="preserve">In the </w:t>
      </w:r>
      <w:r>
        <w:rPr>
          <w:b/>
        </w:rPr>
        <w:t>Choose List Item Event</w:t>
      </w:r>
      <w:r>
        <w:t xml:space="preserve"> dialog, enter the following values:</w:t>
      </w:r>
    </w:p>
    <w:p w:rsidR="007412E3" w:rsidRDefault="007412E3" w:rsidP="00A4633C">
      <w:pPr>
        <w:pStyle w:val="Ln1"/>
        <w:numPr>
          <w:ilvl w:val="1"/>
          <w:numId w:val="33"/>
        </w:numPr>
      </w:pPr>
      <w:r>
        <w:t xml:space="preserve">Event: </w:t>
      </w:r>
      <w:r>
        <w:rPr>
          <w:b/>
        </w:rPr>
        <w:t>Event: When an item is changed</w:t>
      </w:r>
    </w:p>
    <w:p w:rsidR="007412E3" w:rsidRDefault="007412E3" w:rsidP="00A4633C">
      <w:pPr>
        <w:pStyle w:val="Ln1"/>
        <w:numPr>
          <w:ilvl w:val="1"/>
          <w:numId w:val="33"/>
        </w:numPr>
      </w:pPr>
      <w:r>
        <w:t xml:space="preserve">List: </w:t>
      </w:r>
      <w:r>
        <w:rPr>
          <w:b/>
        </w:rPr>
        <w:t>Current List</w:t>
      </w:r>
    </w:p>
    <w:p w:rsidR="007412E3" w:rsidRDefault="007412E3" w:rsidP="00A4633C">
      <w:pPr>
        <w:pStyle w:val="Ln1"/>
        <w:numPr>
          <w:ilvl w:val="0"/>
          <w:numId w:val="19"/>
        </w:numPr>
      </w:pPr>
      <w:r>
        <w:t xml:space="preserve">For the second </w:t>
      </w:r>
      <w:r>
        <w:rPr>
          <w:b/>
        </w:rPr>
        <w:t>Log to History List</w:t>
      </w:r>
      <w:r>
        <w:t xml:space="preserve">, click </w:t>
      </w:r>
      <w:r>
        <w:rPr>
          <w:b/>
        </w:rPr>
        <w:t xml:space="preserve">[…] </w:t>
      </w:r>
      <w:r>
        <w:t xml:space="preserve">button next to the </w:t>
      </w:r>
      <w:r>
        <w:rPr>
          <w:b/>
        </w:rPr>
        <w:t>message</w:t>
      </w:r>
      <w:r>
        <w:t xml:space="preserve"> link.</w:t>
      </w:r>
    </w:p>
    <w:p w:rsidR="007412E3" w:rsidRDefault="007412E3" w:rsidP="00A4633C">
      <w:pPr>
        <w:pStyle w:val="Ln1"/>
        <w:numPr>
          <w:ilvl w:val="1"/>
          <w:numId w:val="19"/>
        </w:numPr>
      </w:pPr>
      <w:r>
        <w:lastRenderedPageBreak/>
        <w:t xml:space="preserve">Add </w:t>
      </w:r>
      <w:r>
        <w:rPr>
          <w:b/>
        </w:rPr>
        <w:t>Body =</w:t>
      </w:r>
      <w:r>
        <w:t xml:space="preserve"> to the text area</w:t>
      </w:r>
    </w:p>
    <w:p w:rsidR="007412E3" w:rsidRDefault="007412E3" w:rsidP="00A4633C">
      <w:pPr>
        <w:pStyle w:val="Ln1"/>
        <w:numPr>
          <w:ilvl w:val="1"/>
          <w:numId w:val="19"/>
        </w:numPr>
      </w:pPr>
      <w:r>
        <w:t xml:space="preserve">Click the </w:t>
      </w:r>
      <w:r>
        <w:rPr>
          <w:b/>
        </w:rPr>
        <w:t>Add or Change Lookup</w:t>
      </w:r>
      <w:r>
        <w:t xml:space="preserve"> button</w:t>
      </w:r>
    </w:p>
    <w:p w:rsidR="007412E3" w:rsidRDefault="007412E3" w:rsidP="00A4633C">
      <w:pPr>
        <w:pStyle w:val="Ln1"/>
        <w:numPr>
          <w:ilvl w:val="1"/>
          <w:numId w:val="19"/>
        </w:numPr>
      </w:pPr>
      <w:r>
        <w:t>In the Lookup for String dialog, enter the following:</w:t>
      </w:r>
    </w:p>
    <w:p w:rsidR="007412E3" w:rsidRDefault="007412E3" w:rsidP="00A4633C">
      <w:pPr>
        <w:pStyle w:val="Ln1"/>
        <w:numPr>
          <w:ilvl w:val="2"/>
          <w:numId w:val="19"/>
        </w:numPr>
      </w:pPr>
      <w:r>
        <w:t xml:space="preserve">Data Source: </w:t>
      </w:r>
      <w:r>
        <w:rPr>
          <w:b/>
        </w:rPr>
        <w:t>Current Item</w:t>
      </w:r>
    </w:p>
    <w:p w:rsidR="007412E3" w:rsidRDefault="007412E3" w:rsidP="00A4633C">
      <w:pPr>
        <w:pStyle w:val="Ln1"/>
        <w:numPr>
          <w:ilvl w:val="2"/>
          <w:numId w:val="19"/>
        </w:numPr>
      </w:pPr>
      <w:r>
        <w:t xml:space="preserve">Field from Source: </w:t>
      </w:r>
      <w:r>
        <w:rPr>
          <w:b/>
        </w:rPr>
        <w:t>Body</w:t>
      </w:r>
    </w:p>
    <w:p w:rsidR="007412E3" w:rsidRDefault="007412E3" w:rsidP="00A4633C">
      <w:pPr>
        <w:pStyle w:val="Ln1"/>
        <w:numPr>
          <w:ilvl w:val="2"/>
          <w:numId w:val="19"/>
        </w:numPr>
      </w:pPr>
      <w:r>
        <w:t xml:space="preserve">Return field as: </w:t>
      </w:r>
      <w:r>
        <w:rPr>
          <w:b/>
        </w:rPr>
        <w:t>As String</w:t>
      </w:r>
    </w:p>
    <w:p w:rsidR="007412E3" w:rsidRDefault="007412E3" w:rsidP="00A4633C">
      <w:pPr>
        <w:pStyle w:val="Ln1"/>
        <w:numPr>
          <w:ilvl w:val="0"/>
          <w:numId w:val="19"/>
        </w:numPr>
      </w:pPr>
      <w:r>
        <w:t xml:space="preserve">Within the same stage, go to the section on </w:t>
      </w:r>
      <w:r>
        <w:rPr>
          <w:b/>
        </w:rPr>
        <w:t>Transition to stage</w:t>
      </w:r>
      <w:r>
        <w:t xml:space="preserve">. Add an if condition by clicking the cursor in that section and click the </w:t>
      </w:r>
      <w:r>
        <w:rPr>
          <w:b/>
        </w:rPr>
        <w:t>Condition</w:t>
      </w:r>
      <w:r>
        <w:t xml:space="preserve"> button in the ribbon, selecting </w:t>
      </w:r>
      <w:r>
        <w:rPr>
          <w:b/>
        </w:rPr>
        <w:t>If any value equals value</w:t>
      </w:r>
      <w:r>
        <w:t>.</w:t>
      </w:r>
    </w:p>
    <w:p w:rsidR="007412E3" w:rsidRDefault="007412E3" w:rsidP="00A4633C">
      <w:pPr>
        <w:pStyle w:val="Ln1"/>
        <w:numPr>
          <w:ilvl w:val="0"/>
          <w:numId w:val="19"/>
        </w:numPr>
      </w:pPr>
      <w:r>
        <w:t xml:space="preserve">In the </w:t>
      </w:r>
      <w:r>
        <w:rPr>
          <w:b/>
        </w:rPr>
        <w:t>if</w:t>
      </w:r>
      <w:r>
        <w:t xml:space="preserve"> condition, click the first </w:t>
      </w:r>
      <w:r>
        <w:rPr>
          <w:b/>
        </w:rPr>
        <w:t>value</w:t>
      </w:r>
      <w:r>
        <w:t xml:space="preserve"> link and enter the following values:</w:t>
      </w:r>
    </w:p>
    <w:p w:rsidR="007412E3" w:rsidRDefault="007412E3" w:rsidP="00A4633C">
      <w:pPr>
        <w:pStyle w:val="Ln1"/>
        <w:numPr>
          <w:ilvl w:val="1"/>
          <w:numId w:val="34"/>
        </w:numPr>
      </w:pPr>
      <w:r>
        <w:t xml:space="preserve">Data source: </w:t>
      </w:r>
      <w:r>
        <w:rPr>
          <w:b/>
        </w:rPr>
        <w:t>Current Item</w:t>
      </w:r>
    </w:p>
    <w:p w:rsidR="007412E3" w:rsidRDefault="007412E3" w:rsidP="00A4633C">
      <w:pPr>
        <w:pStyle w:val="Ln1"/>
        <w:numPr>
          <w:ilvl w:val="1"/>
          <w:numId w:val="34"/>
        </w:numPr>
      </w:pPr>
      <w:r>
        <w:t xml:space="preserve">Field from source: </w:t>
      </w:r>
      <w:r>
        <w:rPr>
          <w:b/>
        </w:rPr>
        <w:t>Body</w:t>
      </w:r>
    </w:p>
    <w:p w:rsidR="007412E3" w:rsidRDefault="007412E3" w:rsidP="00A4633C">
      <w:pPr>
        <w:pStyle w:val="Ln1"/>
        <w:numPr>
          <w:ilvl w:val="0"/>
          <w:numId w:val="19"/>
        </w:numPr>
      </w:pPr>
      <w:r>
        <w:t xml:space="preserve">In the </w:t>
      </w:r>
      <w:r>
        <w:rPr>
          <w:b/>
        </w:rPr>
        <w:t>if</w:t>
      </w:r>
      <w:r>
        <w:t xml:space="preserve"> condition, click the </w:t>
      </w:r>
      <w:r>
        <w:rPr>
          <w:b/>
        </w:rPr>
        <w:t>equals</w:t>
      </w:r>
      <w:r>
        <w:t xml:space="preserve"> link and select </w:t>
      </w:r>
      <w:r>
        <w:rPr>
          <w:b/>
        </w:rPr>
        <w:t>contains (ignoring case)</w:t>
      </w:r>
      <w:r>
        <w:t>.</w:t>
      </w:r>
    </w:p>
    <w:p w:rsidR="007412E3" w:rsidRDefault="007412E3" w:rsidP="00A4633C">
      <w:pPr>
        <w:pStyle w:val="Ln1"/>
        <w:numPr>
          <w:ilvl w:val="0"/>
          <w:numId w:val="19"/>
        </w:numPr>
      </w:pPr>
      <w:r>
        <w:t xml:space="preserve">In the </w:t>
      </w:r>
      <w:r>
        <w:rPr>
          <w:b/>
        </w:rPr>
        <w:t>if</w:t>
      </w:r>
      <w:r>
        <w:t xml:space="preserve"> condition, click the second value link and enter </w:t>
      </w:r>
      <w:r>
        <w:rPr>
          <w:b/>
        </w:rPr>
        <w:t>ChoiceA</w:t>
      </w:r>
      <w:r>
        <w:t>.</w:t>
      </w:r>
    </w:p>
    <w:p w:rsidR="007412E3" w:rsidRDefault="007412E3" w:rsidP="00A4633C">
      <w:pPr>
        <w:pStyle w:val="Ln1"/>
        <w:numPr>
          <w:ilvl w:val="0"/>
          <w:numId w:val="19"/>
        </w:numPr>
      </w:pPr>
      <w:r>
        <w:t xml:space="preserve">Under the </w:t>
      </w:r>
      <w:r>
        <w:rPr>
          <w:b/>
        </w:rPr>
        <w:t>then</w:t>
      </w:r>
      <w:r>
        <w:t xml:space="preserve"> part of the if condition, add a </w:t>
      </w:r>
      <w:r>
        <w:rPr>
          <w:b/>
        </w:rPr>
        <w:t>Go to a stage</w:t>
      </w:r>
      <w:r>
        <w:t xml:space="preserve"> action, click the </w:t>
      </w:r>
      <w:r>
        <w:rPr>
          <w:b/>
        </w:rPr>
        <w:t>a stage</w:t>
      </w:r>
      <w:r>
        <w:t xml:space="preserve"> link and select </w:t>
      </w:r>
      <w:r>
        <w:rPr>
          <w:b/>
        </w:rPr>
        <w:t>ChoiceA</w:t>
      </w:r>
      <w:r>
        <w:t>.</w:t>
      </w:r>
    </w:p>
    <w:p w:rsidR="007412E3" w:rsidRDefault="007412E3" w:rsidP="00A4633C">
      <w:pPr>
        <w:pStyle w:val="Ln1"/>
        <w:numPr>
          <w:ilvl w:val="0"/>
          <w:numId w:val="19"/>
        </w:numPr>
      </w:pPr>
      <w:r>
        <w:t xml:space="preserve">Under the </w:t>
      </w:r>
      <w:r>
        <w:rPr>
          <w:b/>
        </w:rPr>
        <w:t>else</w:t>
      </w:r>
      <w:r>
        <w:t xml:space="preserve"> part of the </w:t>
      </w:r>
      <w:r>
        <w:rPr>
          <w:b/>
        </w:rPr>
        <w:t>if</w:t>
      </w:r>
      <w:r>
        <w:t xml:space="preserve"> condition, add another if statement similar to the previous one that checks for the value of </w:t>
      </w:r>
      <w:r>
        <w:rPr>
          <w:b/>
        </w:rPr>
        <w:t>ChoiceB</w:t>
      </w:r>
      <w:r>
        <w:t xml:space="preserve"> and routes to either the </w:t>
      </w:r>
      <w:r>
        <w:rPr>
          <w:b/>
        </w:rPr>
        <w:t>ChoiceB</w:t>
      </w:r>
      <w:r>
        <w:t xml:space="preserve"> or </w:t>
      </w:r>
      <w:r>
        <w:rPr>
          <w:b/>
        </w:rPr>
        <w:t>Waiting for updates stage</w:t>
      </w:r>
      <w:r>
        <w:t>.</w:t>
      </w:r>
    </w:p>
    <w:p w:rsidR="007412E3" w:rsidRDefault="007412E3" w:rsidP="00A4633C">
      <w:pPr>
        <w:pStyle w:val="Ln1"/>
        <w:numPr>
          <w:ilvl w:val="0"/>
          <w:numId w:val="19"/>
        </w:numPr>
      </w:pPr>
      <w:r>
        <w:t xml:space="preserve">The </w:t>
      </w:r>
      <w:r>
        <w:rPr>
          <w:b/>
        </w:rPr>
        <w:t>Waiting for Updates</w:t>
      </w:r>
      <w:r>
        <w:t xml:space="preserve"> stage should now look like the following figure:</w:t>
      </w:r>
    </w:p>
    <w:p w:rsidR="007412E3" w:rsidRDefault="007412E3" w:rsidP="007412E3">
      <w:pPr>
        <w:pStyle w:val="Ln1"/>
        <w:numPr>
          <w:ilvl w:val="0"/>
          <w:numId w:val="0"/>
        </w:numPr>
        <w:tabs>
          <w:tab w:val="left" w:pos="720"/>
        </w:tabs>
        <w:ind w:left="720"/>
      </w:pPr>
      <w:r>
        <w:rPr>
          <w:noProof/>
        </w:rPr>
        <w:lastRenderedPageBreak/>
        <w:drawing>
          <wp:inline distT="0" distB="0" distL="0" distR="0">
            <wp:extent cx="5486400" cy="376237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3762375"/>
                    </a:xfrm>
                    <a:prstGeom prst="rect">
                      <a:avLst/>
                    </a:prstGeom>
                    <a:noFill/>
                    <a:ln>
                      <a:noFill/>
                    </a:ln>
                  </pic:spPr>
                </pic:pic>
              </a:graphicData>
            </a:graphic>
          </wp:inline>
        </w:drawing>
      </w:r>
    </w:p>
    <w:p w:rsidR="007412E3" w:rsidRDefault="007412E3" w:rsidP="007412E3">
      <w:pPr>
        <w:pStyle w:val="Heading2"/>
      </w:pPr>
      <w:r>
        <w:t>Task 3: Complete the ChoiceA Stage</w:t>
      </w:r>
    </w:p>
    <w:p w:rsidR="007412E3" w:rsidRDefault="007412E3" w:rsidP="007412E3">
      <w:r>
        <w:t>In this task you complete the body of the ChoiceA stage.</w:t>
      </w:r>
    </w:p>
    <w:p w:rsidR="007412E3" w:rsidRDefault="007412E3" w:rsidP="00A4633C">
      <w:pPr>
        <w:pStyle w:val="Ln1"/>
        <w:numPr>
          <w:ilvl w:val="0"/>
          <w:numId w:val="35"/>
        </w:numPr>
      </w:pPr>
      <w:r>
        <w:t xml:space="preserve">Within stage </w:t>
      </w:r>
      <w:r>
        <w:rPr>
          <w:b/>
        </w:rPr>
        <w:t>ChoiceA</w:t>
      </w:r>
      <w:r>
        <w:t>, add three actions in the following order:</w:t>
      </w:r>
    </w:p>
    <w:p w:rsidR="007412E3" w:rsidRDefault="007412E3" w:rsidP="00A4633C">
      <w:pPr>
        <w:pStyle w:val="Ln1"/>
        <w:numPr>
          <w:ilvl w:val="1"/>
          <w:numId w:val="32"/>
        </w:numPr>
      </w:pPr>
      <w:r>
        <w:t>Log to History List</w:t>
      </w:r>
    </w:p>
    <w:p w:rsidR="007412E3" w:rsidRDefault="007412E3" w:rsidP="00A4633C">
      <w:pPr>
        <w:pStyle w:val="Ln1"/>
        <w:numPr>
          <w:ilvl w:val="1"/>
          <w:numId w:val="32"/>
        </w:numPr>
      </w:pPr>
      <w:r>
        <w:t>Wait for Event in List Item</w:t>
      </w:r>
    </w:p>
    <w:p w:rsidR="007412E3" w:rsidRDefault="007412E3" w:rsidP="00A4633C">
      <w:pPr>
        <w:pStyle w:val="Ln1"/>
        <w:numPr>
          <w:ilvl w:val="1"/>
          <w:numId w:val="32"/>
        </w:numPr>
      </w:pPr>
      <w:r>
        <w:t>Log to History</w:t>
      </w:r>
    </w:p>
    <w:p w:rsidR="007412E3" w:rsidRDefault="007412E3" w:rsidP="00A4633C">
      <w:pPr>
        <w:pStyle w:val="Ln1"/>
        <w:numPr>
          <w:ilvl w:val="0"/>
          <w:numId w:val="19"/>
        </w:numPr>
      </w:pPr>
      <w:r>
        <w:t xml:space="preserve">For the first </w:t>
      </w:r>
      <w:r>
        <w:rPr>
          <w:b/>
        </w:rPr>
        <w:t>Log to History List</w:t>
      </w:r>
      <w:r>
        <w:t xml:space="preserve">, change the </w:t>
      </w:r>
      <w:r>
        <w:rPr>
          <w:b/>
        </w:rPr>
        <w:t>message</w:t>
      </w:r>
      <w:r>
        <w:t xml:space="preserve"> to </w:t>
      </w:r>
      <w:r>
        <w:rPr>
          <w:b/>
        </w:rPr>
        <w:t>Entering “ChoiceA” stage…</w:t>
      </w:r>
      <w:r>
        <w:t>.</w:t>
      </w:r>
    </w:p>
    <w:p w:rsidR="007412E3" w:rsidRDefault="007412E3" w:rsidP="00A4633C">
      <w:pPr>
        <w:pStyle w:val="Ln1"/>
        <w:numPr>
          <w:ilvl w:val="0"/>
          <w:numId w:val="19"/>
        </w:numPr>
      </w:pPr>
      <w:r>
        <w:t xml:space="preserve">For the </w:t>
      </w:r>
      <w:r>
        <w:rPr>
          <w:b/>
        </w:rPr>
        <w:t>Wait for Event in List Item</w:t>
      </w:r>
      <w:r>
        <w:t xml:space="preserve">, click the </w:t>
      </w:r>
      <w:r>
        <w:rPr>
          <w:b/>
        </w:rPr>
        <w:t>this item event</w:t>
      </w:r>
      <w:r>
        <w:t xml:space="preserve"> link.</w:t>
      </w:r>
    </w:p>
    <w:p w:rsidR="007412E3" w:rsidRDefault="007412E3" w:rsidP="00A4633C">
      <w:pPr>
        <w:pStyle w:val="Ln1"/>
        <w:numPr>
          <w:ilvl w:val="0"/>
          <w:numId w:val="19"/>
        </w:numPr>
      </w:pPr>
      <w:r>
        <w:t xml:space="preserve">In the </w:t>
      </w:r>
      <w:r>
        <w:rPr>
          <w:b/>
        </w:rPr>
        <w:t>Choose List Item Event</w:t>
      </w:r>
      <w:r>
        <w:t xml:space="preserve"> dialog, enter the following values:</w:t>
      </w:r>
    </w:p>
    <w:p w:rsidR="007412E3" w:rsidRDefault="007412E3" w:rsidP="00A4633C">
      <w:pPr>
        <w:pStyle w:val="Ln1"/>
        <w:numPr>
          <w:ilvl w:val="1"/>
          <w:numId w:val="33"/>
        </w:numPr>
      </w:pPr>
      <w:r>
        <w:t xml:space="preserve">Event: </w:t>
      </w:r>
      <w:r>
        <w:rPr>
          <w:b/>
        </w:rPr>
        <w:t>Event: When an item is changed</w:t>
      </w:r>
    </w:p>
    <w:p w:rsidR="007412E3" w:rsidRDefault="007412E3" w:rsidP="00A4633C">
      <w:pPr>
        <w:pStyle w:val="Ln1"/>
        <w:numPr>
          <w:ilvl w:val="1"/>
          <w:numId w:val="33"/>
        </w:numPr>
      </w:pPr>
      <w:r>
        <w:t xml:space="preserve">List: </w:t>
      </w:r>
      <w:r>
        <w:rPr>
          <w:b/>
        </w:rPr>
        <w:t>Current List</w:t>
      </w:r>
    </w:p>
    <w:p w:rsidR="007412E3" w:rsidRDefault="007412E3" w:rsidP="00A4633C">
      <w:pPr>
        <w:pStyle w:val="Ln1"/>
        <w:numPr>
          <w:ilvl w:val="0"/>
          <w:numId w:val="19"/>
        </w:numPr>
      </w:pPr>
      <w:r>
        <w:lastRenderedPageBreak/>
        <w:t xml:space="preserve">For the second </w:t>
      </w:r>
      <w:r>
        <w:rPr>
          <w:b/>
        </w:rPr>
        <w:t>Log to History List</w:t>
      </w:r>
      <w:r>
        <w:t xml:space="preserve">, click </w:t>
      </w:r>
      <w:r>
        <w:rPr>
          <w:b/>
        </w:rPr>
        <w:t xml:space="preserve">[…] </w:t>
      </w:r>
      <w:r>
        <w:t xml:space="preserve">button next to the </w:t>
      </w:r>
      <w:r>
        <w:rPr>
          <w:b/>
        </w:rPr>
        <w:t>message</w:t>
      </w:r>
      <w:r>
        <w:t xml:space="preserve"> link.</w:t>
      </w:r>
    </w:p>
    <w:p w:rsidR="007412E3" w:rsidRDefault="007412E3" w:rsidP="00A4633C">
      <w:pPr>
        <w:pStyle w:val="Ln1"/>
        <w:numPr>
          <w:ilvl w:val="1"/>
          <w:numId w:val="19"/>
        </w:numPr>
      </w:pPr>
      <w:r>
        <w:t xml:space="preserve">Add </w:t>
      </w:r>
      <w:r>
        <w:rPr>
          <w:b/>
        </w:rPr>
        <w:t>Body =</w:t>
      </w:r>
      <w:r>
        <w:t xml:space="preserve"> to the text area</w:t>
      </w:r>
    </w:p>
    <w:p w:rsidR="007412E3" w:rsidRDefault="007412E3" w:rsidP="00A4633C">
      <w:pPr>
        <w:pStyle w:val="Ln1"/>
        <w:numPr>
          <w:ilvl w:val="1"/>
          <w:numId w:val="19"/>
        </w:numPr>
      </w:pPr>
      <w:r>
        <w:t xml:space="preserve">Click the </w:t>
      </w:r>
      <w:r>
        <w:rPr>
          <w:b/>
        </w:rPr>
        <w:t>Add or Change Lookup</w:t>
      </w:r>
      <w:r>
        <w:t xml:space="preserve"> button</w:t>
      </w:r>
    </w:p>
    <w:p w:rsidR="007412E3" w:rsidRDefault="007412E3" w:rsidP="00A4633C">
      <w:pPr>
        <w:pStyle w:val="Ln1"/>
        <w:numPr>
          <w:ilvl w:val="1"/>
          <w:numId w:val="19"/>
        </w:numPr>
      </w:pPr>
      <w:r>
        <w:t>In the Lookup for String dialog, enter the following:</w:t>
      </w:r>
    </w:p>
    <w:p w:rsidR="007412E3" w:rsidRDefault="007412E3" w:rsidP="00A4633C">
      <w:pPr>
        <w:pStyle w:val="Ln1"/>
        <w:numPr>
          <w:ilvl w:val="2"/>
          <w:numId w:val="19"/>
        </w:numPr>
      </w:pPr>
      <w:r>
        <w:t xml:space="preserve">Data Source: </w:t>
      </w:r>
      <w:r>
        <w:rPr>
          <w:b/>
        </w:rPr>
        <w:t>Current Item</w:t>
      </w:r>
    </w:p>
    <w:p w:rsidR="007412E3" w:rsidRDefault="007412E3" w:rsidP="00A4633C">
      <w:pPr>
        <w:pStyle w:val="Ln1"/>
        <w:numPr>
          <w:ilvl w:val="2"/>
          <w:numId w:val="19"/>
        </w:numPr>
      </w:pPr>
      <w:r>
        <w:t xml:space="preserve">Field from Source: </w:t>
      </w:r>
      <w:r>
        <w:rPr>
          <w:b/>
        </w:rPr>
        <w:t>Body</w:t>
      </w:r>
    </w:p>
    <w:p w:rsidR="007412E3" w:rsidRDefault="007412E3" w:rsidP="00A4633C">
      <w:pPr>
        <w:pStyle w:val="Ln1"/>
        <w:numPr>
          <w:ilvl w:val="2"/>
          <w:numId w:val="19"/>
        </w:numPr>
      </w:pPr>
      <w:r>
        <w:t xml:space="preserve">Return field as: </w:t>
      </w:r>
      <w:r>
        <w:rPr>
          <w:b/>
        </w:rPr>
        <w:t>As String</w:t>
      </w:r>
    </w:p>
    <w:p w:rsidR="007412E3" w:rsidRDefault="007412E3" w:rsidP="00A4633C">
      <w:pPr>
        <w:pStyle w:val="Ln1"/>
        <w:numPr>
          <w:ilvl w:val="0"/>
          <w:numId w:val="19"/>
        </w:numPr>
      </w:pPr>
      <w:r>
        <w:t xml:space="preserve">Within the same stage, go to the section on </w:t>
      </w:r>
      <w:r>
        <w:rPr>
          <w:b/>
        </w:rPr>
        <w:t>Transition to stage</w:t>
      </w:r>
      <w:r>
        <w:t xml:space="preserve">. Add an if condition by clicking the cursor in that section and click the </w:t>
      </w:r>
      <w:r>
        <w:rPr>
          <w:b/>
        </w:rPr>
        <w:t>Condition</w:t>
      </w:r>
      <w:r>
        <w:t xml:space="preserve"> button in the ribbon, selecting </w:t>
      </w:r>
      <w:r>
        <w:rPr>
          <w:b/>
        </w:rPr>
        <w:t>If any value equals value</w:t>
      </w:r>
      <w:r>
        <w:t>.</w:t>
      </w:r>
    </w:p>
    <w:p w:rsidR="007412E3" w:rsidRDefault="007412E3" w:rsidP="00A4633C">
      <w:pPr>
        <w:pStyle w:val="Ln1"/>
        <w:numPr>
          <w:ilvl w:val="0"/>
          <w:numId w:val="19"/>
        </w:numPr>
      </w:pPr>
      <w:r>
        <w:t xml:space="preserve">In the </w:t>
      </w:r>
      <w:r>
        <w:rPr>
          <w:b/>
        </w:rPr>
        <w:t>if</w:t>
      </w:r>
      <w:r>
        <w:t xml:space="preserve"> condition, click the first </w:t>
      </w:r>
      <w:r>
        <w:rPr>
          <w:b/>
        </w:rPr>
        <w:t>value</w:t>
      </w:r>
      <w:r>
        <w:t xml:space="preserve"> link and enter the following values:</w:t>
      </w:r>
    </w:p>
    <w:p w:rsidR="007412E3" w:rsidRDefault="007412E3" w:rsidP="00A4633C">
      <w:pPr>
        <w:pStyle w:val="Ln1"/>
        <w:numPr>
          <w:ilvl w:val="1"/>
          <w:numId w:val="34"/>
        </w:numPr>
      </w:pPr>
      <w:r>
        <w:t xml:space="preserve">Data source: </w:t>
      </w:r>
      <w:r>
        <w:rPr>
          <w:b/>
        </w:rPr>
        <w:t>Current Item</w:t>
      </w:r>
    </w:p>
    <w:p w:rsidR="007412E3" w:rsidRDefault="007412E3" w:rsidP="00A4633C">
      <w:pPr>
        <w:pStyle w:val="Ln1"/>
        <w:numPr>
          <w:ilvl w:val="1"/>
          <w:numId w:val="34"/>
        </w:numPr>
      </w:pPr>
      <w:r>
        <w:t xml:space="preserve">Field from source: </w:t>
      </w:r>
      <w:r>
        <w:rPr>
          <w:b/>
        </w:rPr>
        <w:t>Body</w:t>
      </w:r>
    </w:p>
    <w:p w:rsidR="007412E3" w:rsidRDefault="007412E3" w:rsidP="00A4633C">
      <w:pPr>
        <w:pStyle w:val="Ln1"/>
        <w:numPr>
          <w:ilvl w:val="0"/>
          <w:numId w:val="19"/>
        </w:numPr>
      </w:pPr>
      <w:r>
        <w:t xml:space="preserve">In the </w:t>
      </w:r>
      <w:r>
        <w:rPr>
          <w:b/>
        </w:rPr>
        <w:t>if</w:t>
      </w:r>
      <w:r>
        <w:t xml:space="preserve"> condition, click the </w:t>
      </w:r>
      <w:r>
        <w:rPr>
          <w:b/>
        </w:rPr>
        <w:t>equals</w:t>
      </w:r>
      <w:r>
        <w:t xml:space="preserve"> link and select </w:t>
      </w:r>
      <w:r>
        <w:rPr>
          <w:b/>
        </w:rPr>
        <w:t>contains (ignoring case)</w:t>
      </w:r>
      <w:r>
        <w:t>.</w:t>
      </w:r>
    </w:p>
    <w:p w:rsidR="007412E3" w:rsidRDefault="007412E3" w:rsidP="00A4633C">
      <w:pPr>
        <w:pStyle w:val="Ln1"/>
        <w:numPr>
          <w:ilvl w:val="0"/>
          <w:numId w:val="19"/>
        </w:numPr>
      </w:pPr>
      <w:r>
        <w:t xml:space="preserve">In the </w:t>
      </w:r>
      <w:r>
        <w:rPr>
          <w:b/>
        </w:rPr>
        <w:t>if</w:t>
      </w:r>
      <w:r>
        <w:t xml:space="preserve"> condition, click the second value link and enter </w:t>
      </w:r>
      <w:r>
        <w:rPr>
          <w:b/>
        </w:rPr>
        <w:t>ChoiceB</w:t>
      </w:r>
      <w:r>
        <w:t>.</w:t>
      </w:r>
    </w:p>
    <w:p w:rsidR="007412E3" w:rsidRDefault="007412E3" w:rsidP="00A4633C">
      <w:pPr>
        <w:pStyle w:val="Ln1"/>
        <w:numPr>
          <w:ilvl w:val="0"/>
          <w:numId w:val="19"/>
        </w:numPr>
      </w:pPr>
      <w:r>
        <w:t xml:space="preserve">Under the </w:t>
      </w:r>
      <w:r>
        <w:rPr>
          <w:b/>
        </w:rPr>
        <w:t>then</w:t>
      </w:r>
      <w:r>
        <w:t xml:space="preserve"> part of the if condition, add a </w:t>
      </w:r>
      <w:r>
        <w:rPr>
          <w:b/>
        </w:rPr>
        <w:t>Go to a stage</w:t>
      </w:r>
      <w:r>
        <w:t xml:space="preserve"> action, click the </w:t>
      </w:r>
      <w:r>
        <w:rPr>
          <w:b/>
        </w:rPr>
        <w:t>a stage</w:t>
      </w:r>
      <w:r>
        <w:t xml:space="preserve"> link and select </w:t>
      </w:r>
      <w:r>
        <w:rPr>
          <w:b/>
        </w:rPr>
        <w:t>ChoiceB</w:t>
      </w:r>
      <w:r>
        <w:t>.</w:t>
      </w:r>
    </w:p>
    <w:p w:rsidR="007412E3" w:rsidRDefault="007412E3" w:rsidP="00A4633C">
      <w:pPr>
        <w:pStyle w:val="Ln1"/>
        <w:numPr>
          <w:ilvl w:val="0"/>
          <w:numId w:val="19"/>
        </w:numPr>
      </w:pPr>
      <w:r>
        <w:t xml:space="preserve">Under the </w:t>
      </w:r>
      <w:r>
        <w:rPr>
          <w:b/>
        </w:rPr>
        <w:t>else</w:t>
      </w:r>
      <w:r>
        <w:t xml:space="preserve"> part of the </w:t>
      </w:r>
      <w:r>
        <w:rPr>
          <w:b/>
        </w:rPr>
        <w:t>if</w:t>
      </w:r>
      <w:r>
        <w:t xml:space="preserve"> condition, add another if statement similar to the previous one that checks for the value of </w:t>
      </w:r>
      <w:r>
        <w:rPr>
          <w:b/>
        </w:rPr>
        <w:t>End</w:t>
      </w:r>
      <w:r>
        <w:t xml:space="preserve"> and routes to either the </w:t>
      </w:r>
      <w:r>
        <w:rPr>
          <w:b/>
        </w:rPr>
        <w:t>Workflow End</w:t>
      </w:r>
      <w:r>
        <w:t xml:space="preserve"> or </w:t>
      </w:r>
      <w:r>
        <w:rPr>
          <w:b/>
        </w:rPr>
        <w:t>Waiting for updates stage</w:t>
      </w:r>
      <w:r>
        <w:t>.</w:t>
      </w:r>
    </w:p>
    <w:p w:rsidR="007412E3" w:rsidRDefault="007412E3" w:rsidP="00A4633C">
      <w:pPr>
        <w:pStyle w:val="Ln1"/>
        <w:numPr>
          <w:ilvl w:val="0"/>
          <w:numId w:val="19"/>
        </w:numPr>
      </w:pPr>
      <w:r>
        <w:t xml:space="preserve">The </w:t>
      </w:r>
      <w:r>
        <w:rPr>
          <w:b/>
        </w:rPr>
        <w:t>ChoiceA</w:t>
      </w:r>
      <w:r>
        <w:t xml:space="preserve"> stage should now look like the following figure:</w:t>
      </w:r>
    </w:p>
    <w:p w:rsidR="007412E3" w:rsidRDefault="007412E3" w:rsidP="007412E3">
      <w:pPr>
        <w:pStyle w:val="Ln1"/>
        <w:numPr>
          <w:ilvl w:val="0"/>
          <w:numId w:val="0"/>
        </w:numPr>
        <w:tabs>
          <w:tab w:val="left" w:pos="720"/>
        </w:tabs>
        <w:ind w:left="720"/>
      </w:pPr>
      <w:r>
        <w:rPr>
          <w:noProof/>
        </w:rPr>
        <w:lastRenderedPageBreak/>
        <w:drawing>
          <wp:inline distT="0" distB="0" distL="0" distR="0">
            <wp:extent cx="5486400" cy="378142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3781425"/>
                    </a:xfrm>
                    <a:prstGeom prst="rect">
                      <a:avLst/>
                    </a:prstGeom>
                    <a:noFill/>
                    <a:ln>
                      <a:noFill/>
                    </a:ln>
                  </pic:spPr>
                </pic:pic>
              </a:graphicData>
            </a:graphic>
          </wp:inline>
        </w:drawing>
      </w:r>
    </w:p>
    <w:p w:rsidR="007412E3" w:rsidRDefault="007412E3" w:rsidP="007412E3">
      <w:pPr>
        <w:pStyle w:val="Heading2"/>
      </w:pPr>
      <w:r>
        <w:t>Task 4: Complete the ChoiceB Stage</w:t>
      </w:r>
    </w:p>
    <w:p w:rsidR="007412E3" w:rsidRDefault="007412E3" w:rsidP="007412E3">
      <w:r>
        <w:t>In this task you complete the body of the ChoiceB stage.</w:t>
      </w:r>
    </w:p>
    <w:p w:rsidR="007412E3" w:rsidRDefault="007412E3" w:rsidP="00A4633C">
      <w:pPr>
        <w:pStyle w:val="Ln1"/>
        <w:numPr>
          <w:ilvl w:val="0"/>
          <w:numId w:val="36"/>
        </w:numPr>
      </w:pPr>
      <w:r>
        <w:t xml:space="preserve">Within stage </w:t>
      </w:r>
      <w:r>
        <w:rPr>
          <w:b/>
        </w:rPr>
        <w:t>ChoiceB</w:t>
      </w:r>
      <w:r>
        <w:t>, add three actions in the following order:</w:t>
      </w:r>
    </w:p>
    <w:p w:rsidR="007412E3" w:rsidRDefault="007412E3" w:rsidP="00A4633C">
      <w:pPr>
        <w:pStyle w:val="Ln1"/>
        <w:numPr>
          <w:ilvl w:val="1"/>
          <w:numId w:val="32"/>
        </w:numPr>
      </w:pPr>
      <w:r>
        <w:t>Log to History List</w:t>
      </w:r>
    </w:p>
    <w:p w:rsidR="007412E3" w:rsidRDefault="007412E3" w:rsidP="00A4633C">
      <w:pPr>
        <w:pStyle w:val="Ln1"/>
        <w:numPr>
          <w:ilvl w:val="1"/>
          <w:numId w:val="32"/>
        </w:numPr>
      </w:pPr>
      <w:r>
        <w:t>Wait for Event in List Item</w:t>
      </w:r>
    </w:p>
    <w:p w:rsidR="007412E3" w:rsidRDefault="007412E3" w:rsidP="00A4633C">
      <w:pPr>
        <w:pStyle w:val="Ln1"/>
        <w:numPr>
          <w:ilvl w:val="1"/>
          <w:numId w:val="32"/>
        </w:numPr>
      </w:pPr>
      <w:r>
        <w:t>Log to History</w:t>
      </w:r>
    </w:p>
    <w:p w:rsidR="007412E3" w:rsidRDefault="007412E3" w:rsidP="00A4633C">
      <w:pPr>
        <w:pStyle w:val="Ln1"/>
        <w:numPr>
          <w:ilvl w:val="0"/>
          <w:numId w:val="19"/>
        </w:numPr>
      </w:pPr>
      <w:r>
        <w:t xml:space="preserve">For the first </w:t>
      </w:r>
      <w:r>
        <w:rPr>
          <w:b/>
        </w:rPr>
        <w:t>Log to History List</w:t>
      </w:r>
      <w:r>
        <w:t xml:space="preserve">, change the </w:t>
      </w:r>
      <w:r>
        <w:rPr>
          <w:b/>
        </w:rPr>
        <w:t>message</w:t>
      </w:r>
      <w:r>
        <w:t xml:space="preserve"> to </w:t>
      </w:r>
      <w:r>
        <w:rPr>
          <w:b/>
        </w:rPr>
        <w:t>Entering “ChoiceB” stage…</w:t>
      </w:r>
      <w:r>
        <w:t>.</w:t>
      </w:r>
    </w:p>
    <w:p w:rsidR="007412E3" w:rsidRDefault="007412E3" w:rsidP="00A4633C">
      <w:pPr>
        <w:pStyle w:val="Ln1"/>
        <w:numPr>
          <w:ilvl w:val="0"/>
          <w:numId w:val="19"/>
        </w:numPr>
      </w:pPr>
      <w:r>
        <w:t xml:space="preserve">For the </w:t>
      </w:r>
      <w:r>
        <w:rPr>
          <w:b/>
        </w:rPr>
        <w:t>Wait for Event in List Item</w:t>
      </w:r>
      <w:r>
        <w:t xml:space="preserve">, click the </w:t>
      </w:r>
      <w:r>
        <w:rPr>
          <w:b/>
        </w:rPr>
        <w:t>this item event</w:t>
      </w:r>
      <w:r>
        <w:t xml:space="preserve"> link.</w:t>
      </w:r>
    </w:p>
    <w:p w:rsidR="007412E3" w:rsidRDefault="007412E3" w:rsidP="00A4633C">
      <w:pPr>
        <w:pStyle w:val="Ln1"/>
        <w:numPr>
          <w:ilvl w:val="0"/>
          <w:numId w:val="19"/>
        </w:numPr>
      </w:pPr>
      <w:r>
        <w:t xml:space="preserve">In the </w:t>
      </w:r>
      <w:r>
        <w:rPr>
          <w:b/>
        </w:rPr>
        <w:t>Choose List Item Event</w:t>
      </w:r>
      <w:r>
        <w:t xml:space="preserve"> dialog, enter the following values:</w:t>
      </w:r>
    </w:p>
    <w:p w:rsidR="007412E3" w:rsidRDefault="007412E3" w:rsidP="00A4633C">
      <w:pPr>
        <w:pStyle w:val="Ln1"/>
        <w:numPr>
          <w:ilvl w:val="1"/>
          <w:numId w:val="33"/>
        </w:numPr>
      </w:pPr>
      <w:r>
        <w:t xml:space="preserve">Event: </w:t>
      </w:r>
      <w:r>
        <w:rPr>
          <w:b/>
        </w:rPr>
        <w:t>Event: When an item is changed</w:t>
      </w:r>
    </w:p>
    <w:p w:rsidR="007412E3" w:rsidRDefault="007412E3" w:rsidP="00A4633C">
      <w:pPr>
        <w:pStyle w:val="Ln1"/>
        <w:numPr>
          <w:ilvl w:val="1"/>
          <w:numId w:val="33"/>
        </w:numPr>
      </w:pPr>
      <w:r>
        <w:t xml:space="preserve">List: </w:t>
      </w:r>
      <w:r>
        <w:rPr>
          <w:b/>
        </w:rPr>
        <w:t>Current List</w:t>
      </w:r>
    </w:p>
    <w:p w:rsidR="007412E3" w:rsidRDefault="007412E3" w:rsidP="00A4633C">
      <w:pPr>
        <w:pStyle w:val="Ln1"/>
        <w:numPr>
          <w:ilvl w:val="0"/>
          <w:numId w:val="19"/>
        </w:numPr>
      </w:pPr>
      <w:r>
        <w:lastRenderedPageBreak/>
        <w:t xml:space="preserve">For the second </w:t>
      </w:r>
      <w:r>
        <w:rPr>
          <w:b/>
        </w:rPr>
        <w:t>Log to History List</w:t>
      </w:r>
      <w:r>
        <w:t xml:space="preserve">, click </w:t>
      </w:r>
      <w:r>
        <w:rPr>
          <w:b/>
        </w:rPr>
        <w:t xml:space="preserve">[…] </w:t>
      </w:r>
      <w:r>
        <w:t xml:space="preserve">button next to the </w:t>
      </w:r>
      <w:r>
        <w:rPr>
          <w:b/>
        </w:rPr>
        <w:t>message</w:t>
      </w:r>
      <w:r>
        <w:t xml:space="preserve"> link.</w:t>
      </w:r>
    </w:p>
    <w:p w:rsidR="007412E3" w:rsidRDefault="007412E3" w:rsidP="00A4633C">
      <w:pPr>
        <w:pStyle w:val="Ln1"/>
        <w:numPr>
          <w:ilvl w:val="1"/>
          <w:numId w:val="19"/>
        </w:numPr>
      </w:pPr>
      <w:r>
        <w:t xml:space="preserve">Add </w:t>
      </w:r>
      <w:r>
        <w:rPr>
          <w:b/>
        </w:rPr>
        <w:t>Body =</w:t>
      </w:r>
      <w:r>
        <w:t xml:space="preserve"> to the text area</w:t>
      </w:r>
    </w:p>
    <w:p w:rsidR="007412E3" w:rsidRDefault="007412E3" w:rsidP="00A4633C">
      <w:pPr>
        <w:pStyle w:val="Ln1"/>
        <w:numPr>
          <w:ilvl w:val="1"/>
          <w:numId w:val="19"/>
        </w:numPr>
      </w:pPr>
      <w:r>
        <w:t xml:space="preserve">Click the </w:t>
      </w:r>
      <w:r>
        <w:rPr>
          <w:b/>
        </w:rPr>
        <w:t>Add or Change Lookup</w:t>
      </w:r>
      <w:r>
        <w:t xml:space="preserve"> button</w:t>
      </w:r>
    </w:p>
    <w:p w:rsidR="007412E3" w:rsidRDefault="007412E3" w:rsidP="00A4633C">
      <w:pPr>
        <w:pStyle w:val="Ln1"/>
        <w:numPr>
          <w:ilvl w:val="1"/>
          <w:numId w:val="19"/>
        </w:numPr>
      </w:pPr>
      <w:r>
        <w:t>In the Lookup for String dialog, enter the following:</w:t>
      </w:r>
    </w:p>
    <w:p w:rsidR="007412E3" w:rsidRDefault="007412E3" w:rsidP="00A4633C">
      <w:pPr>
        <w:pStyle w:val="Ln1"/>
        <w:numPr>
          <w:ilvl w:val="2"/>
          <w:numId w:val="19"/>
        </w:numPr>
      </w:pPr>
      <w:r>
        <w:t xml:space="preserve">Data Source: </w:t>
      </w:r>
      <w:r>
        <w:rPr>
          <w:b/>
        </w:rPr>
        <w:t>Current Item</w:t>
      </w:r>
    </w:p>
    <w:p w:rsidR="007412E3" w:rsidRDefault="007412E3" w:rsidP="00A4633C">
      <w:pPr>
        <w:pStyle w:val="Ln1"/>
        <w:numPr>
          <w:ilvl w:val="2"/>
          <w:numId w:val="19"/>
        </w:numPr>
      </w:pPr>
      <w:r>
        <w:t xml:space="preserve">Field from Source: </w:t>
      </w:r>
      <w:r>
        <w:rPr>
          <w:b/>
        </w:rPr>
        <w:t>Body</w:t>
      </w:r>
    </w:p>
    <w:p w:rsidR="007412E3" w:rsidRDefault="007412E3" w:rsidP="00A4633C">
      <w:pPr>
        <w:pStyle w:val="Ln1"/>
        <w:numPr>
          <w:ilvl w:val="2"/>
          <w:numId w:val="19"/>
        </w:numPr>
      </w:pPr>
      <w:r>
        <w:t xml:space="preserve">Return field as: </w:t>
      </w:r>
      <w:r>
        <w:rPr>
          <w:b/>
        </w:rPr>
        <w:t>As String</w:t>
      </w:r>
    </w:p>
    <w:p w:rsidR="007412E3" w:rsidRDefault="007412E3" w:rsidP="00A4633C">
      <w:pPr>
        <w:pStyle w:val="Ln1"/>
        <w:numPr>
          <w:ilvl w:val="0"/>
          <w:numId w:val="19"/>
        </w:numPr>
      </w:pPr>
      <w:r>
        <w:t xml:space="preserve">Within the same stage, go to the section on </w:t>
      </w:r>
      <w:r>
        <w:rPr>
          <w:b/>
        </w:rPr>
        <w:t>Transition to stage</w:t>
      </w:r>
      <w:r>
        <w:t xml:space="preserve">. Add an if condition by clicking the cursor in that section and click the </w:t>
      </w:r>
      <w:r>
        <w:rPr>
          <w:b/>
        </w:rPr>
        <w:t>Condition</w:t>
      </w:r>
      <w:r>
        <w:t xml:space="preserve"> button in the ribbon, selecting </w:t>
      </w:r>
      <w:r>
        <w:rPr>
          <w:b/>
        </w:rPr>
        <w:t>If any value equals value</w:t>
      </w:r>
      <w:r>
        <w:t>.</w:t>
      </w:r>
    </w:p>
    <w:p w:rsidR="007412E3" w:rsidRDefault="007412E3" w:rsidP="00A4633C">
      <w:pPr>
        <w:pStyle w:val="Ln1"/>
        <w:numPr>
          <w:ilvl w:val="0"/>
          <w:numId w:val="19"/>
        </w:numPr>
      </w:pPr>
      <w:r>
        <w:t xml:space="preserve">In the </w:t>
      </w:r>
      <w:r>
        <w:rPr>
          <w:b/>
        </w:rPr>
        <w:t>if</w:t>
      </w:r>
      <w:r>
        <w:t xml:space="preserve"> condition, click the first </w:t>
      </w:r>
      <w:r>
        <w:rPr>
          <w:b/>
        </w:rPr>
        <w:t>value</w:t>
      </w:r>
      <w:r>
        <w:t xml:space="preserve"> link and enter the following values:</w:t>
      </w:r>
    </w:p>
    <w:p w:rsidR="007412E3" w:rsidRDefault="007412E3" w:rsidP="00A4633C">
      <w:pPr>
        <w:pStyle w:val="Ln1"/>
        <w:numPr>
          <w:ilvl w:val="1"/>
          <w:numId w:val="34"/>
        </w:numPr>
      </w:pPr>
      <w:r>
        <w:t xml:space="preserve">Data source: </w:t>
      </w:r>
      <w:r>
        <w:rPr>
          <w:b/>
        </w:rPr>
        <w:t>Current Item</w:t>
      </w:r>
    </w:p>
    <w:p w:rsidR="007412E3" w:rsidRDefault="007412E3" w:rsidP="00A4633C">
      <w:pPr>
        <w:pStyle w:val="Ln1"/>
        <w:numPr>
          <w:ilvl w:val="1"/>
          <w:numId w:val="34"/>
        </w:numPr>
      </w:pPr>
      <w:r>
        <w:t xml:space="preserve">Field from source: </w:t>
      </w:r>
      <w:r>
        <w:rPr>
          <w:b/>
        </w:rPr>
        <w:t>Body</w:t>
      </w:r>
    </w:p>
    <w:p w:rsidR="007412E3" w:rsidRDefault="007412E3" w:rsidP="00A4633C">
      <w:pPr>
        <w:pStyle w:val="Ln1"/>
        <w:numPr>
          <w:ilvl w:val="0"/>
          <w:numId w:val="19"/>
        </w:numPr>
      </w:pPr>
      <w:r>
        <w:t xml:space="preserve">In the </w:t>
      </w:r>
      <w:r>
        <w:rPr>
          <w:b/>
        </w:rPr>
        <w:t>if</w:t>
      </w:r>
      <w:r>
        <w:t xml:space="preserve"> condition, click the </w:t>
      </w:r>
      <w:r>
        <w:rPr>
          <w:b/>
        </w:rPr>
        <w:t>equals</w:t>
      </w:r>
      <w:r>
        <w:t xml:space="preserve"> link and select </w:t>
      </w:r>
      <w:r>
        <w:rPr>
          <w:b/>
        </w:rPr>
        <w:t>contains (ignoring case)</w:t>
      </w:r>
      <w:r>
        <w:t>.</w:t>
      </w:r>
    </w:p>
    <w:p w:rsidR="007412E3" w:rsidRDefault="007412E3" w:rsidP="00A4633C">
      <w:pPr>
        <w:pStyle w:val="Ln1"/>
        <w:numPr>
          <w:ilvl w:val="0"/>
          <w:numId w:val="19"/>
        </w:numPr>
      </w:pPr>
      <w:r>
        <w:t xml:space="preserve">In the </w:t>
      </w:r>
      <w:r>
        <w:rPr>
          <w:b/>
        </w:rPr>
        <w:t>if</w:t>
      </w:r>
      <w:r>
        <w:t xml:space="preserve"> condition, click the second value link and enter </w:t>
      </w:r>
      <w:r>
        <w:rPr>
          <w:b/>
        </w:rPr>
        <w:t>ChoiceA</w:t>
      </w:r>
      <w:r>
        <w:t>.</w:t>
      </w:r>
    </w:p>
    <w:p w:rsidR="007412E3" w:rsidRDefault="007412E3" w:rsidP="00A4633C">
      <w:pPr>
        <w:pStyle w:val="Ln1"/>
        <w:numPr>
          <w:ilvl w:val="0"/>
          <w:numId w:val="19"/>
        </w:numPr>
      </w:pPr>
      <w:r>
        <w:t xml:space="preserve">Under the </w:t>
      </w:r>
      <w:r>
        <w:rPr>
          <w:b/>
        </w:rPr>
        <w:t>then</w:t>
      </w:r>
      <w:r>
        <w:t xml:space="preserve"> part of the if condition, add a </w:t>
      </w:r>
      <w:r>
        <w:rPr>
          <w:b/>
        </w:rPr>
        <w:t>Go to a stage</w:t>
      </w:r>
      <w:r>
        <w:t xml:space="preserve"> action, click the </w:t>
      </w:r>
      <w:r>
        <w:rPr>
          <w:b/>
        </w:rPr>
        <w:t>a stage</w:t>
      </w:r>
      <w:r>
        <w:t xml:space="preserve"> link and select </w:t>
      </w:r>
      <w:r>
        <w:rPr>
          <w:b/>
        </w:rPr>
        <w:t>ChoiceA</w:t>
      </w:r>
      <w:r>
        <w:t>.</w:t>
      </w:r>
    </w:p>
    <w:p w:rsidR="007412E3" w:rsidRDefault="007412E3" w:rsidP="00A4633C">
      <w:pPr>
        <w:pStyle w:val="Ln1"/>
        <w:numPr>
          <w:ilvl w:val="0"/>
          <w:numId w:val="19"/>
        </w:numPr>
      </w:pPr>
      <w:r>
        <w:t xml:space="preserve">Under the </w:t>
      </w:r>
      <w:r>
        <w:rPr>
          <w:b/>
        </w:rPr>
        <w:t>else</w:t>
      </w:r>
      <w:r>
        <w:t xml:space="preserve"> part of the </w:t>
      </w:r>
      <w:r>
        <w:rPr>
          <w:b/>
        </w:rPr>
        <w:t>if</w:t>
      </w:r>
      <w:r>
        <w:t xml:space="preserve"> condition, add another if statement similar to the previous one that checks for the value of </w:t>
      </w:r>
      <w:r>
        <w:rPr>
          <w:b/>
        </w:rPr>
        <w:t>End</w:t>
      </w:r>
      <w:r>
        <w:t xml:space="preserve"> and routes to either the </w:t>
      </w:r>
      <w:r>
        <w:rPr>
          <w:b/>
        </w:rPr>
        <w:t>Workflow End</w:t>
      </w:r>
      <w:r>
        <w:t xml:space="preserve"> or </w:t>
      </w:r>
      <w:r>
        <w:rPr>
          <w:b/>
        </w:rPr>
        <w:t>Waiting for updates stage</w:t>
      </w:r>
      <w:r>
        <w:t>.</w:t>
      </w:r>
    </w:p>
    <w:p w:rsidR="007412E3" w:rsidRDefault="007412E3" w:rsidP="00A4633C">
      <w:pPr>
        <w:pStyle w:val="Ln1"/>
        <w:numPr>
          <w:ilvl w:val="0"/>
          <w:numId w:val="19"/>
        </w:numPr>
      </w:pPr>
      <w:r>
        <w:t xml:space="preserve">The </w:t>
      </w:r>
      <w:r>
        <w:rPr>
          <w:b/>
        </w:rPr>
        <w:t>ChoiceB</w:t>
      </w:r>
      <w:r>
        <w:t xml:space="preserve"> stage should now look like the following figure:</w:t>
      </w:r>
    </w:p>
    <w:p w:rsidR="007412E3" w:rsidRDefault="007412E3" w:rsidP="007412E3">
      <w:pPr>
        <w:pStyle w:val="Ln1"/>
        <w:numPr>
          <w:ilvl w:val="0"/>
          <w:numId w:val="0"/>
        </w:numPr>
        <w:tabs>
          <w:tab w:val="left" w:pos="720"/>
        </w:tabs>
        <w:ind w:left="720"/>
      </w:pPr>
      <w:r>
        <w:rPr>
          <w:noProof/>
        </w:rPr>
        <w:lastRenderedPageBreak/>
        <w:drawing>
          <wp:inline distT="0" distB="0" distL="0" distR="0">
            <wp:extent cx="5486400" cy="372427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3724275"/>
                    </a:xfrm>
                    <a:prstGeom prst="rect">
                      <a:avLst/>
                    </a:prstGeom>
                    <a:noFill/>
                    <a:ln>
                      <a:noFill/>
                    </a:ln>
                  </pic:spPr>
                </pic:pic>
              </a:graphicData>
            </a:graphic>
          </wp:inline>
        </w:drawing>
      </w:r>
    </w:p>
    <w:p w:rsidR="007412E3" w:rsidRDefault="007412E3" w:rsidP="007412E3">
      <w:pPr>
        <w:pStyle w:val="Heading2"/>
      </w:pPr>
      <w:r>
        <w:t>Task 5: Complete the Workflow End Stage</w:t>
      </w:r>
    </w:p>
    <w:p w:rsidR="007412E3" w:rsidRDefault="007412E3" w:rsidP="007412E3">
      <w:r>
        <w:t>In this task you complete the body of the Workflow End stage.</w:t>
      </w:r>
    </w:p>
    <w:p w:rsidR="007412E3" w:rsidRDefault="007412E3" w:rsidP="00A4633C">
      <w:pPr>
        <w:pStyle w:val="Ln1"/>
        <w:numPr>
          <w:ilvl w:val="0"/>
          <w:numId w:val="37"/>
        </w:numPr>
      </w:pPr>
      <w:r>
        <w:t xml:space="preserve">Within stage </w:t>
      </w:r>
      <w:r>
        <w:rPr>
          <w:b/>
        </w:rPr>
        <w:t>Workflow End</w:t>
      </w:r>
      <w:r>
        <w:t xml:space="preserve">, add a </w:t>
      </w:r>
      <w:r>
        <w:rPr>
          <w:b/>
        </w:rPr>
        <w:t>Log to History</w:t>
      </w:r>
      <w:r>
        <w:t xml:space="preserve"> </w:t>
      </w:r>
      <w:r>
        <w:rPr>
          <w:b/>
        </w:rPr>
        <w:t>List</w:t>
      </w:r>
      <w:r>
        <w:t xml:space="preserve"> action.</w:t>
      </w:r>
    </w:p>
    <w:p w:rsidR="007412E3" w:rsidRDefault="007412E3" w:rsidP="00A4633C">
      <w:pPr>
        <w:pStyle w:val="Ln1"/>
        <w:numPr>
          <w:ilvl w:val="0"/>
          <w:numId w:val="37"/>
        </w:numPr>
      </w:pPr>
      <w:r>
        <w:t xml:space="preserve">Click the </w:t>
      </w:r>
      <w:r>
        <w:rPr>
          <w:b/>
        </w:rPr>
        <w:t>message</w:t>
      </w:r>
      <w:r>
        <w:t xml:space="preserve"> link on the </w:t>
      </w:r>
      <w:r>
        <w:rPr>
          <w:b/>
        </w:rPr>
        <w:t>Log to History</w:t>
      </w:r>
      <w:r>
        <w:t xml:space="preserve"> </w:t>
      </w:r>
      <w:r>
        <w:rPr>
          <w:b/>
        </w:rPr>
        <w:t>List</w:t>
      </w:r>
      <w:r>
        <w:t xml:space="preserve"> action and change it to </w:t>
      </w:r>
      <w:r>
        <w:rPr>
          <w:b/>
        </w:rPr>
        <w:t>Ending workflow</w:t>
      </w:r>
      <w:r>
        <w:t>.</w:t>
      </w:r>
    </w:p>
    <w:p w:rsidR="007412E3" w:rsidRDefault="007412E3" w:rsidP="00A4633C">
      <w:pPr>
        <w:pStyle w:val="Ln1"/>
        <w:numPr>
          <w:ilvl w:val="0"/>
          <w:numId w:val="37"/>
        </w:numPr>
      </w:pPr>
      <w:r>
        <w:t xml:space="preserve">Within the </w:t>
      </w:r>
      <w:r>
        <w:rPr>
          <w:b/>
        </w:rPr>
        <w:t>Transition to stage</w:t>
      </w:r>
      <w:r>
        <w:t xml:space="preserve"> section, add a </w:t>
      </w:r>
      <w:r>
        <w:rPr>
          <w:b/>
        </w:rPr>
        <w:t>Go to a stage</w:t>
      </w:r>
      <w:r>
        <w:t xml:space="preserve"> action and set it to the </w:t>
      </w:r>
      <w:r>
        <w:rPr>
          <w:b/>
        </w:rPr>
        <w:t xml:space="preserve">End of Workflow </w:t>
      </w:r>
      <w:r>
        <w:t>stage.</w:t>
      </w:r>
    </w:p>
    <w:p w:rsidR="007412E3" w:rsidRDefault="007412E3" w:rsidP="007412E3">
      <w:pPr>
        <w:pStyle w:val="Heading2"/>
      </w:pPr>
      <w:r>
        <w:t>Task 6: Save, Publish and Test the Workflow</w:t>
      </w:r>
    </w:p>
    <w:p w:rsidR="007412E3" w:rsidRDefault="007412E3" w:rsidP="007412E3">
      <w:r>
        <w:t>In this task you save, publish and test the workflow you just created.</w:t>
      </w:r>
    </w:p>
    <w:p w:rsidR="007412E3" w:rsidRDefault="007412E3" w:rsidP="00A4633C">
      <w:pPr>
        <w:pStyle w:val="Ln1"/>
        <w:numPr>
          <w:ilvl w:val="0"/>
          <w:numId w:val="38"/>
        </w:numPr>
      </w:pPr>
      <w:r>
        <w:t xml:space="preserve">With the workflow still open, click the </w:t>
      </w:r>
      <w:r>
        <w:rPr>
          <w:b/>
        </w:rPr>
        <w:t>Save</w:t>
      </w:r>
      <w:r>
        <w:t xml:space="preserve"> button in the ribbon.</w:t>
      </w:r>
    </w:p>
    <w:p w:rsidR="007412E3" w:rsidRDefault="007412E3" w:rsidP="00A4633C">
      <w:pPr>
        <w:pStyle w:val="Ln1"/>
        <w:numPr>
          <w:ilvl w:val="0"/>
          <w:numId w:val="19"/>
        </w:numPr>
      </w:pPr>
      <w:r>
        <w:t xml:space="preserve">After saving the workflow, publish it by clicking the </w:t>
      </w:r>
      <w:r>
        <w:rPr>
          <w:b/>
        </w:rPr>
        <w:t>Publish</w:t>
      </w:r>
      <w:r>
        <w:t xml:space="preserve"> button. This will make it available for use in the SharePoint announcement list and push the workflow to Windows Azure Workflow.</w:t>
      </w:r>
    </w:p>
    <w:p w:rsidR="007412E3" w:rsidRDefault="007412E3" w:rsidP="00A4633C">
      <w:pPr>
        <w:pStyle w:val="Ln1"/>
        <w:numPr>
          <w:ilvl w:val="0"/>
          <w:numId w:val="19"/>
        </w:numPr>
      </w:pPr>
      <w:r>
        <w:lastRenderedPageBreak/>
        <w:t xml:space="preserve">Next it is time to test the workflow. Navigate in the browser to the </w:t>
      </w:r>
      <w:hyperlink r:id="rId32" w:history="1">
        <w:r w:rsidRPr="00103BC3">
          <w:rPr>
            <w:rStyle w:val="Hyperlink"/>
          </w:rPr>
          <w:t>http://intranet.contoso.com/sites/Workflow</w:t>
        </w:r>
      </w:hyperlink>
      <w:r>
        <w:rPr>
          <w:rStyle w:val="Hyperlink"/>
        </w:rPr>
        <w:t xml:space="preserve"> </w:t>
      </w:r>
      <w:r>
        <w:t xml:space="preserve">site and go to the </w:t>
      </w:r>
      <w:r>
        <w:rPr>
          <w:b/>
        </w:rPr>
        <w:t>Announcements</w:t>
      </w:r>
      <w:r>
        <w:t xml:space="preserve"> list.</w:t>
      </w:r>
    </w:p>
    <w:p w:rsidR="007412E3" w:rsidRDefault="007412E3" w:rsidP="00A4633C">
      <w:pPr>
        <w:pStyle w:val="Ln1"/>
        <w:numPr>
          <w:ilvl w:val="0"/>
          <w:numId w:val="19"/>
        </w:numPr>
      </w:pPr>
      <w:r>
        <w:t xml:space="preserve">Add a new item to the list entering only the </w:t>
      </w:r>
      <w:r>
        <w:rPr>
          <w:b/>
        </w:rPr>
        <w:t>Title</w:t>
      </w:r>
      <w:r>
        <w:t xml:space="preserve"> field but leave the </w:t>
      </w:r>
      <w:r>
        <w:rPr>
          <w:b/>
        </w:rPr>
        <w:t>Body</w:t>
      </w:r>
      <w:r>
        <w:t xml:space="preserve"> field blank.</w:t>
      </w:r>
    </w:p>
    <w:p w:rsidR="007412E3" w:rsidRDefault="007412E3" w:rsidP="00A4633C">
      <w:pPr>
        <w:pStyle w:val="Ln1"/>
        <w:numPr>
          <w:ilvl w:val="0"/>
          <w:numId w:val="19"/>
        </w:numPr>
      </w:pPr>
      <w:r>
        <w:t xml:space="preserve">After adding the item, start the workflow. Do this by selecting the item and clicking the </w:t>
      </w:r>
      <w:r>
        <w:rPr>
          <w:b/>
        </w:rPr>
        <w:t>Workflows</w:t>
      </w:r>
      <w:r>
        <w:t xml:space="preserve"> button under the </w:t>
      </w:r>
      <w:r>
        <w:rPr>
          <w:b/>
        </w:rPr>
        <w:t>View</w:t>
      </w:r>
      <w:r>
        <w:t xml:space="preserve"> tab in the ribbon.</w:t>
      </w:r>
    </w:p>
    <w:p w:rsidR="007412E3" w:rsidRDefault="007412E3" w:rsidP="00A4633C">
      <w:pPr>
        <w:pStyle w:val="Ln1"/>
        <w:numPr>
          <w:ilvl w:val="0"/>
          <w:numId w:val="19"/>
        </w:numPr>
      </w:pPr>
      <w:r>
        <w:t xml:space="preserve">On the </w:t>
      </w:r>
      <w:r>
        <w:rPr>
          <w:b/>
        </w:rPr>
        <w:t>Announcements: Workflows: [item title]</w:t>
      </w:r>
      <w:r>
        <w:t xml:space="preserve"> page, click the </w:t>
      </w:r>
      <w:r>
        <w:rPr>
          <w:b/>
        </w:rPr>
        <w:t>My First Staged Workflow</w:t>
      </w:r>
      <w:r>
        <w:t xml:space="preserve"> to start the workflow.</w:t>
      </w:r>
    </w:p>
    <w:p w:rsidR="007412E3" w:rsidRDefault="007412E3" w:rsidP="00A4633C">
      <w:pPr>
        <w:pStyle w:val="Ln1"/>
        <w:numPr>
          <w:ilvl w:val="0"/>
          <w:numId w:val="19"/>
        </w:numPr>
      </w:pPr>
      <w:r>
        <w:t xml:space="preserve">After a brief delay the browser will redirect you to the Announcements list page again. The workflow will start but this may not be seen for a few seconds so be patient. </w:t>
      </w:r>
    </w:p>
    <w:tbl>
      <w:tblPr>
        <w:tblStyle w:val="TableGrid"/>
        <w:tblW w:w="0" w:type="auto"/>
        <w:tblInd w:w="817" w:type="dxa"/>
        <w:tblLook w:val="04A0" w:firstRow="1" w:lastRow="0" w:firstColumn="1" w:lastColumn="0" w:noHBand="0" w:noVBand="1"/>
      </w:tblPr>
      <w:tblGrid>
        <w:gridCol w:w="7796"/>
      </w:tblGrid>
      <w:tr w:rsidR="007412E3" w:rsidTr="007412E3">
        <w:tc>
          <w:tcPr>
            <w:tcW w:w="7796" w:type="dxa"/>
            <w:tcBorders>
              <w:top w:val="single" w:sz="4" w:space="0" w:color="000000"/>
              <w:left w:val="single" w:sz="4" w:space="0" w:color="000000"/>
              <w:bottom w:val="single" w:sz="4" w:space="0" w:color="000000"/>
              <w:right w:val="single" w:sz="4" w:space="0" w:color="000000"/>
            </w:tcBorders>
            <w:hideMark/>
          </w:tcPr>
          <w:p w:rsidR="007412E3" w:rsidRDefault="007412E3">
            <w:pPr>
              <w:pStyle w:val="Ln1"/>
              <w:numPr>
                <w:ilvl w:val="0"/>
                <w:numId w:val="0"/>
              </w:numPr>
              <w:tabs>
                <w:tab w:val="left" w:pos="720"/>
              </w:tabs>
            </w:pPr>
            <w:r>
              <w:rPr>
                <w:noProof/>
              </w:rPr>
              <w:drawing>
                <wp:inline distT="0" distB="0" distL="0" distR="0">
                  <wp:extent cx="228600" cy="152400"/>
                  <wp:effectExtent l="0" t="0" r="0" b="0"/>
                  <wp:docPr id="70" name="Picture 70" descr="Description: 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note_d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t xml:space="preserve">Note </w:t>
            </w:r>
          </w:p>
        </w:tc>
      </w:tr>
      <w:tr w:rsidR="007412E3" w:rsidTr="007412E3">
        <w:tc>
          <w:tcPr>
            <w:tcW w:w="7796" w:type="dxa"/>
            <w:tcBorders>
              <w:top w:val="single" w:sz="4" w:space="0" w:color="000000"/>
              <w:left w:val="single" w:sz="4" w:space="0" w:color="000000"/>
              <w:bottom w:val="single" w:sz="4" w:space="0" w:color="000000"/>
              <w:right w:val="single" w:sz="4" w:space="0" w:color="000000"/>
            </w:tcBorders>
            <w:hideMark/>
          </w:tcPr>
          <w:p w:rsidR="007412E3" w:rsidRDefault="007412E3">
            <w:pPr>
              <w:pStyle w:val="AA-Normal"/>
            </w:pPr>
            <w:r>
              <w:rPr>
                <w:i/>
              </w:rPr>
              <w:t>To verify the workflow has started you can always go to the item that triggered the workflow. Look in the footer of the page where the “Created by” and “Last Modified By” information is. The Last Modified will say something to the effect of “Last modified at [date time] by Workflow on behalf of [user].” If the workflow has started.</w:t>
            </w:r>
          </w:p>
        </w:tc>
      </w:tr>
    </w:tbl>
    <w:p w:rsidR="007412E3" w:rsidRDefault="007412E3" w:rsidP="00A4633C">
      <w:pPr>
        <w:pStyle w:val="Ln1"/>
        <w:numPr>
          <w:ilvl w:val="0"/>
          <w:numId w:val="19"/>
        </w:numPr>
      </w:pPr>
      <w:r>
        <w:t xml:space="preserve">View the details on the workflow by clicking the item in the Announcements list page and then the </w:t>
      </w:r>
      <w:r>
        <w:rPr>
          <w:b/>
        </w:rPr>
        <w:t>Workflows</w:t>
      </w:r>
      <w:r>
        <w:t xml:space="preserve"> button in the ribbon.</w:t>
      </w:r>
    </w:p>
    <w:p w:rsidR="007412E3" w:rsidRDefault="007412E3" w:rsidP="00A4633C">
      <w:pPr>
        <w:pStyle w:val="Ln1"/>
        <w:numPr>
          <w:ilvl w:val="0"/>
          <w:numId w:val="19"/>
        </w:numPr>
      </w:pPr>
      <w:r>
        <w:t xml:space="preserve">On the </w:t>
      </w:r>
      <w:r>
        <w:rPr>
          <w:b/>
        </w:rPr>
        <w:t>Announcements: Workflows: [item title]</w:t>
      </w:r>
      <w:r>
        <w:t xml:space="preserve"> page (</w:t>
      </w:r>
      <w:r>
        <w:rPr>
          <w:i/>
        </w:rPr>
        <w:t xml:space="preserve">also known as the </w:t>
      </w:r>
      <w:r>
        <w:rPr>
          <w:b/>
          <w:i/>
        </w:rPr>
        <w:t>workflow status page</w:t>
      </w:r>
      <w:r>
        <w:t xml:space="preserve">), scroll down to the section Running Workflows and click the </w:t>
      </w:r>
      <w:r>
        <w:rPr>
          <w:b/>
        </w:rPr>
        <w:t>Started</w:t>
      </w:r>
      <w:r>
        <w:t xml:space="preserve"> link.</w:t>
      </w:r>
    </w:p>
    <w:p w:rsidR="007412E3" w:rsidRDefault="007412E3" w:rsidP="00A4633C">
      <w:pPr>
        <w:pStyle w:val="Ln1"/>
        <w:numPr>
          <w:ilvl w:val="0"/>
          <w:numId w:val="19"/>
        </w:numPr>
      </w:pPr>
      <w:r>
        <w:t xml:space="preserve">Notice the comments that have been logged from the </w:t>
      </w:r>
      <w:r>
        <w:rPr>
          <w:b/>
        </w:rPr>
        <w:t>Log to History List</w:t>
      </w:r>
      <w:r>
        <w:t xml:space="preserve"> activity:</w:t>
      </w:r>
    </w:p>
    <w:p w:rsidR="007412E3" w:rsidRDefault="007412E3" w:rsidP="007412E3">
      <w:pPr>
        <w:pStyle w:val="Ln1"/>
        <w:numPr>
          <w:ilvl w:val="0"/>
          <w:numId w:val="0"/>
        </w:numPr>
        <w:tabs>
          <w:tab w:val="left" w:pos="720"/>
        </w:tabs>
        <w:ind w:left="720"/>
      </w:pPr>
      <w:r>
        <w:rPr>
          <w:noProof/>
        </w:rPr>
        <w:drawing>
          <wp:inline distT="0" distB="0" distL="0" distR="0">
            <wp:extent cx="5943600" cy="141922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419225"/>
                    </a:xfrm>
                    <a:prstGeom prst="rect">
                      <a:avLst/>
                    </a:prstGeom>
                    <a:noFill/>
                    <a:ln>
                      <a:noFill/>
                    </a:ln>
                  </pic:spPr>
                </pic:pic>
              </a:graphicData>
            </a:graphic>
          </wp:inline>
        </w:drawing>
      </w:r>
    </w:p>
    <w:p w:rsidR="007412E3" w:rsidRDefault="007412E3" w:rsidP="00A4633C">
      <w:pPr>
        <w:pStyle w:val="Ln1"/>
        <w:numPr>
          <w:ilvl w:val="0"/>
          <w:numId w:val="19"/>
        </w:numPr>
      </w:pPr>
      <w:r>
        <w:lastRenderedPageBreak/>
        <w:t xml:space="preserve">Now, go back to the item and enter </w:t>
      </w:r>
      <w:r>
        <w:rPr>
          <w:b/>
        </w:rPr>
        <w:t>ChoiceA</w:t>
      </w:r>
      <w:r>
        <w:t xml:space="preserve"> in the </w:t>
      </w:r>
      <w:r>
        <w:rPr>
          <w:b/>
        </w:rPr>
        <w:t>Body</w:t>
      </w:r>
      <w:r>
        <w:t xml:space="preserve"> field. </w:t>
      </w:r>
    </w:p>
    <w:p w:rsidR="007412E3" w:rsidRDefault="007412E3" w:rsidP="00A4633C">
      <w:pPr>
        <w:pStyle w:val="Ln1"/>
        <w:numPr>
          <w:ilvl w:val="0"/>
          <w:numId w:val="19"/>
        </w:numPr>
      </w:pPr>
      <w:r>
        <w:t xml:space="preserve">Navigate back to the workflow status page to see how the workflow is responding going through the different stages. </w:t>
      </w:r>
    </w:p>
    <w:p w:rsidR="007412E3" w:rsidRDefault="007412E3" w:rsidP="00A4633C">
      <w:pPr>
        <w:pStyle w:val="Ln1"/>
        <w:numPr>
          <w:ilvl w:val="0"/>
          <w:numId w:val="19"/>
        </w:numPr>
      </w:pPr>
      <w:r>
        <w:t xml:space="preserve">Next, edit the item to enter </w:t>
      </w:r>
      <w:r>
        <w:rPr>
          <w:b/>
        </w:rPr>
        <w:t>ChoiceB</w:t>
      </w:r>
      <w:r>
        <w:t xml:space="preserve"> in the </w:t>
      </w:r>
      <w:r>
        <w:rPr>
          <w:b/>
        </w:rPr>
        <w:t>Body</w:t>
      </w:r>
      <w:r>
        <w:t xml:space="preserve"> field and check the status page how it responded.</w:t>
      </w:r>
    </w:p>
    <w:p w:rsidR="007412E3" w:rsidRDefault="007412E3" w:rsidP="00A4633C">
      <w:pPr>
        <w:pStyle w:val="Ln1"/>
        <w:numPr>
          <w:ilvl w:val="0"/>
          <w:numId w:val="19"/>
        </w:numPr>
      </w:pPr>
      <w:r>
        <w:t xml:space="preserve">Finally, edit the item to enter </w:t>
      </w:r>
      <w:r>
        <w:rPr>
          <w:b/>
        </w:rPr>
        <w:t>End</w:t>
      </w:r>
      <w:r>
        <w:t xml:space="preserve"> in the </w:t>
      </w:r>
      <w:r>
        <w:rPr>
          <w:b/>
        </w:rPr>
        <w:t>Body</w:t>
      </w:r>
      <w:r>
        <w:t xml:space="preserve"> field to have the workflow complete.</w:t>
      </w:r>
    </w:p>
    <w:p w:rsidR="007412E3" w:rsidRDefault="007412E3" w:rsidP="00A4633C">
      <w:pPr>
        <w:pStyle w:val="ppListEnd"/>
        <w:numPr>
          <w:ilvl w:val="0"/>
          <w:numId w:val="21"/>
        </w:numPr>
      </w:pPr>
    </w:p>
    <w:p w:rsidR="00C85206" w:rsidRDefault="00C85206" w:rsidP="00C85206">
      <w:pPr>
        <w:pStyle w:val="Heading1"/>
      </w:pPr>
      <w:r>
        <w:t>Exercise 3: Creating a Workflow with Visual Studio</w:t>
      </w:r>
    </w:p>
    <w:p w:rsidR="00C85206" w:rsidRDefault="00C85206" w:rsidP="00C85206">
      <w:pPr>
        <w:pStyle w:val="ppBodyText"/>
      </w:pPr>
      <w:r>
        <w:t>In this exercise you will create a new workflow using Visual Studio that updates a field in a list item. In this scenario the workflow you create will be entirely declarative unlike previous versions of SharePoint where Visual Studio workflows had a programmatic component to them.</w:t>
      </w:r>
    </w:p>
    <w:p w:rsidR="00C85206" w:rsidRDefault="00C85206" w:rsidP="00C85206">
      <w:pPr>
        <w:pStyle w:val="Heading2"/>
      </w:pPr>
      <w:r>
        <w:t>Task 1: Create Workflow App in Visual Studio</w:t>
      </w:r>
    </w:p>
    <w:p w:rsidR="00C85206" w:rsidRDefault="00C85206" w:rsidP="00C85206">
      <w:r>
        <w:t>In this task you will create a new SharePoint 2013 project in Visual Studio and add a workflow project item to it.</w:t>
      </w:r>
    </w:p>
    <w:p w:rsidR="00C85206" w:rsidRDefault="00C85206" w:rsidP="00A4633C">
      <w:pPr>
        <w:pStyle w:val="Ln1"/>
        <w:numPr>
          <w:ilvl w:val="0"/>
          <w:numId w:val="16"/>
        </w:numPr>
        <w:tabs>
          <w:tab w:val="clear" w:pos="1080"/>
        </w:tabs>
        <w:ind w:left="360"/>
      </w:pPr>
      <w:r>
        <w:t xml:space="preserve">Open Visual Studio 2012 as an administrator: </w:t>
      </w:r>
      <w:r w:rsidRPr="00E30284">
        <w:rPr>
          <w:b/>
        </w:rPr>
        <w:t xml:space="preserve">Start </w:t>
      </w:r>
      <w:r w:rsidRPr="00E30284">
        <w:rPr>
          <w:b/>
        </w:rPr>
        <w:sym w:font="Wingdings" w:char="F0D8"/>
      </w:r>
      <w:r w:rsidRPr="00E30284">
        <w:rPr>
          <w:b/>
        </w:rPr>
        <w:t xml:space="preserve"> All Programs </w:t>
      </w:r>
      <w:r w:rsidRPr="00E30284">
        <w:rPr>
          <w:b/>
        </w:rPr>
        <w:sym w:font="Wingdings" w:char="F0D8"/>
      </w:r>
      <w:r w:rsidRPr="00E30284">
        <w:rPr>
          <w:b/>
        </w:rPr>
        <w:t xml:space="preserve"> Microsoft Visual Studio </w:t>
      </w:r>
      <w:r>
        <w:rPr>
          <w:b/>
        </w:rPr>
        <w:t>2012</w:t>
      </w:r>
      <w:r w:rsidRPr="00E30284">
        <w:rPr>
          <w:b/>
        </w:rPr>
        <w:t xml:space="preserve"> </w:t>
      </w:r>
      <w:r w:rsidRPr="00E30284">
        <w:rPr>
          <w:b/>
        </w:rPr>
        <w:sym w:font="Wingdings" w:char="F0D8"/>
      </w:r>
      <w:r w:rsidRPr="00E30284">
        <w:rPr>
          <w:b/>
        </w:rPr>
        <w:t xml:space="preserve"> </w:t>
      </w:r>
      <w:r w:rsidRPr="0099175A">
        <w:t>right-click</w:t>
      </w:r>
      <w:r w:rsidRPr="00E30284">
        <w:rPr>
          <w:b/>
        </w:rPr>
        <w:t xml:space="preserve"> Visual Studio </w:t>
      </w:r>
      <w:r>
        <w:rPr>
          <w:b/>
        </w:rPr>
        <w:t xml:space="preserve">2012 </w:t>
      </w:r>
      <w:r>
        <w:t xml:space="preserve">and select </w:t>
      </w:r>
      <w:r w:rsidRPr="00E30284">
        <w:rPr>
          <w:b/>
        </w:rPr>
        <w:t>Run as Administrator</w:t>
      </w:r>
      <w:r>
        <w:t>.</w:t>
      </w:r>
    </w:p>
    <w:p w:rsidR="00C85206" w:rsidRDefault="00C85206" w:rsidP="00A4633C">
      <w:pPr>
        <w:pStyle w:val="Ln1"/>
        <w:numPr>
          <w:ilvl w:val="0"/>
          <w:numId w:val="16"/>
        </w:numPr>
        <w:tabs>
          <w:tab w:val="clear" w:pos="1080"/>
        </w:tabs>
        <w:ind w:left="360"/>
      </w:pPr>
      <w:r>
        <w:t xml:space="preserve">Select </w:t>
      </w:r>
      <w:r w:rsidRPr="00CF7455">
        <w:rPr>
          <w:b/>
        </w:rPr>
        <w:t xml:space="preserve">File </w:t>
      </w:r>
      <w:r w:rsidRPr="00CF7455">
        <w:rPr>
          <w:b/>
        </w:rPr>
        <w:sym w:font="Wingdings" w:char="F0D8"/>
      </w:r>
      <w:r w:rsidRPr="00CF7455">
        <w:rPr>
          <w:b/>
        </w:rPr>
        <w:t xml:space="preserve"> New </w:t>
      </w:r>
      <w:r w:rsidRPr="00CF7455">
        <w:rPr>
          <w:b/>
        </w:rPr>
        <w:sym w:font="Wingdings" w:char="F0D8"/>
      </w:r>
      <w:r w:rsidRPr="00CF7455">
        <w:rPr>
          <w:b/>
        </w:rPr>
        <w:t xml:space="preserve"> Project</w:t>
      </w:r>
      <w:r>
        <w:t xml:space="preserve">. </w:t>
      </w:r>
    </w:p>
    <w:p w:rsidR="00C85206" w:rsidRDefault="00C85206" w:rsidP="00A4633C">
      <w:pPr>
        <w:pStyle w:val="Ln1"/>
        <w:numPr>
          <w:ilvl w:val="0"/>
          <w:numId w:val="16"/>
        </w:numPr>
        <w:tabs>
          <w:tab w:val="clear" w:pos="1080"/>
        </w:tabs>
        <w:ind w:left="360"/>
      </w:pPr>
      <w:r>
        <w:t xml:space="preserve">In the </w:t>
      </w:r>
      <w:r w:rsidRPr="00A247CA">
        <w:rPr>
          <w:b/>
        </w:rPr>
        <w:t>New Project</w:t>
      </w:r>
      <w:r>
        <w:t xml:space="preserve"> dialog, select the </w:t>
      </w:r>
      <w:r w:rsidRPr="00CF7455">
        <w:rPr>
          <w:b/>
        </w:rPr>
        <w:t xml:space="preserve">Visual C# </w:t>
      </w:r>
      <w:r w:rsidRPr="00CF7455">
        <w:rPr>
          <w:b/>
        </w:rPr>
        <w:sym w:font="Wingdings" w:char="F0D8"/>
      </w:r>
      <w:r w:rsidRPr="00CF7455">
        <w:rPr>
          <w:b/>
        </w:rPr>
        <w:t xml:space="preserve"> </w:t>
      </w:r>
      <w:r>
        <w:rPr>
          <w:b/>
        </w:rPr>
        <w:t>Office/</w:t>
      </w:r>
      <w:r w:rsidRPr="00CF7455">
        <w:rPr>
          <w:b/>
        </w:rPr>
        <w:t xml:space="preserve">SharePoint </w:t>
      </w:r>
      <w:r w:rsidRPr="00CF7455">
        <w:rPr>
          <w:b/>
        </w:rPr>
        <w:sym w:font="Wingdings" w:char="F0D8"/>
      </w:r>
      <w:r w:rsidRPr="00CF7455">
        <w:rPr>
          <w:b/>
        </w:rPr>
        <w:t xml:space="preserve"> </w:t>
      </w:r>
      <w:r>
        <w:rPr>
          <w:b/>
        </w:rPr>
        <w:t>Apps</w:t>
      </w:r>
      <w:r>
        <w:t xml:space="preserve"> category. Pick the project template </w:t>
      </w:r>
      <w:r w:rsidRPr="00E208A7">
        <w:rPr>
          <w:b/>
        </w:rPr>
        <w:t xml:space="preserve">App for </w:t>
      </w:r>
      <w:r w:rsidRPr="00A247CA">
        <w:rPr>
          <w:b/>
        </w:rPr>
        <w:t xml:space="preserve">SharePoint </w:t>
      </w:r>
      <w:r>
        <w:rPr>
          <w:b/>
        </w:rPr>
        <w:t>2013</w:t>
      </w:r>
      <w:r w:rsidRPr="00A247CA">
        <w:rPr>
          <w:b/>
        </w:rPr>
        <w:t xml:space="preserve"> Project</w:t>
      </w:r>
      <w:r>
        <w:t xml:space="preserve">. Give the project the name </w:t>
      </w:r>
      <w:r w:rsidRPr="00E208A7">
        <w:rPr>
          <w:b/>
        </w:rPr>
        <w:t>SimpleWorkflowApp</w:t>
      </w:r>
      <w:r>
        <w:t>.</w:t>
      </w:r>
    </w:p>
    <w:p w:rsidR="00C85206" w:rsidRDefault="00C85206" w:rsidP="00C85206">
      <w:pPr>
        <w:pStyle w:val="Ln1"/>
        <w:numPr>
          <w:ilvl w:val="0"/>
          <w:numId w:val="0"/>
        </w:numPr>
        <w:ind w:left="720"/>
      </w:pPr>
      <w:r>
        <w:rPr>
          <w:noProof/>
        </w:rPr>
        <w:lastRenderedPageBreak/>
        <w:drawing>
          <wp:inline distT="0" distB="0" distL="0" distR="0" wp14:anchorId="26D55F77" wp14:editId="62BC2C60">
            <wp:extent cx="5486400" cy="3073400"/>
            <wp:effectExtent l="19050" t="19050" r="1905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30E2F.tmp"/>
                    <pic:cNvPicPr/>
                  </pic:nvPicPr>
                  <pic:blipFill>
                    <a:blip r:embed="rId35">
                      <a:extLst>
                        <a:ext uri="{28A0092B-C50C-407E-A947-70E740481C1C}">
                          <a14:useLocalDpi xmlns:a14="http://schemas.microsoft.com/office/drawing/2010/main" val="0"/>
                        </a:ext>
                      </a:extLst>
                    </a:blip>
                    <a:stretch>
                      <a:fillRect/>
                    </a:stretch>
                  </pic:blipFill>
                  <pic:spPr>
                    <a:xfrm>
                      <a:off x="0" y="0"/>
                      <a:ext cx="5486400" cy="3073400"/>
                    </a:xfrm>
                    <a:prstGeom prst="rect">
                      <a:avLst/>
                    </a:prstGeom>
                    <a:ln>
                      <a:solidFill>
                        <a:schemeClr val="accent1"/>
                      </a:solidFill>
                    </a:ln>
                  </pic:spPr>
                </pic:pic>
              </a:graphicData>
            </a:graphic>
          </wp:inline>
        </w:drawing>
      </w:r>
      <w:r>
        <w:rPr>
          <w:noProof/>
        </w:rPr>
        <w:t xml:space="preserve"> </w:t>
      </w:r>
    </w:p>
    <w:p w:rsidR="00C85206" w:rsidRDefault="00C85206" w:rsidP="00A4633C">
      <w:pPr>
        <w:pStyle w:val="Ln1"/>
        <w:numPr>
          <w:ilvl w:val="0"/>
          <w:numId w:val="16"/>
        </w:numPr>
        <w:tabs>
          <w:tab w:val="clear" w:pos="1080"/>
        </w:tabs>
        <w:ind w:left="360"/>
      </w:pPr>
      <w:r>
        <w:t xml:space="preserve">In the </w:t>
      </w:r>
      <w:r>
        <w:rPr>
          <w:b/>
        </w:rPr>
        <w:t>New App for SharePoint</w:t>
      </w:r>
      <w:r w:rsidRPr="00DA0871">
        <w:rPr>
          <w:b/>
        </w:rPr>
        <w:t xml:space="preserve"> Wizard</w:t>
      </w:r>
      <w:r>
        <w:t xml:space="preserve"> dialog, change the name of the app to </w:t>
      </w:r>
      <w:r>
        <w:rPr>
          <w:b/>
        </w:rPr>
        <w:t>Simple Workflow App.</w:t>
      </w:r>
      <w:r>
        <w:t xml:space="preserve">  </w:t>
      </w:r>
      <w:r w:rsidRPr="00E208A7">
        <w:t>E</w:t>
      </w:r>
      <w:r>
        <w:t>nter the URL of the workflow site (</w:t>
      </w:r>
      <w:hyperlink r:id="rId36" w:history="1">
        <w:r w:rsidRPr="00AC0B56">
          <w:rPr>
            <w:rStyle w:val="Hyperlink"/>
            <w:rFonts w:cstheme="minorHAnsi"/>
          </w:rPr>
          <w:t>http://intranet.contoso.com/sites/workflow</w:t>
        </w:r>
      </w:hyperlink>
      <w:r>
        <w:t xml:space="preserve">) as the site to use in debugging, and change the hosting time to </w:t>
      </w:r>
      <w:r>
        <w:rPr>
          <w:b/>
        </w:rPr>
        <w:t xml:space="preserve">SharePoint-hosted, </w:t>
      </w:r>
      <w:r>
        <w:t xml:space="preserve">finally clicking </w:t>
      </w:r>
      <w:r w:rsidRPr="00DA0871">
        <w:rPr>
          <w:b/>
        </w:rPr>
        <w:t>OK</w:t>
      </w:r>
      <w:r>
        <w:t>.</w:t>
      </w:r>
    </w:p>
    <w:p w:rsidR="00C85206" w:rsidRDefault="00C85206" w:rsidP="00C85206">
      <w:pPr>
        <w:pStyle w:val="Ln1"/>
        <w:numPr>
          <w:ilvl w:val="0"/>
          <w:numId w:val="0"/>
        </w:numPr>
        <w:ind w:left="1080"/>
      </w:pPr>
      <w:r>
        <w:rPr>
          <w:noProof/>
        </w:rPr>
        <w:drawing>
          <wp:inline distT="0" distB="0" distL="0" distR="0" wp14:anchorId="67FF380A" wp14:editId="4515B751">
            <wp:extent cx="3573780" cy="2608032"/>
            <wp:effectExtent l="19050" t="19050" r="26670"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30E2BE.tmp"/>
                    <pic:cNvPicPr/>
                  </pic:nvPicPr>
                  <pic:blipFill>
                    <a:blip r:embed="rId37">
                      <a:extLst>
                        <a:ext uri="{28A0092B-C50C-407E-A947-70E740481C1C}">
                          <a14:useLocalDpi xmlns:a14="http://schemas.microsoft.com/office/drawing/2010/main" val="0"/>
                        </a:ext>
                      </a:extLst>
                    </a:blip>
                    <a:stretch>
                      <a:fillRect/>
                    </a:stretch>
                  </pic:blipFill>
                  <pic:spPr>
                    <a:xfrm>
                      <a:off x="0" y="0"/>
                      <a:ext cx="3577554" cy="2610786"/>
                    </a:xfrm>
                    <a:prstGeom prst="rect">
                      <a:avLst/>
                    </a:prstGeom>
                    <a:ln>
                      <a:solidFill>
                        <a:schemeClr val="accent1"/>
                      </a:solidFill>
                    </a:ln>
                  </pic:spPr>
                </pic:pic>
              </a:graphicData>
            </a:graphic>
          </wp:inline>
        </w:drawing>
      </w:r>
    </w:p>
    <w:p w:rsidR="00C85206" w:rsidRDefault="00C85206" w:rsidP="00A4633C">
      <w:pPr>
        <w:pStyle w:val="Ln1"/>
        <w:numPr>
          <w:ilvl w:val="0"/>
          <w:numId w:val="16"/>
        </w:numPr>
        <w:tabs>
          <w:tab w:val="clear" w:pos="1080"/>
        </w:tabs>
        <w:ind w:left="360"/>
      </w:pPr>
      <w:r>
        <w:t xml:space="preserve">Once the project is created, add a new list to the project.  Right-click the project in the </w:t>
      </w:r>
      <w:r w:rsidRPr="00DA0871">
        <w:rPr>
          <w:b/>
        </w:rPr>
        <w:t>Solution Explorer</w:t>
      </w:r>
      <w:r>
        <w:t xml:space="preserve"> tool window and select </w:t>
      </w:r>
      <w:r w:rsidRPr="00DA0871">
        <w:rPr>
          <w:b/>
        </w:rPr>
        <w:t xml:space="preserve">Add </w:t>
      </w:r>
      <w:r w:rsidRPr="00DA0871">
        <w:rPr>
          <w:b/>
        </w:rPr>
        <w:sym w:font="Wingdings" w:char="F0D8"/>
      </w:r>
      <w:r w:rsidRPr="00DA0871">
        <w:rPr>
          <w:b/>
        </w:rPr>
        <w:t xml:space="preserve"> New Item</w:t>
      </w:r>
      <w:r>
        <w:t>:</w:t>
      </w:r>
    </w:p>
    <w:p w:rsidR="00C85206" w:rsidRDefault="00C85206" w:rsidP="00C85206">
      <w:pPr>
        <w:pStyle w:val="Ln1"/>
        <w:numPr>
          <w:ilvl w:val="0"/>
          <w:numId w:val="0"/>
        </w:numPr>
        <w:ind w:left="1080"/>
      </w:pPr>
      <w:r>
        <w:rPr>
          <w:noProof/>
        </w:rPr>
        <w:lastRenderedPageBreak/>
        <w:drawing>
          <wp:inline distT="0" distB="0" distL="0" distR="0" wp14:anchorId="6D26768A" wp14:editId="779E7D59">
            <wp:extent cx="3604260" cy="2027813"/>
            <wp:effectExtent l="19050" t="19050" r="15240"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308007.tmp"/>
                    <pic:cNvPicPr/>
                  </pic:nvPicPr>
                  <pic:blipFill>
                    <a:blip r:embed="rId38">
                      <a:extLst>
                        <a:ext uri="{28A0092B-C50C-407E-A947-70E740481C1C}">
                          <a14:useLocalDpi xmlns:a14="http://schemas.microsoft.com/office/drawing/2010/main" val="0"/>
                        </a:ext>
                      </a:extLst>
                    </a:blip>
                    <a:stretch>
                      <a:fillRect/>
                    </a:stretch>
                  </pic:blipFill>
                  <pic:spPr>
                    <a:xfrm>
                      <a:off x="0" y="0"/>
                      <a:ext cx="3621181" cy="2037333"/>
                    </a:xfrm>
                    <a:prstGeom prst="rect">
                      <a:avLst/>
                    </a:prstGeom>
                    <a:ln>
                      <a:solidFill>
                        <a:schemeClr val="accent1"/>
                      </a:solidFill>
                    </a:ln>
                  </pic:spPr>
                </pic:pic>
              </a:graphicData>
            </a:graphic>
          </wp:inline>
        </w:drawing>
      </w:r>
    </w:p>
    <w:p w:rsidR="00C85206" w:rsidRDefault="00C85206" w:rsidP="00A4633C">
      <w:pPr>
        <w:pStyle w:val="Ln1"/>
        <w:numPr>
          <w:ilvl w:val="0"/>
          <w:numId w:val="16"/>
        </w:numPr>
        <w:tabs>
          <w:tab w:val="clear" w:pos="1080"/>
        </w:tabs>
        <w:ind w:left="360"/>
      </w:pPr>
      <w:r>
        <w:t xml:space="preserve">In the Add New Item dialog, select </w:t>
      </w:r>
      <w:r>
        <w:rPr>
          <w:b/>
        </w:rPr>
        <w:t xml:space="preserve">List.  </w:t>
      </w:r>
      <w:r>
        <w:t xml:space="preserve">Give it a name of </w:t>
      </w:r>
      <w:r>
        <w:rPr>
          <w:b/>
        </w:rPr>
        <w:t>Announcements</w:t>
      </w:r>
      <w:r w:rsidRPr="00E208A7">
        <w:rPr>
          <w:b/>
        </w:rPr>
        <w:t xml:space="preserve"> </w:t>
      </w:r>
      <w:r>
        <w:t xml:space="preserve">and click </w:t>
      </w:r>
      <w:r w:rsidRPr="00DA0871">
        <w:rPr>
          <w:b/>
        </w:rPr>
        <w:t>Add</w:t>
      </w:r>
      <w:r>
        <w:t>.</w:t>
      </w:r>
    </w:p>
    <w:p w:rsidR="00C85206" w:rsidRDefault="00C85206" w:rsidP="00A4633C">
      <w:pPr>
        <w:pStyle w:val="Ln1"/>
        <w:numPr>
          <w:ilvl w:val="0"/>
          <w:numId w:val="16"/>
        </w:numPr>
        <w:tabs>
          <w:tab w:val="clear" w:pos="1080"/>
        </w:tabs>
        <w:ind w:left="360"/>
      </w:pPr>
      <w:r>
        <w:t xml:space="preserve">In the Choose List Settings dialog, choose </w:t>
      </w:r>
      <w:r>
        <w:rPr>
          <w:b/>
        </w:rPr>
        <w:t>Create a customizable list based on:</w:t>
      </w:r>
      <w:r>
        <w:t xml:space="preserve"> and choose the </w:t>
      </w:r>
      <w:r>
        <w:rPr>
          <w:b/>
        </w:rPr>
        <w:t>Announcements</w:t>
      </w:r>
      <w:r>
        <w:t xml:space="preserve"> list template.</w:t>
      </w:r>
    </w:p>
    <w:p w:rsidR="00C85206" w:rsidRDefault="00C85206" w:rsidP="00C85206">
      <w:pPr>
        <w:pStyle w:val="Ln1"/>
        <w:numPr>
          <w:ilvl w:val="0"/>
          <w:numId w:val="0"/>
        </w:numPr>
        <w:ind w:left="1080"/>
      </w:pPr>
      <w:r>
        <w:rPr>
          <w:noProof/>
        </w:rPr>
        <w:drawing>
          <wp:inline distT="0" distB="0" distL="0" distR="0" wp14:anchorId="163BAADB" wp14:editId="0A166037">
            <wp:extent cx="3688080" cy="2685135"/>
            <wp:effectExtent l="0" t="0" r="762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30AAA0.tmp"/>
                    <pic:cNvPicPr/>
                  </pic:nvPicPr>
                  <pic:blipFill>
                    <a:blip r:embed="rId39">
                      <a:extLst>
                        <a:ext uri="{28A0092B-C50C-407E-A947-70E740481C1C}">
                          <a14:useLocalDpi xmlns:a14="http://schemas.microsoft.com/office/drawing/2010/main" val="0"/>
                        </a:ext>
                      </a:extLst>
                    </a:blip>
                    <a:stretch>
                      <a:fillRect/>
                    </a:stretch>
                  </pic:blipFill>
                  <pic:spPr>
                    <a:xfrm>
                      <a:off x="0" y="0"/>
                      <a:ext cx="3697831" cy="2692234"/>
                    </a:xfrm>
                    <a:prstGeom prst="rect">
                      <a:avLst/>
                    </a:prstGeom>
                  </pic:spPr>
                </pic:pic>
              </a:graphicData>
            </a:graphic>
          </wp:inline>
        </w:drawing>
      </w:r>
    </w:p>
    <w:p w:rsidR="00C85206" w:rsidRDefault="00C85206" w:rsidP="00A4633C">
      <w:pPr>
        <w:pStyle w:val="Ln1"/>
        <w:numPr>
          <w:ilvl w:val="0"/>
          <w:numId w:val="16"/>
        </w:numPr>
        <w:tabs>
          <w:tab w:val="clear" w:pos="1080"/>
        </w:tabs>
        <w:ind w:left="360"/>
      </w:pPr>
      <w:r>
        <w:t xml:space="preserve">The Announcements list will be deployed to the app web, we need to provide a way for the user to navigate to it.  </w:t>
      </w:r>
    </w:p>
    <w:p w:rsidR="00C85206" w:rsidRDefault="00C85206" w:rsidP="00A4633C">
      <w:pPr>
        <w:pStyle w:val="Ln1"/>
        <w:numPr>
          <w:ilvl w:val="1"/>
          <w:numId w:val="16"/>
        </w:numPr>
        <w:tabs>
          <w:tab w:val="clear" w:pos="1440"/>
        </w:tabs>
        <w:ind w:left="720"/>
      </w:pPr>
      <w:r>
        <w:t xml:space="preserve">Edit the </w:t>
      </w:r>
      <w:r>
        <w:rPr>
          <w:b/>
        </w:rPr>
        <w:t xml:space="preserve">Default.aspx </w:t>
      </w:r>
      <w:r>
        <w:t xml:space="preserve">page and add the following within the </w:t>
      </w:r>
      <w:r>
        <w:rPr>
          <w:b/>
        </w:rPr>
        <w:t>PlaceHolderMain</w:t>
      </w:r>
      <w:r>
        <w:t xml:space="preserve"> content placeholder.</w:t>
      </w:r>
    </w:p>
    <w:p w:rsidR="00C85206" w:rsidRDefault="00C85206" w:rsidP="00C85206">
      <w:pPr>
        <w:pStyle w:val="Code"/>
      </w:pPr>
      <w:r w:rsidRPr="00B177B4">
        <w:lastRenderedPageBreak/>
        <w:t>&lt;WebPartPages:WebPartZone runat="server" ID="full"&gt;&lt;/WebPartPages:WebPartZone&gt;</w:t>
      </w:r>
    </w:p>
    <w:p w:rsidR="00C85206" w:rsidRDefault="00C85206" w:rsidP="00A4633C">
      <w:pPr>
        <w:pStyle w:val="Ln1"/>
        <w:numPr>
          <w:ilvl w:val="1"/>
          <w:numId w:val="16"/>
        </w:numPr>
        <w:tabs>
          <w:tab w:val="clear" w:pos="1440"/>
        </w:tabs>
        <w:ind w:left="720"/>
      </w:pPr>
      <w:r>
        <w:t xml:space="preserve">Under the Pages node you will find a file </w:t>
      </w:r>
      <w:r>
        <w:rPr>
          <w:b/>
        </w:rPr>
        <w:t>elements.xml</w:t>
      </w:r>
      <w:r>
        <w:t xml:space="preserve">.  Edit that file, replacing the </w:t>
      </w:r>
      <w:r>
        <w:rPr>
          <w:b/>
        </w:rPr>
        <w:t>File</w:t>
      </w:r>
      <w:r>
        <w:t xml:space="preserve"> element with the following:</w:t>
      </w:r>
    </w:p>
    <w:p w:rsidR="00C85206" w:rsidRPr="0000476D" w:rsidRDefault="00C85206" w:rsidP="00C85206">
      <w:pPr>
        <w:pStyle w:val="Code"/>
      </w:pPr>
      <w:r>
        <w:t xml:space="preserve"> </w:t>
      </w:r>
      <w:r w:rsidRPr="0000476D">
        <w:t>&lt;File Path="Pages\</w:t>
      </w:r>
      <w:r>
        <w:t>Default</w:t>
      </w:r>
      <w:r w:rsidRPr="0000476D">
        <w:t>.aspx" Url="Pages/</w:t>
      </w:r>
      <w:r>
        <w:t>Default</w:t>
      </w:r>
      <w:r w:rsidRPr="0000476D">
        <w:t>.aspx" &gt;</w:t>
      </w:r>
    </w:p>
    <w:p w:rsidR="00C85206" w:rsidRPr="0000476D" w:rsidRDefault="00C85206" w:rsidP="00C85206">
      <w:pPr>
        <w:pStyle w:val="Code"/>
      </w:pPr>
      <w:r w:rsidRPr="0000476D">
        <w:t xml:space="preserve">  &lt;AllUsersWebPart WebPartZoneID="full" WebPartOrder="0"&gt;</w:t>
      </w:r>
    </w:p>
    <w:p w:rsidR="00C85206" w:rsidRPr="0000476D" w:rsidRDefault="00C85206" w:rsidP="00C85206">
      <w:pPr>
        <w:pStyle w:val="Code"/>
      </w:pPr>
      <w:r w:rsidRPr="0000476D">
        <w:t xml:space="preserve">    &lt;![CDATA[ </w:t>
      </w:r>
    </w:p>
    <w:p w:rsidR="00C85206" w:rsidRPr="0000476D" w:rsidRDefault="00C85206" w:rsidP="00C85206">
      <w:pPr>
        <w:pStyle w:val="Code"/>
      </w:pPr>
      <w:r w:rsidRPr="0000476D">
        <w:t xml:space="preserve">      &lt;webParts&gt;</w:t>
      </w:r>
    </w:p>
    <w:p w:rsidR="00C85206" w:rsidRPr="0000476D" w:rsidRDefault="00C85206" w:rsidP="00C85206">
      <w:pPr>
        <w:pStyle w:val="Code"/>
      </w:pPr>
      <w:r w:rsidRPr="0000476D">
        <w:t xml:space="preserve">      &lt;webPart xmlns="http://schemas.microsoft.com/WebPart/v3"&gt;</w:t>
      </w:r>
    </w:p>
    <w:p w:rsidR="00C85206" w:rsidRPr="0000476D" w:rsidRDefault="00C85206" w:rsidP="00C85206">
      <w:pPr>
        <w:pStyle w:val="Code"/>
      </w:pPr>
      <w:r w:rsidRPr="0000476D">
        <w:t xml:space="preserve">      &lt;metaData&gt;</w:t>
      </w:r>
    </w:p>
    <w:p w:rsidR="00C85206" w:rsidRPr="0000476D" w:rsidRDefault="00C85206" w:rsidP="00C85206">
      <w:pPr>
        <w:pStyle w:val="Code"/>
      </w:pPr>
      <w:r w:rsidRPr="0000476D">
        <w:t xml:space="preserve">      &lt;type</w:t>
      </w:r>
    </w:p>
    <w:p w:rsidR="00C85206" w:rsidRPr="0000476D" w:rsidRDefault="00C85206" w:rsidP="00C85206">
      <w:pPr>
        <w:pStyle w:val="Code"/>
      </w:pPr>
      <w:r w:rsidRPr="0000476D">
        <w:t xml:space="preserve">    name="Microsoft.SharePoint.WebPartPages.XsltListViewWebPart,</w:t>
      </w:r>
    </w:p>
    <w:p w:rsidR="00C85206" w:rsidRPr="0000476D" w:rsidRDefault="00C85206" w:rsidP="00C85206">
      <w:pPr>
        <w:pStyle w:val="Code"/>
      </w:pPr>
      <w:r w:rsidRPr="0000476D">
        <w:t xml:space="preserve">    Microsoft.SharePoint,Version=14.0.0.0,Culture=neutral,</w:t>
      </w:r>
    </w:p>
    <w:p w:rsidR="00C85206" w:rsidRPr="0000476D" w:rsidRDefault="00C85206" w:rsidP="00C85206">
      <w:pPr>
        <w:pStyle w:val="Code"/>
      </w:pPr>
      <w:r w:rsidRPr="0000476D">
        <w:t xml:space="preserve">    PublicKeyToken=71e9bce111e9429c" /&gt;</w:t>
      </w:r>
    </w:p>
    <w:p w:rsidR="00C85206" w:rsidRPr="0000476D" w:rsidRDefault="00C85206" w:rsidP="00C85206">
      <w:pPr>
        <w:pStyle w:val="Code"/>
      </w:pPr>
      <w:r w:rsidRPr="0000476D">
        <w:t xml:space="preserve">      &lt;importErrorMessage&gt;</w:t>
      </w:r>
    </w:p>
    <w:p w:rsidR="00C85206" w:rsidRPr="0000476D" w:rsidRDefault="00C85206" w:rsidP="00C85206">
      <w:pPr>
        <w:pStyle w:val="Code"/>
      </w:pPr>
      <w:r w:rsidRPr="0000476D">
        <w:t xml:space="preserve">      Cannot import this Web Part.</w:t>
      </w:r>
    </w:p>
    <w:p w:rsidR="00C85206" w:rsidRPr="0000476D" w:rsidRDefault="00C85206" w:rsidP="00C85206">
      <w:pPr>
        <w:pStyle w:val="Code"/>
      </w:pPr>
      <w:r w:rsidRPr="0000476D">
        <w:t xml:space="preserve">      &lt;/importErrorMessage&gt;</w:t>
      </w:r>
    </w:p>
    <w:p w:rsidR="00C85206" w:rsidRPr="0000476D" w:rsidRDefault="00C85206" w:rsidP="00C85206">
      <w:pPr>
        <w:pStyle w:val="Code"/>
      </w:pPr>
      <w:r w:rsidRPr="0000476D">
        <w:t xml:space="preserve">      &lt;/metaData&gt;</w:t>
      </w:r>
    </w:p>
    <w:p w:rsidR="00C85206" w:rsidRPr="0000476D" w:rsidRDefault="00C85206" w:rsidP="00C85206">
      <w:pPr>
        <w:pStyle w:val="Code"/>
      </w:pPr>
      <w:r w:rsidRPr="0000476D">
        <w:t xml:space="preserve">      &lt;data&gt;</w:t>
      </w:r>
    </w:p>
    <w:p w:rsidR="00C85206" w:rsidRPr="0000476D" w:rsidRDefault="00C85206" w:rsidP="00C85206">
      <w:pPr>
        <w:pStyle w:val="Code"/>
      </w:pPr>
      <w:r w:rsidRPr="0000476D">
        <w:t xml:space="preserve">        &lt;properties&gt;</w:t>
      </w:r>
    </w:p>
    <w:p w:rsidR="00C85206" w:rsidRPr="0000476D" w:rsidRDefault="00C85206" w:rsidP="00C85206">
      <w:pPr>
        <w:pStyle w:val="Code"/>
      </w:pPr>
      <w:r w:rsidRPr="0000476D">
        <w:t xml:space="preserve">          &lt;property name="Title"</w:t>
      </w:r>
    </w:p>
    <w:p w:rsidR="00C85206" w:rsidRPr="0000476D" w:rsidRDefault="00C85206" w:rsidP="00C85206">
      <w:pPr>
        <w:pStyle w:val="Code"/>
      </w:pPr>
      <w:r w:rsidRPr="0000476D">
        <w:t xml:space="preserve">           type="string"&gt;Announcements&lt;/property&gt;</w:t>
      </w:r>
    </w:p>
    <w:p w:rsidR="00C85206" w:rsidRPr="0000476D" w:rsidRDefault="00C85206" w:rsidP="00C85206">
      <w:pPr>
        <w:pStyle w:val="Code"/>
      </w:pPr>
      <w:r w:rsidRPr="0000476D">
        <w:t xml:space="preserve">          &lt;property name="ListDisplayName"</w:t>
      </w:r>
    </w:p>
    <w:p w:rsidR="00C85206" w:rsidRPr="0000476D" w:rsidRDefault="00C85206" w:rsidP="00C85206">
      <w:pPr>
        <w:pStyle w:val="Code"/>
      </w:pPr>
      <w:r w:rsidRPr="0000476D">
        <w:t xml:space="preserve">           type="string"&gt;Announcements&lt;/property&gt; </w:t>
      </w:r>
    </w:p>
    <w:p w:rsidR="00C85206" w:rsidRPr="0000476D" w:rsidRDefault="00C85206" w:rsidP="00C85206">
      <w:pPr>
        <w:pStyle w:val="Code"/>
      </w:pPr>
      <w:r w:rsidRPr="0000476D">
        <w:t xml:space="preserve">           &lt;property name="ChromeType"</w:t>
      </w:r>
    </w:p>
    <w:p w:rsidR="00C85206" w:rsidRPr="0000476D" w:rsidRDefault="00C85206" w:rsidP="00C85206">
      <w:pPr>
        <w:pStyle w:val="Code"/>
      </w:pPr>
      <w:r w:rsidRPr="0000476D">
        <w:t xml:space="preserve">           type="chrometype"&gt;TitleOnly&lt;/property&gt;</w:t>
      </w:r>
    </w:p>
    <w:p w:rsidR="00C85206" w:rsidRPr="0000476D" w:rsidRDefault="00C85206" w:rsidP="00C85206">
      <w:pPr>
        <w:pStyle w:val="Code"/>
      </w:pPr>
      <w:r w:rsidRPr="0000476D">
        <w:t xml:space="preserve">        &lt;/properties&gt;</w:t>
      </w:r>
    </w:p>
    <w:p w:rsidR="00C85206" w:rsidRPr="0000476D" w:rsidRDefault="00C85206" w:rsidP="00C85206">
      <w:pPr>
        <w:pStyle w:val="Code"/>
      </w:pPr>
      <w:r w:rsidRPr="0000476D">
        <w:t xml:space="preserve">      &lt;/data&gt;</w:t>
      </w:r>
    </w:p>
    <w:p w:rsidR="00C85206" w:rsidRPr="0000476D" w:rsidRDefault="00C85206" w:rsidP="00C85206">
      <w:pPr>
        <w:pStyle w:val="Code"/>
      </w:pPr>
      <w:r w:rsidRPr="0000476D">
        <w:t xml:space="preserve">    &lt;/webPart&gt;</w:t>
      </w:r>
    </w:p>
    <w:p w:rsidR="00C85206" w:rsidRPr="0000476D" w:rsidRDefault="00C85206" w:rsidP="00C85206">
      <w:pPr>
        <w:pStyle w:val="Code"/>
      </w:pPr>
      <w:r w:rsidRPr="0000476D">
        <w:t xml:space="preserve">  &lt;/webParts&gt;</w:t>
      </w:r>
    </w:p>
    <w:p w:rsidR="00C85206" w:rsidRPr="0000476D" w:rsidRDefault="00C85206" w:rsidP="00C85206">
      <w:pPr>
        <w:pStyle w:val="Code"/>
      </w:pPr>
      <w:r w:rsidRPr="0000476D">
        <w:t>]]&gt;</w:t>
      </w:r>
    </w:p>
    <w:p w:rsidR="00C85206" w:rsidRPr="0000476D" w:rsidRDefault="00C85206" w:rsidP="00C85206">
      <w:pPr>
        <w:pStyle w:val="Code"/>
      </w:pPr>
      <w:r w:rsidRPr="0000476D">
        <w:t>&lt;/AllUsersWebPart&gt;</w:t>
      </w:r>
    </w:p>
    <w:p w:rsidR="00C85206" w:rsidRDefault="00C85206" w:rsidP="00C85206">
      <w:pPr>
        <w:pStyle w:val="Code"/>
      </w:pPr>
      <w:r w:rsidRPr="0000476D">
        <w:t>&lt;/File&gt;</w:t>
      </w:r>
    </w:p>
    <w:p w:rsidR="00C85206" w:rsidRDefault="00C85206" w:rsidP="00A4633C">
      <w:pPr>
        <w:pStyle w:val="Ln1"/>
        <w:numPr>
          <w:ilvl w:val="0"/>
          <w:numId w:val="16"/>
        </w:numPr>
        <w:tabs>
          <w:tab w:val="clear" w:pos="1080"/>
        </w:tabs>
        <w:ind w:left="360"/>
      </w:pPr>
      <w:r>
        <w:t xml:space="preserve">Add a new workflow item to the project. Right-click the project in the </w:t>
      </w:r>
      <w:r w:rsidRPr="00DA0871">
        <w:rPr>
          <w:b/>
        </w:rPr>
        <w:t>Solution Explorer</w:t>
      </w:r>
      <w:r>
        <w:t xml:space="preserve"> tool window, select </w:t>
      </w:r>
      <w:r w:rsidRPr="00DA0871">
        <w:rPr>
          <w:b/>
        </w:rPr>
        <w:t xml:space="preserve">Add </w:t>
      </w:r>
      <w:r w:rsidRPr="00DA0871">
        <w:rPr>
          <w:b/>
        </w:rPr>
        <w:sym w:font="Wingdings" w:char="F0D8"/>
      </w:r>
      <w:r w:rsidRPr="00DA0871">
        <w:rPr>
          <w:b/>
        </w:rPr>
        <w:t xml:space="preserve"> New Item</w:t>
      </w:r>
      <w:r>
        <w:t xml:space="preserve">, and choose </w:t>
      </w:r>
      <w:r>
        <w:rPr>
          <w:b/>
        </w:rPr>
        <w:t>Workflow</w:t>
      </w:r>
      <w:r>
        <w:t>.</w:t>
      </w:r>
    </w:p>
    <w:p w:rsidR="00C85206" w:rsidRDefault="00C85206" w:rsidP="00C85206">
      <w:pPr>
        <w:pStyle w:val="Ln1"/>
        <w:numPr>
          <w:ilvl w:val="0"/>
          <w:numId w:val="0"/>
        </w:numPr>
        <w:ind w:left="720"/>
      </w:pPr>
      <w:r>
        <w:rPr>
          <w:noProof/>
        </w:rPr>
        <w:drawing>
          <wp:inline distT="0" distB="0" distL="0" distR="0" wp14:anchorId="1775CA7E" wp14:editId="1CE5F335">
            <wp:extent cx="3604260" cy="2026562"/>
            <wp:effectExtent l="19050" t="19050" r="15240" b="120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30A23A.tmp"/>
                    <pic:cNvPicPr/>
                  </pic:nvPicPr>
                  <pic:blipFill>
                    <a:blip r:embed="rId40">
                      <a:extLst>
                        <a:ext uri="{28A0092B-C50C-407E-A947-70E740481C1C}">
                          <a14:useLocalDpi xmlns:a14="http://schemas.microsoft.com/office/drawing/2010/main" val="0"/>
                        </a:ext>
                      </a:extLst>
                    </a:blip>
                    <a:stretch>
                      <a:fillRect/>
                    </a:stretch>
                  </pic:blipFill>
                  <pic:spPr>
                    <a:xfrm>
                      <a:off x="0" y="0"/>
                      <a:ext cx="3609883" cy="2029723"/>
                    </a:xfrm>
                    <a:prstGeom prst="rect">
                      <a:avLst/>
                    </a:prstGeom>
                    <a:ln>
                      <a:solidFill>
                        <a:schemeClr val="accent1"/>
                      </a:solidFill>
                    </a:ln>
                  </pic:spPr>
                </pic:pic>
              </a:graphicData>
            </a:graphic>
          </wp:inline>
        </w:drawing>
      </w:r>
    </w:p>
    <w:p w:rsidR="00C85206" w:rsidRDefault="00C85206" w:rsidP="00A4633C">
      <w:pPr>
        <w:pStyle w:val="Ln1"/>
        <w:numPr>
          <w:ilvl w:val="0"/>
          <w:numId w:val="16"/>
        </w:numPr>
        <w:tabs>
          <w:tab w:val="clear" w:pos="1080"/>
        </w:tabs>
        <w:ind w:left="360"/>
      </w:pPr>
      <w:r>
        <w:lastRenderedPageBreak/>
        <w:t xml:space="preserve">Give it a name of </w:t>
      </w:r>
      <w:r w:rsidRPr="00E208A7">
        <w:rPr>
          <w:b/>
        </w:rPr>
        <w:t xml:space="preserve">SimpleWorkflow </w:t>
      </w:r>
      <w:r>
        <w:t xml:space="preserve">and click </w:t>
      </w:r>
      <w:r w:rsidRPr="00DA0871">
        <w:rPr>
          <w:b/>
        </w:rPr>
        <w:t>Add</w:t>
      </w:r>
      <w:r>
        <w:t>.</w:t>
      </w:r>
    </w:p>
    <w:p w:rsidR="00C85206" w:rsidRDefault="00C85206" w:rsidP="00A4633C">
      <w:pPr>
        <w:pStyle w:val="Ln1"/>
        <w:numPr>
          <w:ilvl w:val="0"/>
          <w:numId w:val="16"/>
        </w:numPr>
        <w:tabs>
          <w:tab w:val="clear" w:pos="1080"/>
        </w:tabs>
        <w:ind w:left="360"/>
      </w:pPr>
      <w:r>
        <w:t xml:space="preserve">In the </w:t>
      </w:r>
      <w:r w:rsidRPr="00DA0871">
        <w:rPr>
          <w:b/>
        </w:rPr>
        <w:t>SharePoint Customization Wizard</w:t>
      </w:r>
      <w:r>
        <w:t xml:space="preserve">, select </w:t>
      </w:r>
      <w:r w:rsidRPr="00DA0871">
        <w:rPr>
          <w:b/>
        </w:rPr>
        <w:t>List Workflow</w:t>
      </w:r>
      <w:r>
        <w:t xml:space="preserve"> and change the name to </w:t>
      </w:r>
      <w:r>
        <w:rPr>
          <w:b/>
        </w:rPr>
        <w:t>Simple Workflow</w:t>
      </w:r>
      <w:r>
        <w:t>.</w:t>
      </w:r>
    </w:p>
    <w:p w:rsidR="00C85206" w:rsidRDefault="00C85206" w:rsidP="00A4633C">
      <w:pPr>
        <w:pStyle w:val="Ln1"/>
        <w:numPr>
          <w:ilvl w:val="0"/>
          <w:numId w:val="16"/>
        </w:numPr>
        <w:tabs>
          <w:tab w:val="clear" w:pos="1080"/>
        </w:tabs>
        <w:ind w:left="360"/>
      </w:pPr>
      <w:r>
        <w:t xml:space="preserve">On the next step of the </w:t>
      </w:r>
      <w:r w:rsidRPr="00DA0871">
        <w:rPr>
          <w:b/>
        </w:rPr>
        <w:t>SharePoint Customization Wizard</w:t>
      </w:r>
      <w:r w:rsidRPr="009D5392">
        <w:t xml:space="preserve">, </w:t>
      </w:r>
      <w:r>
        <w:t xml:space="preserve">check the box for </w:t>
      </w:r>
      <w:r w:rsidRPr="009D5392">
        <w:rPr>
          <w:b/>
        </w:rPr>
        <w:t>Would you like Visual Studio to automatically associate the workflow?</w:t>
      </w:r>
      <w:r>
        <w:t xml:space="preserve"> as well as the following values and click </w:t>
      </w:r>
      <w:r w:rsidRPr="009D5392">
        <w:rPr>
          <w:b/>
        </w:rPr>
        <w:t>Finish</w:t>
      </w:r>
      <w:r>
        <w:t>.</w:t>
      </w:r>
    </w:p>
    <w:p w:rsidR="00C85206" w:rsidRDefault="00C85206" w:rsidP="00A4633C">
      <w:pPr>
        <w:pStyle w:val="Ln1"/>
        <w:numPr>
          <w:ilvl w:val="1"/>
          <w:numId w:val="16"/>
        </w:numPr>
        <w:tabs>
          <w:tab w:val="clear" w:pos="1440"/>
        </w:tabs>
        <w:ind w:left="720"/>
      </w:pPr>
      <w:r>
        <w:t xml:space="preserve">The library or list to associate… : </w:t>
      </w:r>
      <w:r w:rsidRPr="009D5392">
        <w:rPr>
          <w:b/>
        </w:rPr>
        <w:t>Announcements</w:t>
      </w:r>
    </w:p>
    <w:p w:rsidR="00C85206" w:rsidRDefault="00C85206" w:rsidP="00A4633C">
      <w:pPr>
        <w:pStyle w:val="Ln1"/>
        <w:numPr>
          <w:ilvl w:val="1"/>
          <w:numId w:val="16"/>
        </w:numPr>
        <w:tabs>
          <w:tab w:val="clear" w:pos="1440"/>
        </w:tabs>
        <w:ind w:left="720"/>
      </w:pPr>
      <w:r>
        <w:t xml:space="preserve">The history list to display…: </w:t>
      </w:r>
      <w:r w:rsidRPr="009D5392">
        <w:rPr>
          <w:b/>
        </w:rPr>
        <w:t>Workflow History</w:t>
      </w:r>
      <w:r w:rsidRPr="0044359B">
        <w:t xml:space="preserve"> or</w:t>
      </w:r>
      <w:r>
        <w:t xml:space="preserve"> </w:t>
      </w:r>
      <w:r w:rsidRPr="0044359B">
        <w:rPr>
          <w:b/>
        </w:rPr>
        <w:t>&lt;Create New&gt;</w:t>
      </w:r>
      <w:r>
        <w:t xml:space="preserve"> if Workflow History isn’t an option.</w:t>
      </w:r>
    </w:p>
    <w:p w:rsidR="00C85206" w:rsidRDefault="00C85206" w:rsidP="00A4633C">
      <w:pPr>
        <w:pStyle w:val="Ln1"/>
        <w:numPr>
          <w:ilvl w:val="1"/>
          <w:numId w:val="16"/>
        </w:numPr>
        <w:tabs>
          <w:tab w:val="clear" w:pos="1440"/>
        </w:tabs>
        <w:ind w:left="720"/>
      </w:pPr>
      <w:r>
        <w:t xml:space="preserve">The task list to display…: </w:t>
      </w:r>
      <w:r w:rsidRPr="009D5392">
        <w:rPr>
          <w:b/>
        </w:rPr>
        <w:t>Workflow Tasks</w:t>
      </w:r>
      <w:r w:rsidRPr="0044359B">
        <w:t xml:space="preserve"> or</w:t>
      </w:r>
      <w:r>
        <w:t xml:space="preserve"> </w:t>
      </w:r>
      <w:r w:rsidRPr="0044359B">
        <w:rPr>
          <w:b/>
        </w:rPr>
        <w:t>&lt;Create New&gt;</w:t>
      </w:r>
      <w:r>
        <w:t xml:space="preserve"> if Workflow Tasks isn’t an option.</w:t>
      </w:r>
    </w:p>
    <w:p w:rsidR="00C85206" w:rsidRDefault="00C85206" w:rsidP="00C85206">
      <w:pPr>
        <w:pStyle w:val="Ln1"/>
        <w:numPr>
          <w:ilvl w:val="0"/>
          <w:numId w:val="0"/>
        </w:numPr>
        <w:ind w:left="720"/>
      </w:pPr>
      <w:r>
        <w:rPr>
          <w:noProof/>
        </w:rPr>
        <w:drawing>
          <wp:inline distT="0" distB="0" distL="0" distR="0" wp14:anchorId="3CAFEAE8" wp14:editId="43D39807">
            <wp:extent cx="3771900" cy="3647824"/>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775683" cy="3651482"/>
                    </a:xfrm>
                    <a:prstGeom prst="rect">
                      <a:avLst/>
                    </a:prstGeom>
                  </pic:spPr>
                </pic:pic>
              </a:graphicData>
            </a:graphic>
          </wp:inline>
        </w:drawing>
      </w:r>
    </w:p>
    <w:p w:rsidR="00C85206" w:rsidRDefault="00C85206" w:rsidP="00A4633C">
      <w:pPr>
        <w:pStyle w:val="Ln1"/>
        <w:numPr>
          <w:ilvl w:val="0"/>
          <w:numId w:val="16"/>
        </w:numPr>
        <w:tabs>
          <w:tab w:val="clear" w:pos="1080"/>
        </w:tabs>
        <w:ind w:left="360"/>
      </w:pPr>
      <w:r>
        <w:t xml:space="preserve">In the next window, choose to start the workflow when </w:t>
      </w:r>
      <w:r>
        <w:rPr>
          <w:b/>
        </w:rPr>
        <w:t>a user manually starts the workflow</w:t>
      </w:r>
      <w:r>
        <w:t xml:space="preserve"> and click Finish.</w:t>
      </w:r>
    </w:p>
    <w:p w:rsidR="00C85206" w:rsidRDefault="00C85206" w:rsidP="00C85206">
      <w:pPr>
        <w:pStyle w:val="Heading2"/>
      </w:pPr>
      <w:r>
        <w:lastRenderedPageBreak/>
        <w:t>Task 2: Add Activities to Workflow</w:t>
      </w:r>
    </w:p>
    <w:p w:rsidR="00C85206" w:rsidRDefault="00C85206" w:rsidP="00C85206">
      <w:r>
        <w:t>In this task you will add and configure activities to the workflow.</w:t>
      </w:r>
    </w:p>
    <w:p w:rsidR="00C85206" w:rsidRDefault="00C85206" w:rsidP="00A4633C">
      <w:pPr>
        <w:pStyle w:val="Ln1"/>
        <w:numPr>
          <w:ilvl w:val="0"/>
          <w:numId w:val="17"/>
        </w:numPr>
      </w:pPr>
      <w:r>
        <w:t xml:space="preserve">Add a </w:t>
      </w:r>
      <w:r w:rsidRPr="009D5392">
        <w:rPr>
          <w:b/>
        </w:rPr>
        <w:t>WriteToHistory</w:t>
      </w:r>
      <w:r>
        <w:t xml:space="preserve"> activity to the workflow by opening the </w:t>
      </w:r>
      <w:r>
        <w:rPr>
          <w:b/>
        </w:rPr>
        <w:t xml:space="preserve">SP – Current Context </w:t>
      </w:r>
      <w:r>
        <w:t xml:space="preserve">section within the </w:t>
      </w:r>
      <w:r w:rsidRPr="009D5392">
        <w:rPr>
          <w:b/>
        </w:rPr>
        <w:t>Toolbox</w:t>
      </w:r>
      <w:r>
        <w:t xml:space="preserve"> tool window. To add the workflow click and drag it into the </w:t>
      </w:r>
      <w:r w:rsidRPr="009D5392">
        <w:rPr>
          <w:b/>
        </w:rPr>
        <w:t>Sequence</w:t>
      </w:r>
      <w:r>
        <w:t xml:space="preserve"> in the designer where it says </w:t>
      </w:r>
      <w:r w:rsidRPr="009D5392">
        <w:rPr>
          <w:b/>
        </w:rPr>
        <w:t>Drop activity here</w:t>
      </w:r>
      <w:r>
        <w:t>.</w:t>
      </w:r>
    </w:p>
    <w:p w:rsidR="00C85206" w:rsidRDefault="00C85206" w:rsidP="00C85206">
      <w:pPr>
        <w:pStyle w:val="Ln1"/>
        <w:numPr>
          <w:ilvl w:val="0"/>
          <w:numId w:val="0"/>
        </w:numPr>
        <w:ind w:left="720"/>
      </w:pPr>
      <w:r>
        <w:rPr>
          <w:noProof/>
        </w:rPr>
        <w:drawing>
          <wp:inline distT="0" distB="0" distL="0" distR="0" wp14:anchorId="277C24E7" wp14:editId="60A07C05">
            <wp:extent cx="2247619" cy="153333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247619" cy="1533333"/>
                    </a:xfrm>
                    <a:prstGeom prst="rect">
                      <a:avLst/>
                    </a:prstGeom>
                  </pic:spPr>
                </pic:pic>
              </a:graphicData>
            </a:graphic>
          </wp:inline>
        </w:drawing>
      </w:r>
    </w:p>
    <w:p w:rsidR="00C85206" w:rsidRDefault="00C85206" w:rsidP="00A4633C">
      <w:pPr>
        <w:pStyle w:val="Ln1"/>
        <w:numPr>
          <w:ilvl w:val="0"/>
          <w:numId w:val="17"/>
        </w:numPr>
      </w:pPr>
      <w:r>
        <w:t xml:space="preserve">Change the message by selecting the activity and within the </w:t>
      </w:r>
      <w:r w:rsidRPr="009D5392">
        <w:rPr>
          <w:b/>
        </w:rPr>
        <w:t>Properties</w:t>
      </w:r>
      <w:r>
        <w:t xml:space="preserve"> tool window, enter </w:t>
      </w:r>
      <w:r w:rsidRPr="009D5392">
        <w:rPr>
          <w:b/>
        </w:rPr>
        <w:t>“Workflow starting…”</w:t>
      </w:r>
      <w:r>
        <w:t xml:space="preserve"> for the </w:t>
      </w:r>
      <w:r w:rsidRPr="009D5392">
        <w:rPr>
          <w:b/>
        </w:rPr>
        <w:t>Message</w:t>
      </w:r>
      <w:r>
        <w:t xml:space="preserve"> property.</w:t>
      </w:r>
    </w:p>
    <w:p w:rsidR="00C85206" w:rsidRDefault="00C85206" w:rsidP="00C85206">
      <w:pPr>
        <w:pStyle w:val="Ln1"/>
        <w:numPr>
          <w:ilvl w:val="0"/>
          <w:numId w:val="0"/>
        </w:numPr>
        <w:ind w:left="720"/>
      </w:pPr>
      <w:r>
        <w:rPr>
          <w:noProof/>
        </w:rPr>
        <w:drawing>
          <wp:inline distT="0" distB="0" distL="0" distR="0" wp14:anchorId="07C2BE50" wp14:editId="550BA527">
            <wp:extent cx="3324225" cy="16002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24225" cy="1600200"/>
                    </a:xfrm>
                    <a:prstGeom prst="rect">
                      <a:avLst/>
                    </a:prstGeom>
                  </pic:spPr>
                </pic:pic>
              </a:graphicData>
            </a:graphic>
          </wp:inline>
        </w:drawing>
      </w:r>
    </w:p>
    <w:p w:rsidR="00C85206" w:rsidRDefault="00C85206" w:rsidP="00A4633C">
      <w:pPr>
        <w:pStyle w:val="Ln1"/>
        <w:numPr>
          <w:ilvl w:val="0"/>
          <w:numId w:val="17"/>
        </w:numPr>
      </w:pPr>
      <w:r>
        <w:t xml:space="preserve">Now add an activity to update the field on the list item. Add a </w:t>
      </w:r>
      <w:r w:rsidRPr="00CF7455">
        <w:rPr>
          <w:b/>
        </w:rPr>
        <w:t>SetField</w:t>
      </w:r>
      <w:r>
        <w:t xml:space="preserve"> activity (found in the </w:t>
      </w:r>
      <w:r>
        <w:rPr>
          <w:b/>
        </w:rPr>
        <w:t>Utility Actions</w:t>
      </w:r>
      <w:r>
        <w:t xml:space="preserve"> section of the toolbox) to just after the </w:t>
      </w:r>
      <w:r w:rsidRPr="00CF7455">
        <w:rPr>
          <w:b/>
        </w:rPr>
        <w:t xml:space="preserve">WriteToHistory </w:t>
      </w:r>
      <w:r>
        <w:t>activity.</w:t>
      </w:r>
    </w:p>
    <w:p w:rsidR="00C85206" w:rsidRDefault="00C85206" w:rsidP="00A4633C">
      <w:pPr>
        <w:pStyle w:val="Ln1"/>
        <w:numPr>
          <w:ilvl w:val="0"/>
          <w:numId w:val="17"/>
        </w:numPr>
      </w:pPr>
      <w:r>
        <w:t xml:space="preserve">Select the </w:t>
      </w:r>
      <w:r w:rsidRPr="00CF7455">
        <w:rPr>
          <w:b/>
        </w:rPr>
        <w:t>SetField</w:t>
      </w:r>
      <w:r>
        <w:t xml:space="preserve"> activity and using the </w:t>
      </w:r>
      <w:r w:rsidRPr="00CF7455">
        <w:rPr>
          <w:b/>
        </w:rPr>
        <w:t>Property</w:t>
      </w:r>
      <w:r>
        <w:t xml:space="preserve"> tool window, update the following properties:</w:t>
      </w:r>
    </w:p>
    <w:p w:rsidR="00C85206" w:rsidRDefault="00C85206" w:rsidP="00A4633C">
      <w:pPr>
        <w:pStyle w:val="Ln1"/>
        <w:numPr>
          <w:ilvl w:val="1"/>
          <w:numId w:val="17"/>
        </w:numPr>
      </w:pPr>
      <w:r>
        <w:t xml:space="preserve">FieldName: </w:t>
      </w:r>
      <w:r>
        <w:rPr>
          <w:b/>
        </w:rPr>
        <w:t>Body</w:t>
      </w:r>
    </w:p>
    <w:p w:rsidR="00C85206" w:rsidRPr="00CF7455" w:rsidRDefault="00C85206" w:rsidP="00A4633C">
      <w:pPr>
        <w:pStyle w:val="Ln1"/>
        <w:numPr>
          <w:ilvl w:val="1"/>
          <w:numId w:val="17"/>
        </w:numPr>
        <w:rPr>
          <w:b/>
        </w:rPr>
      </w:pPr>
      <w:r>
        <w:t xml:space="preserve">FieldValue: </w:t>
      </w:r>
      <w:r w:rsidRPr="00CF7455">
        <w:rPr>
          <w:b/>
        </w:rPr>
        <w:t>“Updated by workflow”</w:t>
      </w:r>
    </w:p>
    <w:p w:rsidR="00C85206" w:rsidRDefault="00C85206" w:rsidP="00C85206">
      <w:pPr>
        <w:pStyle w:val="Heading2"/>
      </w:pPr>
      <w:r>
        <w:lastRenderedPageBreak/>
        <w:t>Task 3: Deploy and Test the Workflow</w:t>
      </w:r>
    </w:p>
    <w:p w:rsidR="00C85206" w:rsidRDefault="00C85206" w:rsidP="00C85206">
      <w:r>
        <w:t>In this task you will deploy and test the workflow as a sandbox solutions.</w:t>
      </w:r>
    </w:p>
    <w:p w:rsidR="00C85206" w:rsidRDefault="00C85206" w:rsidP="00A4633C">
      <w:pPr>
        <w:pStyle w:val="Ln1"/>
        <w:numPr>
          <w:ilvl w:val="0"/>
          <w:numId w:val="14"/>
        </w:numPr>
      </w:pPr>
      <w:r>
        <w:t>Since we are working with SharePoint Online, we are not yet able to debug workflows remotely.  Instead, we will deploy our changes to test our work.</w:t>
      </w:r>
    </w:p>
    <w:p w:rsidR="00C85206" w:rsidRDefault="00C85206" w:rsidP="00A4633C">
      <w:pPr>
        <w:pStyle w:val="Ln1"/>
        <w:numPr>
          <w:ilvl w:val="1"/>
          <w:numId w:val="14"/>
        </w:numPr>
      </w:pPr>
      <w:r>
        <w:t xml:space="preserve">Save the app by clicking </w:t>
      </w:r>
      <w:r w:rsidRPr="00CF7455">
        <w:rPr>
          <w:b/>
        </w:rPr>
        <w:t xml:space="preserve">File </w:t>
      </w:r>
      <w:r w:rsidRPr="00CF7455">
        <w:rPr>
          <w:b/>
        </w:rPr>
        <w:sym w:font="Wingdings" w:char="F0D8"/>
      </w:r>
      <w:r w:rsidRPr="00CF7455">
        <w:rPr>
          <w:b/>
        </w:rPr>
        <w:t xml:space="preserve"> Save All</w:t>
      </w:r>
      <w:r>
        <w:t>.</w:t>
      </w:r>
    </w:p>
    <w:p w:rsidR="00C85206" w:rsidRDefault="00C85206" w:rsidP="00A4633C">
      <w:pPr>
        <w:pStyle w:val="Ln1"/>
        <w:numPr>
          <w:ilvl w:val="1"/>
          <w:numId w:val="14"/>
        </w:numPr>
      </w:pPr>
      <w:r>
        <w:t xml:space="preserve">Deploy the app in debugging mode by choosing </w:t>
      </w:r>
      <w:r>
        <w:rPr>
          <w:b/>
        </w:rPr>
        <w:t>Build / Deploy.</w:t>
      </w:r>
    </w:p>
    <w:p w:rsidR="00C85206" w:rsidRDefault="00C85206" w:rsidP="00A4633C">
      <w:pPr>
        <w:pStyle w:val="Ln1"/>
        <w:numPr>
          <w:ilvl w:val="1"/>
          <w:numId w:val="14"/>
        </w:numPr>
      </w:pPr>
      <w:r>
        <w:t xml:space="preserve">Once the app has been deployed, launch a browser and navigate to the homepage of the test site. </w:t>
      </w:r>
    </w:p>
    <w:p w:rsidR="00C85206" w:rsidRDefault="00C85206" w:rsidP="00A4633C">
      <w:pPr>
        <w:pStyle w:val="Ln1"/>
        <w:numPr>
          <w:ilvl w:val="1"/>
          <w:numId w:val="14"/>
        </w:numPr>
      </w:pPr>
      <w:r>
        <w:t xml:space="preserve">Click </w:t>
      </w:r>
      <w:r w:rsidRPr="001A332C">
        <w:rPr>
          <w:b/>
        </w:rPr>
        <w:t>Site Contents</w:t>
      </w:r>
      <w:r>
        <w:t xml:space="preserve"> and choose the </w:t>
      </w:r>
      <w:r>
        <w:rPr>
          <w:b/>
        </w:rPr>
        <w:t>Simple Workflow App</w:t>
      </w:r>
      <w:r>
        <w:t>.</w:t>
      </w:r>
    </w:p>
    <w:p w:rsidR="00C85206" w:rsidRDefault="00C85206" w:rsidP="00A4633C">
      <w:pPr>
        <w:pStyle w:val="Ln1"/>
        <w:numPr>
          <w:ilvl w:val="0"/>
          <w:numId w:val="14"/>
        </w:numPr>
      </w:pPr>
      <w:r>
        <w:t xml:space="preserve">Verify the </w:t>
      </w:r>
      <w:r w:rsidRPr="007F5834">
        <w:rPr>
          <w:b/>
        </w:rPr>
        <w:t>Announcements</w:t>
      </w:r>
      <w:r>
        <w:t xml:space="preserve"> list appears as a web part in the main page of our app.  Do not add an item using this page.  Instead, click the </w:t>
      </w:r>
      <w:r>
        <w:rPr>
          <w:b/>
        </w:rPr>
        <w:t xml:space="preserve">Announcements </w:t>
      </w:r>
      <w:r>
        <w:t xml:space="preserve">title to navigate to the </w:t>
      </w:r>
      <w:r>
        <w:rPr>
          <w:b/>
        </w:rPr>
        <w:t xml:space="preserve">Announcements </w:t>
      </w:r>
      <w:r>
        <w:t>list.</w:t>
      </w:r>
    </w:p>
    <w:p w:rsidR="00C85206" w:rsidRDefault="00C85206" w:rsidP="00A4633C">
      <w:pPr>
        <w:pStyle w:val="Ln1"/>
        <w:numPr>
          <w:ilvl w:val="0"/>
          <w:numId w:val="14"/>
        </w:numPr>
      </w:pPr>
      <w:r>
        <w:t xml:space="preserve">Add an item to the </w:t>
      </w:r>
      <w:r w:rsidRPr="007F5834">
        <w:rPr>
          <w:b/>
        </w:rPr>
        <w:t>Announcements</w:t>
      </w:r>
      <w:r>
        <w:t xml:space="preserve"> list but leave the </w:t>
      </w:r>
      <w:r w:rsidRPr="007F5834">
        <w:rPr>
          <w:b/>
        </w:rPr>
        <w:t>Body</w:t>
      </w:r>
      <w:r>
        <w:t xml:space="preserve"> field empty.</w:t>
      </w:r>
    </w:p>
    <w:tbl>
      <w:tblPr>
        <w:tblStyle w:val="TableGrid"/>
        <w:tblW w:w="0" w:type="auto"/>
        <w:tblInd w:w="817" w:type="dxa"/>
        <w:tblLook w:val="04A0" w:firstRow="1" w:lastRow="0" w:firstColumn="1" w:lastColumn="0" w:noHBand="0" w:noVBand="1"/>
      </w:tblPr>
      <w:tblGrid>
        <w:gridCol w:w="7796"/>
      </w:tblGrid>
      <w:tr w:rsidR="00C85206" w:rsidTr="00056EF6">
        <w:tc>
          <w:tcPr>
            <w:tcW w:w="7796" w:type="dxa"/>
            <w:tcBorders>
              <w:top w:val="single" w:sz="4" w:space="0" w:color="000000"/>
              <w:left w:val="single" w:sz="4" w:space="0" w:color="000000"/>
              <w:bottom w:val="single" w:sz="4" w:space="0" w:color="000000"/>
              <w:right w:val="single" w:sz="4" w:space="0" w:color="000000"/>
            </w:tcBorders>
            <w:vAlign w:val="center"/>
            <w:hideMark/>
          </w:tcPr>
          <w:p w:rsidR="00C85206" w:rsidRDefault="00C85206" w:rsidP="00056EF6">
            <w:pPr>
              <w:pStyle w:val="AA-Normal"/>
              <w:jc w:val="left"/>
              <w:rPr>
                <w:b/>
                <w:i/>
              </w:rPr>
            </w:pPr>
            <w:r>
              <w:rPr>
                <w:noProof/>
              </w:rPr>
              <w:drawing>
                <wp:inline distT="0" distB="0" distL="0" distR="0" wp14:anchorId="3ACBBBCF" wp14:editId="34F0CA98">
                  <wp:extent cx="180975" cy="180975"/>
                  <wp:effectExtent l="0" t="0" r="9525" b="9525"/>
                  <wp:docPr id="23" name="Picture 23" descr="Description: C:\Users\vesaj\Pictures\DVD_ART36\Artwork_Imagery\Icons - Illustrations\_ SUPER VISTA STYLE\yield sign red white exclamation 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Users\vesaj\Pictures\DVD_ART36\Artwork_Imagery\Icons - Illustrations\_ SUPER VISTA STYLE\yield sign red white exclamation poin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rPr>
              <w:t xml:space="preserve">  </w:t>
            </w:r>
            <w:r w:rsidRPr="006E2570">
              <w:rPr>
                <w:noProof/>
              </w:rPr>
              <w:t xml:space="preserve"> </w:t>
            </w:r>
            <w:r w:rsidRPr="006E2570">
              <w:rPr>
                <w:b/>
                <w:noProof/>
              </w:rPr>
              <w:t>Important</w:t>
            </w:r>
          </w:p>
        </w:tc>
      </w:tr>
      <w:tr w:rsidR="00C85206" w:rsidTr="00056EF6">
        <w:tc>
          <w:tcPr>
            <w:tcW w:w="7796" w:type="dxa"/>
            <w:tcBorders>
              <w:top w:val="single" w:sz="4" w:space="0" w:color="000000"/>
              <w:left w:val="single" w:sz="4" w:space="0" w:color="000000"/>
              <w:bottom w:val="single" w:sz="4" w:space="0" w:color="000000"/>
              <w:right w:val="single" w:sz="4" w:space="0" w:color="000000"/>
            </w:tcBorders>
            <w:hideMark/>
          </w:tcPr>
          <w:p w:rsidR="00C85206" w:rsidRDefault="00C85206" w:rsidP="00056EF6">
            <w:pPr>
              <w:pStyle w:val="AA-Normal"/>
            </w:pPr>
            <w:r>
              <w:rPr>
                <w:i/>
              </w:rPr>
              <w:t xml:space="preserve">At this point the new item may not appear in the Announcements web part.  Simply click the title of the Announcements list to navigate to the Announcements list where the new item will appear. </w:t>
            </w:r>
          </w:p>
        </w:tc>
      </w:tr>
    </w:tbl>
    <w:p w:rsidR="00C85206" w:rsidRDefault="00C85206" w:rsidP="00C85206">
      <w:pPr>
        <w:pStyle w:val="Ln1"/>
        <w:numPr>
          <w:ilvl w:val="0"/>
          <w:numId w:val="0"/>
        </w:numPr>
        <w:ind w:left="1080"/>
      </w:pPr>
    </w:p>
    <w:p w:rsidR="00C85206" w:rsidRDefault="00C85206" w:rsidP="00A4633C">
      <w:pPr>
        <w:pStyle w:val="Ln1"/>
        <w:numPr>
          <w:ilvl w:val="0"/>
          <w:numId w:val="14"/>
        </w:numPr>
      </w:pPr>
      <w:r>
        <w:t xml:space="preserve">After adding the item, start the workflow. Do this by selecting the item and clicking the </w:t>
      </w:r>
      <w:r w:rsidRPr="007F5834">
        <w:rPr>
          <w:b/>
        </w:rPr>
        <w:t>Workflows</w:t>
      </w:r>
      <w:r>
        <w:t xml:space="preserve"> button under the </w:t>
      </w:r>
      <w:r w:rsidRPr="007F5834">
        <w:rPr>
          <w:b/>
        </w:rPr>
        <w:t>View</w:t>
      </w:r>
      <w:r>
        <w:t xml:space="preserve"> tab</w:t>
      </w:r>
      <w:r w:rsidRPr="00A8312A">
        <w:t xml:space="preserve"> </w:t>
      </w:r>
      <w:r>
        <w:t>in the ribbon.</w:t>
      </w:r>
    </w:p>
    <w:p w:rsidR="00C85206" w:rsidRDefault="00C85206" w:rsidP="00A4633C">
      <w:pPr>
        <w:pStyle w:val="Ln1"/>
        <w:numPr>
          <w:ilvl w:val="0"/>
          <w:numId w:val="14"/>
        </w:numPr>
      </w:pPr>
      <w:r>
        <w:t xml:space="preserve">On the </w:t>
      </w:r>
      <w:r w:rsidRPr="007F5834">
        <w:rPr>
          <w:b/>
        </w:rPr>
        <w:t>Announcements: Workflows: [item title]</w:t>
      </w:r>
      <w:r>
        <w:t xml:space="preserve"> page, click </w:t>
      </w:r>
      <w:r>
        <w:rPr>
          <w:b/>
        </w:rPr>
        <w:t>Simple</w:t>
      </w:r>
      <w:r w:rsidRPr="007F5834">
        <w:rPr>
          <w:b/>
        </w:rPr>
        <w:t>Workflow</w:t>
      </w:r>
      <w:r>
        <w:rPr>
          <w:b/>
        </w:rPr>
        <w:t xml:space="preserve"> - WorkflowStart</w:t>
      </w:r>
      <w:r>
        <w:t xml:space="preserve"> to start the workflow.</w:t>
      </w:r>
    </w:p>
    <w:p w:rsidR="00C85206" w:rsidRDefault="00C85206" w:rsidP="00A4633C">
      <w:pPr>
        <w:pStyle w:val="Ln1"/>
        <w:numPr>
          <w:ilvl w:val="0"/>
          <w:numId w:val="14"/>
        </w:numPr>
      </w:pPr>
      <w:r>
        <w:t xml:space="preserve">After a brief delay the browser will redirect you to the Announcements list page again. The workflow will start but this may not be seen for a few seconds so be patient. </w:t>
      </w:r>
    </w:p>
    <w:p w:rsidR="00C85206" w:rsidRDefault="00C85206" w:rsidP="00A4633C">
      <w:pPr>
        <w:pStyle w:val="Ln1"/>
        <w:numPr>
          <w:ilvl w:val="0"/>
          <w:numId w:val="14"/>
        </w:numPr>
      </w:pPr>
      <w:r>
        <w:t xml:space="preserve">Click on the item in the list view to view the details page. You’ll notice that the </w:t>
      </w:r>
      <w:r w:rsidRPr="007F5834">
        <w:rPr>
          <w:b/>
        </w:rPr>
        <w:t>Body</w:t>
      </w:r>
      <w:r>
        <w:t xml:space="preserve"> field has been updated by the workflow.</w:t>
      </w:r>
    </w:p>
    <w:p w:rsidR="00C85206" w:rsidRDefault="00C85206" w:rsidP="00C85206">
      <w:pPr>
        <w:pStyle w:val="Ln1"/>
        <w:numPr>
          <w:ilvl w:val="0"/>
          <w:numId w:val="0"/>
        </w:numPr>
        <w:ind w:left="720"/>
      </w:pPr>
      <w:r>
        <w:rPr>
          <w:noProof/>
        </w:rPr>
        <w:lastRenderedPageBreak/>
        <w:drawing>
          <wp:inline distT="0" distB="0" distL="0" distR="0" wp14:anchorId="1498ED42" wp14:editId="49D2ADC1">
            <wp:extent cx="4743450" cy="1524000"/>
            <wp:effectExtent l="19050" t="19050" r="19050" b="190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43450" cy="1524000"/>
                    </a:xfrm>
                    <a:prstGeom prst="rect">
                      <a:avLst/>
                    </a:prstGeom>
                    <a:ln w="3175">
                      <a:solidFill>
                        <a:schemeClr val="tx1"/>
                      </a:solidFill>
                    </a:ln>
                  </pic:spPr>
                </pic:pic>
              </a:graphicData>
            </a:graphic>
          </wp:inline>
        </w:drawing>
      </w:r>
    </w:p>
    <w:p w:rsidR="00C85206" w:rsidRDefault="00C85206" w:rsidP="00C85206">
      <w:pPr>
        <w:pStyle w:val="ppListEnd"/>
      </w:pPr>
    </w:p>
    <w:p w:rsidR="00C85206" w:rsidRPr="00DF55CA" w:rsidRDefault="002A0B60" w:rsidP="00C85206">
      <w:pPr>
        <w:pStyle w:val="Heading1"/>
      </w:pPr>
      <w:sdt>
        <w:sdtPr>
          <w:rPr>
            <w:noProof/>
          </w:rPr>
          <w:alias w:val="Topic"/>
          <w:tag w:val="dc3948f3-3506-402a-81c6-16f2295ae7b0"/>
          <w:id w:val="615643295"/>
          <w:text/>
        </w:sdtPr>
        <w:sdtEndPr/>
        <w:sdtContent>
          <w:r w:rsidR="00C85206" w:rsidRPr="00DF55CA">
            <w:rPr>
              <w:noProof/>
            </w:rPr>
            <w:t xml:space="preserve">Exercise </w:t>
          </w:r>
          <w:r w:rsidR="00C85206">
            <w:rPr>
              <w:noProof/>
            </w:rPr>
            <w:t>4</w:t>
          </w:r>
          <w:r w:rsidR="00C85206" w:rsidRPr="00DF55CA">
            <w:rPr>
              <w:noProof/>
            </w:rPr>
            <w:t xml:space="preserve">: </w:t>
          </w:r>
          <w:r w:rsidR="00C85206">
            <w:rPr>
              <w:noProof/>
            </w:rPr>
            <w:t>Using DynamicValues Visual Studio Workflows</w:t>
          </w:r>
        </w:sdtContent>
      </w:sdt>
    </w:p>
    <w:p w:rsidR="00C85206" w:rsidRDefault="00C85206" w:rsidP="00C85206">
      <w:pPr>
        <w:pStyle w:val="ppBodyText"/>
      </w:pPr>
      <w:r>
        <w:t>In this exercise you will create a workflow using Visual Studio. This workflow will use the new HTTP and DynamicValue activities to issue a call from workflow app that gets a description of a specified category from a publically available OData service.</w:t>
      </w:r>
    </w:p>
    <w:p w:rsidR="00C85206" w:rsidRDefault="00C85206" w:rsidP="00C85206">
      <w:pPr>
        <w:pStyle w:val="ppBodyText"/>
      </w:pPr>
    </w:p>
    <w:p w:rsidR="00C85206" w:rsidRDefault="00C85206" w:rsidP="00C85206">
      <w:pPr>
        <w:pStyle w:val="Heading2"/>
      </w:pPr>
      <w:r>
        <w:t>Task 1: Create Workflow Project Variables</w:t>
      </w:r>
    </w:p>
    <w:p w:rsidR="00C85206" w:rsidRPr="00242F93" w:rsidRDefault="00C85206" w:rsidP="00C85206">
      <w:r>
        <w:t>In this task you will create a workflow in Visual Studio and add some variables that will be used throughout the workflow.</w:t>
      </w:r>
    </w:p>
    <w:p w:rsidR="00C85206" w:rsidRDefault="00C85206" w:rsidP="00A4633C">
      <w:pPr>
        <w:pStyle w:val="Ln1"/>
        <w:numPr>
          <w:ilvl w:val="0"/>
          <w:numId w:val="14"/>
        </w:numPr>
      </w:pPr>
      <w:r>
        <w:t xml:space="preserve">Open Visual Studio 2012 as an administrator: </w:t>
      </w:r>
      <w:r w:rsidRPr="004B0963">
        <w:rPr>
          <w:b/>
        </w:rPr>
        <w:t xml:space="preserve">Start </w:t>
      </w:r>
      <w:r w:rsidRPr="004B0963">
        <w:rPr>
          <w:b/>
        </w:rPr>
        <w:sym w:font="Wingdings" w:char="F0D8"/>
      </w:r>
      <w:r w:rsidRPr="004B0963">
        <w:rPr>
          <w:b/>
        </w:rPr>
        <w:t xml:space="preserve"> All Programs </w:t>
      </w:r>
      <w:r w:rsidRPr="004B0963">
        <w:rPr>
          <w:b/>
        </w:rPr>
        <w:sym w:font="Wingdings" w:char="F0D8"/>
      </w:r>
      <w:r w:rsidRPr="004B0963">
        <w:rPr>
          <w:b/>
        </w:rPr>
        <w:t xml:space="preserve"> Microsoft Visual Studio </w:t>
      </w:r>
      <w:r>
        <w:rPr>
          <w:b/>
        </w:rPr>
        <w:t>2012</w:t>
      </w:r>
      <w:r w:rsidRPr="004B0963">
        <w:rPr>
          <w:b/>
        </w:rPr>
        <w:t xml:space="preserve"> </w:t>
      </w:r>
      <w:r w:rsidRPr="004B0963">
        <w:rPr>
          <w:b/>
        </w:rPr>
        <w:sym w:font="Wingdings" w:char="F0D8"/>
      </w:r>
      <w:r w:rsidRPr="004B0963">
        <w:rPr>
          <w:b/>
        </w:rPr>
        <w:t xml:space="preserve"> </w:t>
      </w:r>
      <w:r w:rsidRPr="008C20E3">
        <w:t>right-click</w:t>
      </w:r>
      <w:r w:rsidRPr="004B0963">
        <w:rPr>
          <w:b/>
        </w:rPr>
        <w:t xml:space="preserve"> Visual Studio </w:t>
      </w:r>
      <w:r>
        <w:rPr>
          <w:b/>
        </w:rPr>
        <w:t xml:space="preserve">2012 </w:t>
      </w:r>
      <w:r>
        <w:t xml:space="preserve">and select </w:t>
      </w:r>
      <w:r w:rsidRPr="004B0963">
        <w:rPr>
          <w:b/>
        </w:rPr>
        <w:t>Run as Administrator</w:t>
      </w:r>
      <w:r>
        <w:t>.</w:t>
      </w:r>
    </w:p>
    <w:p w:rsidR="00C85206" w:rsidRDefault="00C85206" w:rsidP="00C85206">
      <w:pPr>
        <w:pStyle w:val="Ln1"/>
      </w:pPr>
      <w:r>
        <w:t xml:space="preserve">Select </w:t>
      </w:r>
      <w:r w:rsidRPr="004B0963">
        <w:rPr>
          <w:b/>
        </w:rPr>
        <w:t xml:space="preserve">File </w:t>
      </w:r>
      <w:r w:rsidRPr="004B0963">
        <w:rPr>
          <w:b/>
        </w:rPr>
        <w:sym w:font="Wingdings" w:char="F0D8"/>
      </w:r>
      <w:r w:rsidRPr="004B0963">
        <w:rPr>
          <w:b/>
        </w:rPr>
        <w:t xml:space="preserve"> New </w:t>
      </w:r>
      <w:r w:rsidRPr="004B0963">
        <w:rPr>
          <w:b/>
        </w:rPr>
        <w:sym w:font="Wingdings" w:char="F0D8"/>
      </w:r>
      <w:r w:rsidRPr="004B0963">
        <w:rPr>
          <w:b/>
        </w:rPr>
        <w:t xml:space="preserve"> Project</w:t>
      </w:r>
      <w:r>
        <w:t xml:space="preserve">. </w:t>
      </w:r>
    </w:p>
    <w:p w:rsidR="00C85206" w:rsidRDefault="00C85206" w:rsidP="00C85206">
      <w:pPr>
        <w:pStyle w:val="Ln1"/>
      </w:pPr>
      <w:r>
        <w:t xml:space="preserve">In the </w:t>
      </w:r>
      <w:r w:rsidRPr="00A247CA">
        <w:rPr>
          <w:b/>
        </w:rPr>
        <w:t>New Project</w:t>
      </w:r>
      <w:r>
        <w:t xml:space="preserve"> dialog, select the </w:t>
      </w:r>
      <w:r w:rsidRPr="00CF7455">
        <w:rPr>
          <w:b/>
        </w:rPr>
        <w:t xml:space="preserve">Visual C# </w:t>
      </w:r>
      <w:r w:rsidRPr="00CF7455">
        <w:rPr>
          <w:b/>
        </w:rPr>
        <w:sym w:font="Wingdings" w:char="F0D8"/>
      </w:r>
      <w:r w:rsidRPr="00CF7455">
        <w:rPr>
          <w:b/>
        </w:rPr>
        <w:t xml:space="preserve"> </w:t>
      </w:r>
      <w:r>
        <w:rPr>
          <w:b/>
        </w:rPr>
        <w:t>Office/</w:t>
      </w:r>
      <w:r w:rsidRPr="00CF7455">
        <w:rPr>
          <w:b/>
        </w:rPr>
        <w:t xml:space="preserve">SharePoint </w:t>
      </w:r>
      <w:r w:rsidRPr="00CF7455">
        <w:rPr>
          <w:b/>
        </w:rPr>
        <w:sym w:font="Wingdings" w:char="F0D8"/>
      </w:r>
      <w:r w:rsidRPr="00CF7455">
        <w:rPr>
          <w:b/>
        </w:rPr>
        <w:t xml:space="preserve"> </w:t>
      </w:r>
      <w:r>
        <w:rPr>
          <w:b/>
        </w:rPr>
        <w:t>Apps / Apps</w:t>
      </w:r>
      <w:r>
        <w:t xml:space="preserve"> category. Pick the project template</w:t>
      </w:r>
      <w:r w:rsidRPr="00C00E66">
        <w:rPr>
          <w:b/>
        </w:rPr>
        <w:t xml:space="preserve"> App for </w:t>
      </w:r>
      <w:r w:rsidRPr="00A247CA">
        <w:rPr>
          <w:b/>
        </w:rPr>
        <w:t xml:space="preserve">SharePoint </w:t>
      </w:r>
      <w:r>
        <w:rPr>
          <w:b/>
        </w:rPr>
        <w:t>201</w:t>
      </w:r>
      <w:r>
        <w:t xml:space="preserve">. Give the project the name </w:t>
      </w:r>
      <w:r w:rsidRPr="00C00E66">
        <w:rPr>
          <w:b/>
        </w:rPr>
        <w:t>CategoryDescriptionLookupApp</w:t>
      </w:r>
      <w:r>
        <w:t>.</w:t>
      </w:r>
    </w:p>
    <w:p w:rsidR="00C85206" w:rsidRDefault="00C85206" w:rsidP="00C85206">
      <w:pPr>
        <w:pStyle w:val="Ln1"/>
        <w:numPr>
          <w:ilvl w:val="0"/>
          <w:numId w:val="0"/>
        </w:numPr>
        <w:ind w:left="720"/>
      </w:pPr>
      <w:r>
        <w:rPr>
          <w:noProof/>
        </w:rPr>
        <w:lastRenderedPageBreak/>
        <w:drawing>
          <wp:inline distT="0" distB="0" distL="0" distR="0" wp14:anchorId="3260A878" wp14:editId="412BD7E3">
            <wp:extent cx="3741420" cy="2575257"/>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5034B8.tmp"/>
                    <pic:cNvPicPr/>
                  </pic:nvPicPr>
                  <pic:blipFill>
                    <a:blip r:embed="rId45" cstate="print">
                      <a:extLst>
                        <a:ext uri="{28A0092B-C50C-407E-A947-70E740481C1C}">
                          <a14:useLocalDpi xmlns:a14="http://schemas.microsoft.com/office/drawing/2010/main" val="0"/>
                        </a:ext>
                      </a:extLst>
                    </a:blip>
                    <a:stretch>
                      <a:fillRect/>
                    </a:stretch>
                  </pic:blipFill>
                  <pic:spPr>
                    <a:xfrm>
                      <a:off x="0" y="0"/>
                      <a:ext cx="3753739" cy="2583736"/>
                    </a:xfrm>
                    <a:prstGeom prst="rect">
                      <a:avLst/>
                    </a:prstGeom>
                  </pic:spPr>
                </pic:pic>
              </a:graphicData>
            </a:graphic>
          </wp:inline>
        </w:drawing>
      </w:r>
    </w:p>
    <w:p w:rsidR="00C85206" w:rsidRDefault="00C85206" w:rsidP="00C85206">
      <w:pPr>
        <w:pStyle w:val="Ln1"/>
      </w:pPr>
      <w:r>
        <w:t xml:space="preserve">In the </w:t>
      </w:r>
      <w:r>
        <w:rPr>
          <w:b/>
        </w:rPr>
        <w:t>New app for SharePoint</w:t>
      </w:r>
      <w:r>
        <w:t xml:space="preserve"> dialog, change the title to </w:t>
      </w:r>
      <w:r w:rsidRPr="00C00E66">
        <w:rPr>
          <w:b/>
        </w:rPr>
        <w:t>Category</w:t>
      </w:r>
      <w:r w:rsidRPr="00C00E66">
        <w:t xml:space="preserve"> </w:t>
      </w:r>
      <w:r w:rsidRPr="00C00E66">
        <w:rPr>
          <w:b/>
        </w:rPr>
        <w:t>Description Lookup App</w:t>
      </w:r>
      <w:r>
        <w:rPr>
          <w:b/>
        </w:rPr>
        <w:t>.</w:t>
      </w:r>
      <w:r w:rsidRPr="00C00E66">
        <w:rPr>
          <w:b/>
        </w:rPr>
        <w:t xml:space="preserve"> </w:t>
      </w:r>
      <w:r>
        <w:rPr>
          <w:b/>
        </w:rPr>
        <w:t xml:space="preserve"> </w:t>
      </w:r>
      <w:r>
        <w:t>Enter the URL of the workflow site (</w:t>
      </w:r>
      <w:hyperlink r:id="rId46" w:history="1">
        <w:r w:rsidRPr="00C85206">
          <w:rPr>
            <w:rStyle w:val="Hyperlink"/>
            <w:rFonts w:cstheme="minorHAnsi"/>
          </w:rPr>
          <w:t>http://intranet.contoso.com/sites/workflow</w:t>
        </w:r>
      </w:hyperlink>
      <w:r>
        <w:t xml:space="preserve">) as the site to use to deploy the app, and choose the host type as </w:t>
      </w:r>
      <w:r>
        <w:rPr>
          <w:b/>
        </w:rPr>
        <w:t>SharePoint-hosted</w:t>
      </w:r>
      <w:r>
        <w:t xml:space="preserve">, finally clicking </w:t>
      </w:r>
      <w:r w:rsidRPr="00DA0871">
        <w:rPr>
          <w:b/>
        </w:rPr>
        <w:t>OK</w:t>
      </w:r>
      <w:r>
        <w:t>.</w:t>
      </w:r>
    </w:p>
    <w:p w:rsidR="00C85206" w:rsidRDefault="00C85206" w:rsidP="00C85206">
      <w:pPr>
        <w:pStyle w:val="Ln1"/>
        <w:numPr>
          <w:ilvl w:val="0"/>
          <w:numId w:val="0"/>
        </w:numPr>
        <w:ind w:left="720"/>
      </w:pPr>
      <w:r>
        <w:rPr>
          <w:noProof/>
        </w:rPr>
        <w:drawing>
          <wp:inline distT="0" distB="0" distL="0" distR="0" wp14:anchorId="4A060691" wp14:editId="6436C01D">
            <wp:extent cx="3284220" cy="238294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55071D9.tmp"/>
                    <pic:cNvPicPr/>
                  </pic:nvPicPr>
                  <pic:blipFill>
                    <a:blip r:embed="rId47">
                      <a:extLst>
                        <a:ext uri="{28A0092B-C50C-407E-A947-70E740481C1C}">
                          <a14:useLocalDpi xmlns:a14="http://schemas.microsoft.com/office/drawing/2010/main" val="0"/>
                        </a:ext>
                      </a:extLst>
                    </a:blip>
                    <a:stretch>
                      <a:fillRect/>
                    </a:stretch>
                  </pic:blipFill>
                  <pic:spPr>
                    <a:xfrm>
                      <a:off x="0" y="0"/>
                      <a:ext cx="3295851" cy="2391386"/>
                    </a:xfrm>
                    <a:prstGeom prst="rect">
                      <a:avLst/>
                    </a:prstGeom>
                  </pic:spPr>
                </pic:pic>
              </a:graphicData>
            </a:graphic>
          </wp:inline>
        </w:drawing>
      </w:r>
    </w:p>
    <w:p w:rsidR="00C85206" w:rsidRDefault="00C85206" w:rsidP="00C85206">
      <w:pPr>
        <w:pStyle w:val="Ln1"/>
      </w:pPr>
      <w:r>
        <w:t xml:space="preserve">Once the project is created, add a new list to the project.  Right-click the project in the </w:t>
      </w:r>
      <w:r w:rsidRPr="00DA0871">
        <w:rPr>
          <w:b/>
        </w:rPr>
        <w:t>Solution Explorer</w:t>
      </w:r>
      <w:r>
        <w:t xml:space="preserve"> tool window and select </w:t>
      </w:r>
      <w:r w:rsidRPr="00DA0871">
        <w:rPr>
          <w:b/>
        </w:rPr>
        <w:t xml:space="preserve">Add </w:t>
      </w:r>
      <w:r w:rsidRPr="00DA0871">
        <w:rPr>
          <w:b/>
        </w:rPr>
        <w:sym w:font="Wingdings" w:char="F0D8"/>
      </w:r>
      <w:r w:rsidRPr="00DA0871">
        <w:rPr>
          <w:b/>
        </w:rPr>
        <w:t xml:space="preserve"> New Item</w:t>
      </w:r>
      <w:r>
        <w:t>:</w:t>
      </w:r>
    </w:p>
    <w:p w:rsidR="00C85206" w:rsidRDefault="00C85206" w:rsidP="00C85206">
      <w:pPr>
        <w:pStyle w:val="Ln1"/>
        <w:numPr>
          <w:ilvl w:val="0"/>
          <w:numId w:val="0"/>
        </w:numPr>
        <w:ind w:left="1080"/>
      </w:pPr>
      <w:r>
        <w:rPr>
          <w:noProof/>
        </w:rPr>
        <w:lastRenderedPageBreak/>
        <w:drawing>
          <wp:inline distT="0" distB="0" distL="0" distR="0" wp14:anchorId="237517C4" wp14:editId="5E1D7E03">
            <wp:extent cx="3604260" cy="2027813"/>
            <wp:effectExtent l="19050" t="19050" r="15240" b="1079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308007.tmp"/>
                    <pic:cNvPicPr/>
                  </pic:nvPicPr>
                  <pic:blipFill>
                    <a:blip r:embed="rId38">
                      <a:extLst>
                        <a:ext uri="{28A0092B-C50C-407E-A947-70E740481C1C}">
                          <a14:useLocalDpi xmlns:a14="http://schemas.microsoft.com/office/drawing/2010/main" val="0"/>
                        </a:ext>
                      </a:extLst>
                    </a:blip>
                    <a:stretch>
                      <a:fillRect/>
                    </a:stretch>
                  </pic:blipFill>
                  <pic:spPr>
                    <a:xfrm>
                      <a:off x="0" y="0"/>
                      <a:ext cx="3621181" cy="2037333"/>
                    </a:xfrm>
                    <a:prstGeom prst="rect">
                      <a:avLst/>
                    </a:prstGeom>
                    <a:ln>
                      <a:solidFill>
                        <a:schemeClr val="accent1"/>
                      </a:solidFill>
                    </a:ln>
                  </pic:spPr>
                </pic:pic>
              </a:graphicData>
            </a:graphic>
          </wp:inline>
        </w:drawing>
      </w:r>
    </w:p>
    <w:p w:rsidR="00C85206" w:rsidRDefault="00C85206" w:rsidP="00C85206">
      <w:pPr>
        <w:pStyle w:val="Ln1"/>
      </w:pPr>
      <w:r>
        <w:t xml:space="preserve">In the Add New Item dialog, select </w:t>
      </w:r>
      <w:r>
        <w:rPr>
          <w:b/>
        </w:rPr>
        <w:t xml:space="preserve">List.  </w:t>
      </w:r>
      <w:r>
        <w:t xml:space="preserve">Give it a name of </w:t>
      </w:r>
      <w:r>
        <w:rPr>
          <w:b/>
        </w:rPr>
        <w:t>Announcements</w:t>
      </w:r>
      <w:r w:rsidRPr="00E208A7">
        <w:rPr>
          <w:b/>
        </w:rPr>
        <w:t xml:space="preserve"> </w:t>
      </w:r>
      <w:r>
        <w:t xml:space="preserve">and click </w:t>
      </w:r>
      <w:r w:rsidRPr="00DA0871">
        <w:rPr>
          <w:b/>
        </w:rPr>
        <w:t>Add</w:t>
      </w:r>
      <w:r>
        <w:t>.</w:t>
      </w:r>
    </w:p>
    <w:p w:rsidR="00C85206" w:rsidRDefault="00C85206" w:rsidP="00C85206">
      <w:pPr>
        <w:pStyle w:val="Ln1"/>
      </w:pPr>
      <w:r>
        <w:t xml:space="preserve">In the Choose List Settings dialog, choose </w:t>
      </w:r>
      <w:r>
        <w:rPr>
          <w:b/>
        </w:rPr>
        <w:t>Create a customizable list based on:</w:t>
      </w:r>
      <w:r>
        <w:t xml:space="preserve"> and choose the </w:t>
      </w:r>
      <w:r>
        <w:rPr>
          <w:b/>
        </w:rPr>
        <w:t>Announcements</w:t>
      </w:r>
      <w:r>
        <w:t xml:space="preserve"> list template.</w:t>
      </w:r>
    </w:p>
    <w:p w:rsidR="00C85206" w:rsidRDefault="00C85206" w:rsidP="00C85206">
      <w:pPr>
        <w:pStyle w:val="Ln1"/>
        <w:numPr>
          <w:ilvl w:val="0"/>
          <w:numId w:val="0"/>
        </w:numPr>
        <w:ind w:left="1080"/>
      </w:pPr>
      <w:r>
        <w:rPr>
          <w:noProof/>
        </w:rPr>
        <w:drawing>
          <wp:inline distT="0" distB="0" distL="0" distR="0" wp14:anchorId="2C7821B1" wp14:editId="17B14CA9">
            <wp:extent cx="3688080" cy="2685135"/>
            <wp:effectExtent l="0" t="0" r="762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30AAA0.tmp"/>
                    <pic:cNvPicPr/>
                  </pic:nvPicPr>
                  <pic:blipFill>
                    <a:blip r:embed="rId39">
                      <a:extLst>
                        <a:ext uri="{28A0092B-C50C-407E-A947-70E740481C1C}">
                          <a14:useLocalDpi xmlns:a14="http://schemas.microsoft.com/office/drawing/2010/main" val="0"/>
                        </a:ext>
                      </a:extLst>
                    </a:blip>
                    <a:stretch>
                      <a:fillRect/>
                    </a:stretch>
                  </pic:blipFill>
                  <pic:spPr>
                    <a:xfrm>
                      <a:off x="0" y="0"/>
                      <a:ext cx="3697831" cy="2692234"/>
                    </a:xfrm>
                    <a:prstGeom prst="rect">
                      <a:avLst/>
                    </a:prstGeom>
                  </pic:spPr>
                </pic:pic>
              </a:graphicData>
            </a:graphic>
          </wp:inline>
        </w:drawing>
      </w:r>
    </w:p>
    <w:p w:rsidR="00C85206" w:rsidRDefault="00C85206" w:rsidP="00C85206">
      <w:pPr>
        <w:pStyle w:val="Ln1"/>
      </w:pPr>
      <w:r>
        <w:t xml:space="preserve">The Announcements list will be deployed to the app web, we need to provide a way for the user to navigate to it.  </w:t>
      </w:r>
    </w:p>
    <w:p w:rsidR="00C85206" w:rsidRDefault="00C85206" w:rsidP="00A4633C">
      <w:pPr>
        <w:pStyle w:val="Ln1"/>
        <w:numPr>
          <w:ilvl w:val="1"/>
          <w:numId w:val="10"/>
        </w:numPr>
      </w:pPr>
      <w:r>
        <w:t xml:space="preserve">Edit the </w:t>
      </w:r>
      <w:r>
        <w:rPr>
          <w:b/>
        </w:rPr>
        <w:t xml:space="preserve">Default.aspx </w:t>
      </w:r>
      <w:r>
        <w:t xml:space="preserve">page and add the following within the </w:t>
      </w:r>
      <w:r>
        <w:rPr>
          <w:b/>
        </w:rPr>
        <w:t>PlaceHolderMain</w:t>
      </w:r>
      <w:r>
        <w:t xml:space="preserve"> content placeholder.</w:t>
      </w:r>
    </w:p>
    <w:p w:rsidR="00C85206" w:rsidRDefault="00C85206" w:rsidP="00C85206">
      <w:pPr>
        <w:pStyle w:val="Code"/>
      </w:pPr>
      <w:r w:rsidRPr="00B177B4">
        <w:lastRenderedPageBreak/>
        <w:t>&lt;WebPartPages:WebPartZone runat="server" ID="full"&gt;&lt;/WebPartPages:WebPartZone&gt;</w:t>
      </w:r>
    </w:p>
    <w:p w:rsidR="00C85206" w:rsidRDefault="00C85206" w:rsidP="00A4633C">
      <w:pPr>
        <w:pStyle w:val="Ln1"/>
        <w:numPr>
          <w:ilvl w:val="1"/>
          <w:numId w:val="10"/>
        </w:numPr>
      </w:pPr>
      <w:r>
        <w:t xml:space="preserve">Under the Pages node you will find a file </w:t>
      </w:r>
      <w:r>
        <w:rPr>
          <w:b/>
        </w:rPr>
        <w:t>elements.xml</w:t>
      </w:r>
      <w:r>
        <w:t xml:space="preserve">.  Edit that file, replacing the </w:t>
      </w:r>
      <w:r>
        <w:rPr>
          <w:b/>
        </w:rPr>
        <w:t>File</w:t>
      </w:r>
      <w:r>
        <w:t xml:space="preserve"> element with the following:</w:t>
      </w:r>
    </w:p>
    <w:p w:rsidR="00C85206" w:rsidRPr="0000476D" w:rsidRDefault="00C85206" w:rsidP="00C85206">
      <w:pPr>
        <w:pStyle w:val="Code"/>
      </w:pPr>
      <w:r>
        <w:t xml:space="preserve"> </w:t>
      </w:r>
      <w:r w:rsidRPr="0000476D">
        <w:t>&lt;File Path="Pages\</w:t>
      </w:r>
      <w:r>
        <w:t>Default</w:t>
      </w:r>
      <w:r w:rsidRPr="0000476D">
        <w:t>.aspx" Url="Pages/</w:t>
      </w:r>
      <w:r>
        <w:t>Default</w:t>
      </w:r>
      <w:r w:rsidRPr="0000476D">
        <w:t>.aspx" &gt;</w:t>
      </w:r>
    </w:p>
    <w:p w:rsidR="00C85206" w:rsidRPr="0000476D" w:rsidRDefault="00C85206" w:rsidP="00C85206">
      <w:pPr>
        <w:pStyle w:val="Code"/>
      </w:pPr>
      <w:r w:rsidRPr="0000476D">
        <w:t xml:space="preserve">  &lt;AllUsersWebPart WebPartZoneID="full" WebPartOrder="0"&gt;</w:t>
      </w:r>
    </w:p>
    <w:p w:rsidR="00C85206" w:rsidRPr="0000476D" w:rsidRDefault="00C85206" w:rsidP="00C85206">
      <w:pPr>
        <w:pStyle w:val="Code"/>
      </w:pPr>
      <w:r w:rsidRPr="0000476D">
        <w:t xml:space="preserve">    &lt;![CDATA[ </w:t>
      </w:r>
    </w:p>
    <w:p w:rsidR="00C85206" w:rsidRPr="0000476D" w:rsidRDefault="00C85206" w:rsidP="00C85206">
      <w:pPr>
        <w:pStyle w:val="Code"/>
      </w:pPr>
      <w:r w:rsidRPr="0000476D">
        <w:t xml:space="preserve">      &lt;webParts&gt;</w:t>
      </w:r>
    </w:p>
    <w:p w:rsidR="00C85206" w:rsidRPr="0000476D" w:rsidRDefault="00C85206" w:rsidP="00C85206">
      <w:pPr>
        <w:pStyle w:val="Code"/>
      </w:pPr>
      <w:r w:rsidRPr="0000476D">
        <w:t xml:space="preserve">      &lt;webPart xmlns="http://schemas.microsoft.com/WebPart/v3"&gt;</w:t>
      </w:r>
    </w:p>
    <w:p w:rsidR="00C85206" w:rsidRPr="0000476D" w:rsidRDefault="00C85206" w:rsidP="00C85206">
      <w:pPr>
        <w:pStyle w:val="Code"/>
      </w:pPr>
      <w:r w:rsidRPr="0000476D">
        <w:t xml:space="preserve">      &lt;metaData&gt;</w:t>
      </w:r>
    </w:p>
    <w:p w:rsidR="00C85206" w:rsidRPr="0000476D" w:rsidRDefault="00C85206" w:rsidP="00C85206">
      <w:pPr>
        <w:pStyle w:val="Code"/>
      </w:pPr>
      <w:r w:rsidRPr="0000476D">
        <w:t xml:space="preserve">      &lt;type</w:t>
      </w:r>
    </w:p>
    <w:p w:rsidR="00C85206" w:rsidRPr="0000476D" w:rsidRDefault="00C85206" w:rsidP="00C85206">
      <w:pPr>
        <w:pStyle w:val="Code"/>
      </w:pPr>
      <w:r w:rsidRPr="0000476D">
        <w:t xml:space="preserve">    name="Microsoft.SharePoint.WebPartPages.XsltListViewWebPart,</w:t>
      </w:r>
    </w:p>
    <w:p w:rsidR="00C85206" w:rsidRPr="0000476D" w:rsidRDefault="00C85206" w:rsidP="00C85206">
      <w:pPr>
        <w:pStyle w:val="Code"/>
      </w:pPr>
      <w:r w:rsidRPr="0000476D">
        <w:t xml:space="preserve">    Microsoft.SharePoint,Version=14.0.0.0,Culture=neutral,</w:t>
      </w:r>
    </w:p>
    <w:p w:rsidR="00C85206" w:rsidRPr="0000476D" w:rsidRDefault="00C85206" w:rsidP="00C85206">
      <w:pPr>
        <w:pStyle w:val="Code"/>
      </w:pPr>
      <w:r w:rsidRPr="0000476D">
        <w:t xml:space="preserve">    PublicKeyToken=71e9bce111e9429c" /&gt;</w:t>
      </w:r>
    </w:p>
    <w:p w:rsidR="00C85206" w:rsidRPr="0000476D" w:rsidRDefault="00C85206" w:rsidP="00C85206">
      <w:pPr>
        <w:pStyle w:val="Code"/>
      </w:pPr>
      <w:r w:rsidRPr="0000476D">
        <w:t xml:space="preserve">      &lt;importErrorMessage&gt;</w:t>
      </w:r>
    </w:p>
    <w:p w:rsidR="00C85206" w:rsidRPr="0000476D" w:rsidRDefault="00C85206" w:rsidP="00C85206">
      <w:pPr>
        <w:pStyle w:val="Code"/>
      </w:pPr>
      <w:r w:rsidRPr="0000476D">
        <w:t xml:space="preserve">      Cannot import this Web Part.</w:t>
      </w:r>
    </w:p>
    <w:p w:rsidR="00C85206" w:rsidRPr="0000476D" w:rsidRDefault="00C85206" w:rsidP="00C85206">
      <w:pPr>
        <w:pStyle w:val="Code"/>
      </w:pPr>
      <w:r w:rsidRPr="0000476D">
        <w:t xml:space="preserve">      &lt;/importErrorMessage&gt;</w:t>
      </w:r>
    </w:p>
    <w:p w:rsidR="00C85206" w:rsidRPr="0000476D" w:rsidRDefault="00C85206" w:rsidP="00C85206">
      <w:pPr>
        <w:pStyle w:val="Code"/>
      </w:pPr>
      <w:r w:rsidRPr="0000476D">
        <w:t xml:space="preserve">      &lt;/metaData&gt;</w:t>
      </w:r>
    </w:p>
    <w:p w:rsidR="00C85206" w:rsidRPr="0000476D" w:rsidRDefault="00C85206" w:rsidP="00C85206">
      <w:pPr>
        <w:pStyle w:val="Code"/>
      </w:pPr>
      <w:r w:rsidRPr="0000476D">
        <w:t xml:space="preserve">      &lt;data&gt;</w:t>
      </w:r>
    </w:p>
    <w:p w:rsidR="00C85206" w:rsidRPr="0000476D" w:rsidRDefault="00C85206" w:rsidP="00C85206">
      <w:pPr>
        <w:pStyle w:val="Code"/>
      </w:pPr>
      <w:r w:rsidRPr="0000476D">
        <w:t xml:space="preserve">        &lt;properties&gt;</w:t>
      </w:r>
    </w:p>
    <w:p w:rsidR="00C85206" w:rsidRPr="0000476D" w:rsidRDefault="00C85206" w:rsidP="00C85206">
      <w:pPr>
        <w:pStyle w:val="Code"/>
      </w:pPr>
      <w:r w:rsidRPr="0000476D">
        <w:t xml:space="preserve">          &lt;property name="Title"</w:t>
      </w:r>
    </w:p>
    <w:p w:rsidR="00C85206" w:rsidRPr="0000476D" w:rsidRDefault="00C85206" w:rsidP="00C85206">
      <w:pPr>
        <w:pStyle w:val="Code"/>
      </w:pPr>
      <w:r w:rsidRPr="0000476D">
        <w:t xml:space="preserve">           type="string"&gt;Announcements&lt;/property&gt;</w:t>
      </w:r>
    </w:p>
    <w:p w:rsidR="00C85206" w:rsidRPr="0000476D" w:rsidRDefault="00C85206" w:rsidP="00C85206">
      <w:pPr>
        <w:pStyle w:val="Code"/>
      </w:pPr>
      <w:r w:rsidRPr="0000476D">
        <w:t xml:space="preserve">          &lt;property name="ListDisplayName"</w:t>
      </w:r>
    </w:p>
    <w:p w:rsidR="00C85206" w:rsidRPr="0000476D" w:rsidRDefault="00C85206" w:rsidP="00C85206">
      <w:pPr>
        <w:pStyle w:val="Code"/>
      </w:pPr>
      <w:r w:rsidRPr="0000476D">
        <w:t xml:space="preserve">           type="string"&gt;Announcements&lt;/property&gt; </w:t>
      </w:r>
    </w:p>
    <w:p w:rsidR="00C85206" w:rsidRPr="0000476D" w:rsidRDefault="00C85206" w:rsidP="00C85206">
      <w:pPr>
        <w:pStyle w:val="Code"/>
      </w:pPr>
      <w:r w:rsidRPr="0000476D">
        <w:t xml:space="preserve">           &lt;property name="ChromeType"</w:t>
      </w:r>
    </w:p>
    <w:p w:rsidR="00C85206" w:rsidRPr="0000476D" w:rsidRDefault="00C85206" w:rsidP="00C85206">
      <w:pPr>
        <w:pStyle w:val="Code"/>
      </w:pPr>
      <w:r w:rsidRPr="0000476D">
        <w:t xml:space="preserve">           type="chrometype"&gt;TitleOnly&lt;/property&gt;</w:t>
      </w:r>
    </w:p>
    <w:p w:rsidR="00C85206" w:rsidRPr="0000476D" w:rsidRDefault="00C85206" w:rsidP="00C85206">
      <w:pPr>
        <w:pStyle w:val="Code"/>
      </w:pPr>
      <w:r w:rsidRPr="0000476D">
        <w:t xml:space="preserve">        &lt;/properties&gt;</w:t>
      </w:r>
    </w:p>
    <w:p w:rsidR="00C85206" w:rsidRPr="0000476D" w:rsidRDefault="00C85206" w:rsidP="00C85206">
      <w:pPr>
        <w:pStyle w:val="Code"/>
      </w:pPr>
      <w:r w:rsidRPr="0000476D">
        <w:t xml:space="preserve">      &lt;/data&gt;</w:t>
      </w:r>
    </w:p>
    <w:p w:rsidR="00C85206" w:rsidRPr="0000476D" w:rsidRDefault="00C85206" w:rsidP="00C85206">
      <w:pPr>
        <w:pStyle w:val="Code"/>
      </w:pPr>
      <w:r w:rsidRPr="0000476D">
        <w:t xml:space="preserve">    &lt;/webPart&gt;</w:t>
      </w:r>
    </w:p>
    <w:p w:rsidR="00C85206" w:rsidRPr="0000476D" w:rsidRDefault="00C85206" w:rsidP="00C85206">
      <w:pPr>
        <w:pStyle w:val="Code"/>
      </w:pPr>
      <w:r w:rsidRPr="0000476D">
        <w:t xml:space="preserve">  &lt;/webParts&gt;</w:t>
      </w:r>
    </w:p>
    <w:p w:rsidR="00C85206" w:rsidRPr="0000476D" w:rsidRDefault="00C85206" w:rsidP="00C85206">
      <w:pPr>
        <w:pStyle w:val="Code"/>
      </w:pPr>
      <w:r w:rsidRPr="0000476D">
        <w:t>]]&gt;</w:t>
      </w:r>
    </w:p>
    <w:p w:rsidR="00C85206" w:rsidRPr="0000476D" w:rsidRDefault="00C85206" w:rsidP="00C85206">
      <w:pPr>
        <w:pStyle w:val="Code"/>
      </w:pPr>
      <w:r w:rsidRPr="0000476D">
        <w:t>&lt;/AllUsersWebPart&gt;</w:t>
      </w:r>
    </w:p>
    <w:p w:rsidR="00C85206" w:rsidRDefault="00C85206" w:rsidP="00C85206">
      <w:pPr>
        <w:pStyle w:val="Code"/>
      </w:pPr>
      <w:r w:rsidRPr="0000476D">
        <w:t>&lt;/File&gt;</w:t>
      </w:r>
    </w:p>
    <w:p w:rsidR="00C85206" w:rsidRDefault="00C85206" w:rsidP="00C85206">
      <w:pPr>
        <w:pStyle w:val="Ln1"/>
      </w:pPr>
      <w:r>
        <w:t xml:space="preserve">Add a new workflow item to the project. Right-click the project in the </w:t>
      </w:r>
      <w:r w:rsidRPr="00DA0871">
        <w:rPr>
          <w:b/>
        </w:rPr>
        <w:t>Solution Explorer</w:t>
      </w:r>
      <w:r>
        <w:t xml:space="preserve"> tool window, select </w:t>
      </w:r>
      <w:r w:rsidRPr="00DA0871">
        <w:rPr>
          <w:b/>
        </w:rPr>
        <w:t xml:space="preserve">Add </w:t>
      </w:r>
      <w:r w:rsidRPr="00DA0871">
        <w:rPr>
          <w:b/>
        </w:rPr>
        <w:sym w:font="Wingdings" w:char="F0D8"/>
      </w:r>
      <w:r w:rsidRPr="00DA0871">
        <w:rPr>
          <w:b/>
        </w:rPr>
        <w:t xml:space="preserve"> New Item</w:t>
      </w:r>
      <w:r>
        <w:t xml:space="preserve">, and choose </w:t>
      </w:r>
      <w:r>
        <w:rPr>
          <w:b/>
        </w:rPr>
        <w:t>Workflow</w:t>
      </w:r>
      <w:r>
        <w:t>.</w:t>
      </w:r>
    </w:p>
    <w:p w:rsidR="00C85206" w:rsidRDefault="00C85206" w:rsidP="00C85206">
      <w:pPr>
        <w:pStyle w:val="Ln1"/>
      </w:pPr>
      <w:r>
        <w:t xml:space="preserve">Add a new workflow item to the project. Right-click the project in the </w:t>
      </w:r>
      <w:r w:rsidRPr="00DA0871">
        <w:rPr>
          <w:b/>
        </w:rPr>
        <w:t>Solution Explorer</w:t>
      </w:r>
      <w:r>
        <w:t xml:space="preserve"> tool window and select </w:t>
      </w:r>
      <w:r w:rsidRPr="00DA0871">
        <w:rPr>
          <w:b/>
        </w:rPr>
        <w:t xml:space="preserve">Add </w:t>
      </w:r>
      <w:r w:rsidRPr="00DA0871">
        <w:rPr>
          <w:b/>
        </w:rPr>
        <w:sym w:font="Wingdings" w:char="F0D8"/>
      </w:r>
      <w:r w:rsidRPr="00DA0871">
        <w:rPr>
          <w:b/>
        </w:rPr>
        <w:t xml:space="preserve"> New Item</w:t>
      </w:r>
      <w:r>
        <w:t>:</w:t>
      </w:r>
    </w:p>
    <w:p w:rsidR="00C85206" w:rsidRDefault="00C85206" w:rsidP="00C85206">
      <w:pPr>
        <w:pStyle w:val="Ln1"/>
      </w:pPr>
      <w:r>
        <w:t xml:space="preserve">In the Add New Item dialog, select </w:t>
      </w:r>
      <w:r w:rsidRPr="00DA0871">
        <w:rPr>
          <w:b/>
        </w:rPr>
        <w:t xml:space="preserve">Visual C# Items </w:t>
      </w:r>
      <w:r w:rsidRPr="00DA0871">
        <w:rPr>
          <w:b/>
        </w:rPr>
        <w:sym w:font="Wingdings" w:char="F0D8"/>
      </w:r>
      <w:r w:rsidRPr="00DA0871">
        <w:rPr>
          <w:b/>
        </w:rPr>
        <w:t xml:space="preserve"> </w:t>
      </w:r>
      <w:r>
        <w:rPr>
          <w:b/>
        </w:rPr>
        <w:t xml:space="preserve">Office/SharePoint </w:t>
      </w:r>
      <w:r>
        <w:t xml:space="preserve">category and the template </w:t>
      </w:r>
      <w:r w:rsidRPr="00DA0871">
        <w:rPr>
          <w:b/>
        </w:rPr>
        <w:t>Workflow</w:t>
      </w:r>
      <w:r>
        <w:t xml:space="preserve">. Give it a name of </w:t>
      </w:r>
      <w:r>
        <w:rPr>
          <w:b/>
        </w:rPr>
        <w:t>CategoryDescriptionLookupWorkflow</w:t>
      </w:r>
      <w:r>
        <w:t xml:space="preserve"> and click </w:t>
      </w:r>
      <w:r w:rsidRPr="00DA0871">
        <w:rPr>
          <w:b/>
        </w:rPr>
        <w:t>Add</w:t>
      </w:r>
      <w:r>
        <w:t>.</w:t>
      </w:r>
    </w:p>
    <w:p w:rsidR="00C85206" w:rsidRDefault="00C85206" w:rsidP="00C85206">
      <w:pPr>
        <w:pStyle w:val="Ln1"/>
      </w:pPr>
      <w:r>
        <w:t xml:space="preserve">In the </w:t>
      </w:r>
      <w:r w:rsidRPr="00DA0871">
        <w:t>SharePoint Customization Wizard</w:t>
      </w:r>
      <w:r>
        <w:t xml:space="preserve">, select </w:t>
      </w:r>
      <w:r w:rsidRPr="008C440E">
        <w:rPr>
          <w:b/>
        </w:rPr>
        <w:t>List Workflow</w:t>
      </w:r>
      <w:r>
        <w:t xml:space="preserve"> and change the name to </w:t>
      </w:r>
      <w:r>
        <w:rPr>
          <w:b/>
        </w:rPr>
        <w:t>Category Description Lookup Workflow</w:t>
      </w:r>
      <w:r>
        <w:t>.</w:t>
      </w:r>
    </w:p>
    <w:p w:rsidR="00C85206" w:rsidRDefault="00C85206" w:rsidP="00C85206">
      <w:pPr>
        <w:pStyle w:val="Ln1"/>
      </w:pPr>
      <w:r>
        <w:lastRenderedPageBreak/>
        <w:t xml:space="preserve">On the next step of the </w:t>
      </w:r>
      <w:r w:rsidRPr="008C440E">
        <w:rPr>
          <w:b/>
        </w:rPr>
        <w:t>SharePoint Customization Wizard</w:t>
      </w:r>
      <w:r w:rsidRPr="009D5392">
        <w:t xml:space="preserve">, </w:t>
      </w:r>
      <w:r>
        <w:t xml:space="preserve">check the box for </w:t>
      </w:r>
      <w:r w:rsidRPr="008C440E">
        <w:rPr>
          <w:b/>
        </w:rPr>
        <w:t>Would you like Visual Studio to automatically associate the workflow?</w:t>
      </w:r>
      <w:r>
        <w:t xml:space="preserve"> as well as the following values and click </w:t>
      </w:r>
      <w:r w:rsidRPr="009D5392">
        <w:t>Finish</w:t>
      </w:r>
      <w:r>
        <w:t>.</w:t>
      </w:r>
    </w:p>
    <w:p w:rsidR="00C85206" w:rsidRDefault="00C85206" w:rsidP="00A4633C">
      <w:pPr>
        <w:pStyle w:val="Ln1"/>
        <w:numPr>
          <w:ilvl w:val="1"/>
          <w:numId w:val="10"/>
        </w:numPr>
      </w:pPr>
      <w:r>
        <w:t xml:space="preserve">The library or list to associate… : </w:t>
      </w:r>
      <w:r w:rsidRPr="009D5392">
        <w:rPr>
          <w:b/>
        </w:rPr>
        <w:t>Announcements</w:t>
      </w:r>
    </w:p>
    <w:p w:rsidR="00C85206" w:rsidRDefault="00C85206" w:rsidP="00A4633C">
      <w:pPr>
        <w:pStyle w:val="Ln1"/>
        <w:numPr>
          <w:ilvl w:val="1"/>
          <w:numId w:val="10"/>
        </w:numPr>
      </w:pPr>
      <w:r>
        <w:t xml:space="preserve">The history list to display…: </w:t>
      </w:r>
      <w:r w:rsidRPr="009D5392">
        <w:rPr>
          <w:b/>
        </w:rPr>
        <w:t>Workflow History</w:t>
      </w:r>
      <w:r w:rsidRPr="0044359B">
        <w:t xml:space="preserve"> or</w:t>
      </w:r>
      <w:r>
        <w:t xml:space="preserve"> </w:t>
      </w:r>
      <w:r w:rsidRPr="0044359B">
        <w:rPr>
          <w:b/>
        </w:rPr>
        <w:t>&lt;Create New&gt;</w:t>
      </w:r>
      <w:r>
        <w:t xml:space="preserve"> if Workflow History isn’t an option.</w:t>
      </w:r>
    </w:p>
    <w:p w:rsidR="00C85206" w:rsidRDefault="00C85206" w:rsidP="00A4633C">
      <w:pPr>
        <w:pStyle w:val="Ln1"/>
        <w:numPr>
          <w:ilvl w:val="1"/>
          <w:numId w:val="10"/>
        </w:numPr>
      </w:pPr>
      <w:r>
        <w:t xml:space="preserve">The task list to display…: </w:t>
      </w:r>
      <w:r w:rsidRPr="009D5392">
        <w:rPr>
          <w:b/>
        </w:rPr>
        <w:t>Workflow Tasks</w:t>
      </w:r>
      <w:r w:rsidRPr="0044359B">
        <w:t xml:space="preserve"> or</w:t>
      </w:r>
      <w:r>
        <w:t xml:space="preserve"> </w:t>
      </w:r>
      <w:r w:rsidRPr="0044359B">
        <w:rPr>
          <w:b/>
        </w:rPr>
        <w:t>&lt;Create New&gt;</w:t>
      </w:r>
      <w:r>
        <w:t xml:space="preserve"> if Workflow Tasks isn’t an option.</w:t>
      </w:r>
    </w:p>
    <w:p w:rsidR="00C85206" w:rsidRDefault="00C85206" w:rsidP="00C85206">
      <w:pPr>
        <w:pStyle w:val="Ln1"/>
      </w:pPr>
      <w:r>
        <w:t xml:space="preserve">Visual Studio will automatically create and open in the designer the Workflow.xaml file that you will use to design the workflow. At the bottom of the designer you will find three tabs: Variables, Arguments &amp; Imports. Click </w:t>
      </w:r>
      <w:r w:rsidRPr="008C440E">
        <w:rPr>
          <w:b/>
        </w:rPr>
        <w:t>Variables</w:t>
      </w:r>
      <w:r>
        <w:t xml:space="preserve"> to open the </w:t>
      </w:r>
      <w:r w:rsidRPr="008C440E">
        <w:rPr>
          <w:b/>
        </w:rPr>
        <w:t>Variables</w:t>
      </w:r>
      <w:r>
        <w:t xml:space="preserve"> window:</w:t>
      </w:r>
    </w:p>
    <w:p w:rsidR="00C85206" w:rsidRDefault="00C85206" w:rsidP="00C85206">
      <w:pPr>
        <w:pStyle w:val="Ln1"/>
        <w:numPr>
          <w:ilvl w:val="0"/>
          <w:numId w:val="0"/>
        </w:numPr>
        <w:ind w:left="720"/>
      </w:pPr>
      <w:r>
        <w:rPr>
          <w:noProof/>
        </w:rPr>
        <w:drawing>
          <wp:inline distT="0" distB="0" distL="0" distR="0" wp14:anchorId="07D69C35" wp14:editId="4F334231">
            <wp:extent cx="5486400" cy="1398905"/>
            <wp:effectExtent l="19050" t="19050" r="19050" b="1079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86400" cy="1398905"/>
                    </a:xfrm>
                    <a:prstGeom prst="rect">
                      <a:avLst/>
                    </a:prstGeom>
                    <a:ln w="3175">
                      <a:solidFill>
                        <a:schemeClr val="tx1"/>
                      </a:solidFill>
                    </a:ln>
                  </pic:spPr>
                </pic:pic>
              </a:graphicData>
            </a:graphic>
          </wp:inline>
        </w:drawing>
      </w:r>
      <w:r>
        <w:rPr>
          <w:noProof/>
        </w:rPr>
        <w:t xml:space="preserve"> </w:t>
      </w:r>
    </w:p>
    <w:p w:rsidR="00C85206" w:rsidRDefault="00C85206" w:rsidP="00C85206">
      <w:pPr>
        <w:pStyle w:val="Ln1"/>
      </w:pPr>
      <w:r>
        <w:t xml:space="preserve">Once the </w:t>
      </w:r>
      <w:r w:rsidRPr="008C440E">
        <w:rPr>
          <w:b/>
        </w:rPr>
        <w:t>Variables</w:t>
      </w:r>
      <w:r>
        <w:t xml:space="preserve"> window it opens, click the </w:t>
      </w:r>
      <w:r w:rsidRPr="008C440E">
        <w:rPr>
          <w:b/>
        </w:rPr>
        <w:t>Sequence</w:t>
      </w:r>
      <w:r>
        <w:t xml:space="preserve"> activity in the designer to set the scope of the variables to the entire workflow.</w:t>
      </w:r>
    </w:p>
    <w:p w:rsidR="00C85206" w:rsidRDefault="00C85206" w:rsidP="00C85206">
      <w:pPr>
        <w:pStyle w:val="Ln1"/>
      </w:pPr>
      <w:r>
        <w:t>Create three new variables that will be used throughout the workflow using the following options:</w:t>
      </w:r>
    </w:p>
    <w:p w:rsidR="00C85206" w:rsidRDefault="00C85206" w:rsidP="00A4633C">
      <w:pPr>
        <w:pStyle w:val="Ln1"/>
        <w:numPr>
          <w:ilvl w:val="1"/>
          <w:numId w:val="10"/>
        </w:numPr>
      </w:pPr>
      <w:r>
        <w:t>Variable:</w:t>
      </w:r>
    </w:p>
    <w:p w:rsidR="00C85206" w:rsidRDefault="00C85206" w:rsidP="00A4633C">
      <w:pPr>
        <w:pStyle w:val="Ln1"/>
        <w:numPr>
          <w:ilvl w:val="2"/>
          <w:numId w:val="10"/>
        </w:numPr>
      </w:pPr>
      <w:r w:rsidRPr="000D2DFC">
        <w:rPr>
          <w:b/>
        </w:rPr>
        <w:t>Name:</w:t>
      </w:r>
      <w:r>
        <w:t xml:space="preserve"> CategoryName</w:t>
      </w:r>
    </w:p>
    <w:p w:rsidR="00C85206" w:rsidRDefault="00C85206" w:rsidP="00A4633C">
      <w:pPr>
        <w:pStyle w:val="Ln1"/>
        <w:numPr>
          <w:ilvl w:val="2"/>
          <w:numId w:val="10"/>
        </w:numPr>
      </w:pPr>
      <w:r w:rsidRPr="000D2DFC">
        <w:rPr>
          <w:b/>
        </w:rPr>
        <w:t>Variable Type:</w:t>
      </w:r>
      <w:r>
        <w:t xml:space="preserve"> String</w:t>
      </w:r>
    </w:p>
    <w:p w:rsidR="00C85206" w:rsidRDefault="00C85206" w:rsidP="00A4633C">
      <w:pPr>
        <w:pStyle w:val="Ln1"/>
        <w:numPr>
          <w:ilvl w:val="2"/>
          <w:numId w:val="10"/>
        </w:numPr>
      </w:pPr>
      <w:r w:rsidRPr="000D2DFC">
        <w:rPr>
          <w:b/>
        </w:rPr>
        <w:t xml:space="preserve">Scope: </w:t>
      </w:r>
      <w:r>
        <w:t>Sequence</w:t>
      </w:r>
    </w:p>
    <w:p w:rsidR="00C85206" w:rsidRDefault="00C85206" w:rsidP="00A4633C">
      <w:pPr>
        <w:pStyle w:val="Ln1"/>
        <w:numPr>
          <w:ilvl w:val="1"/>
          <w:numId w:val="10"/>
        </w:numPr>
      </w:pPr>
      <w:r>
        <w:t>Variable:</w:t>
      </w:r>
    </w:p>
    <w:p w:rsidR="00C85206" w:rsidRDefault="00C85206" w:rsidP="00A4633C">
      <w:pPr>
        <w:pStyle w:val="Ln1"/>
        <w:numPr>
          <w:ilvl w:val="2"/>
          <w:numId w:val="10"/>
        </w:numPr>
      </w:pPr>
      <w:r w:rsidRPr="000D2DFC">
        <w:rPr>
          <w:b/>
        </w:rPr>
        <w:lastRenderedPageBreak/>
        <w:t>Name:</w:t>
      </w:r>
      <w:r>
        <w:t xml:space="preserve"> CategoryDVResponse</w:t>
      </w:r>
    </w:p>
    <w:p w:rsidR="00C85206" w:rsidRDefault="00C85206" w:rsidP="00A4633C">
      <w:pPr>
        <w:pStyle w:val="Ln1"/>
        <w:numPr>
          <w:ilvl w:val="2"/>
          <w:numId w:val="10"/>
        </w:numPr>
      </w:pPr>
      <w:r w:rsidRPr="000D2DFC">
        <w:rPr>
          <w:b/>
        </w:rPr>
        <w:t>Variable Type:</w:t>
      </w:r>
      <w:r>
        <w:t xml:space="preserve"> Microsoft.Activities.DynamicValue</w:t>
      </w:r>
    </w:p>
    <w:p w:rsidR="00C85206" w:rsidRDefault="00C85206" w:rsidP="00A4633C">
      <w:pPr>
        <w:pStyle w:val="Ln1"/>
        <w:numPr>
          <w:ilvl w:val="2"/>
          <w:numId w:val="10"/>
        </w:numPr>
      </w:pPr>
      <w:r w:rsidRPr="000D2DFC">
        <w:rPr>
          <w:b/>
        </w:rPr>
        <w:t>Scope:</w:t>
      </w:r>
      <w:r>
        <w:t xml:space="preserve"> Sequence</w:t>
      </w:r>
    </w:p>
    <w:p w:rsidR="00C85206" w:rsidRDefault="00C85206" w:rsidP="00A4633C">
      <w:pPr>
        <w:pStyle w:val="Ln1"/>
        <w:numPr>
          <w:ilvl w:val="1"/>
          <w:numId w:val="10"/>
        </w:numPr>
      </w:pPr>
      <w:r>
        <w:t>Variable:</w:t>
      </w:r>
    </w:p>
    <w:p w:rsidR="00C85206" w:rsidRDefault="00C85206" w:rsidP="00A4633C">
      <w:pPr>
        <w:pStyle w:val="Ln1"/>
        <w:numPr>
          <w:ilvl w:val="2"/>
          <w:numId w:val="10"/>
        </w:numPr>
      </w:pPr>
      <w:r w:rsidRPr="000D2DFC">
        <w:rPr>
          <w:b/>
        </w:rPr>
        <w:t>Name:</w:t>
      </w:r>
      <w:r>
        <w:t xml:space="preserve"> CategoryDescription</w:t>
      </w:r>
    </w:p>
    <w:p w:rsidR="00C85206" w:rsidRDefault="00C85206" w:rsidP="00A4633C">
      <w:pPr>
        <w:pStyle w:val="Ln1"/>
        <w:numPr>
          <w:ilvl w:val="2"/>
          <w:numId w:val="10"/>
        </w:numPr>
      </w:pPr>
      <w:r w:rsidRPr="000D2DFC">
        <w:rPr>
          <w:b/>
        </w:rPr>
        <w:t>Variable Type:</w:t>
      </w:r>
      <w:r>
        <w:t xml:space="preserve"> String</w:t>
      </w:r>
    </w:p>
    <w:p w:rsidR="00C85206" w:rsidRDefault="00C85206" w:rsidP="00A4633C">
      <w:pPr>
        <w:pStyle w:val="Ln1"/>
        <w:numPr>
          <w:ilvl w:val="2"/>
          <w:numId w:val="10"/>
        </w:numPr>
      </w:pPr>
      <w:r w:rsidRPr="000D2DFC">
        <w:rPr>
          <w:b/>
        </w:rPr>
        <w:t>Scope:</w:t>
      </w:r>
      <w:r>
        <w:t xml:space="preserve"> Sequence</w:t>
      </w:r>
    </w:p>
    <w:p w:rsidR="00C85206" w:rsidRDefault="00C85206" w:rsidP="00C85206">
      <w:pPr>
        <w:pStyle w:val="Ln1"/>
        <w:numPr>
          <w:ilvl w:val="0"/>
          <w:numId w:val="0"/>
        </w:numPr>
        <w:ind w:left="1440"/>
      </w:pPr>
    </w:p>
    <w:p w:rsidR="00C85206" w:rsidRDefault="00C85206" w:rsidP="00A4633C">
      <w:pPr>
        <w:pStyle w:val="Ln1"/>
        <w:numPr>
          <w:ilvl w:val="1"/>
          <w:numId w:val="10"/>
        </w:numPr>
      </w:pPr>
      <w:r>
        <w:t>Variable:</w:t>
      </w:r>
    </w:p>
    <w:p w:rsidR="00C85206" w:rsidRDefault="00C85206" w:rsidP="00A4633C">
      <w:pPr>
        <w:pStyle w:val="Ln1"/>
        <w:numPr>
          <w:ilvl w:val="2"/>
          <w:numId w:val="10"/>
        </w:numPr>
      </w:pPr>
      <w:r w:rsidRPr="008C20E3">
        <w:rPr>
          <w:b/>
        </w:rPr>
        <w:t>Name:</w:t>
      </w:r>
      <w:r>
        <w:t xml:space="preserve"> TriggerListItemGuid</w:t>
      </w:r>
    </w:p>
    <w:p w:rsidR="00C85206" w:rsidRDefault="00C85206" w:rsidP="00A4633C">
      <w:pPr>
        <w:pStyle w:val="Ln1"/>
        <w:numPr>
          <w:ilvl w:val="2"/>
          <w:numId w:val="10"/>
        </w:numPr>
      </w:pPr>
      <w:r w:rsidRPr="008C20E3">
        <w:rPr>
          <w:b/>
        </w:rPr>
        <w:t xml:space="preserve">Variable Type: </w:t>
      </w:r>
      <w:r>
        <w:t>System.Guid</w:t>
      </w:r>
    </w:p>
    <w:p w:rsidR="00C85206" w:rsidRDefault="00C85206" w:rsidP="00A4633C">
      <w:pPr>
        <w:pStyle w:val="Ln1"/>
        <w:numPr>
          <w:ilvl w:val="2"/>
          <w:numId w:val="10"/>
        </w:numPr>
      </w:pPr>
      <w:r w:rsidRPr="008C20E3">
        <w:rPr>
          <w:b/>
        </w:rPr>
        <w:t>Scope:</w:t>
      </w:r>
      <w:r>
        <w:t xml:space="preserve"> Sequence</w:t>
      </w:r>
    </w:p>
    <w:p w:rsidR="00C85206" w:rsidRDefault="00C85206" w:rsidP="00C85206">
      <w:pPr>
        <w:pStyle w:val="Ln1"/>
        <w:numPr>
          <w:ilvl w:val="0"/>
          <w:numId w:val="0"/>
        </w:numPr>
        <w:ind w:left="1080" w:hanging="360"/>
      </w:pPr>
      <w:r>
        <w:rPr>
          <w:noProof/>
        </w:rPr>
        <w:drawing>
          <wp:inline distT="0" distB="0" distL="0" distR="0" wp14:anchorId="7C7F40B1" wp14:editId="38E1BFE9">
            <wp:extent cx="5486400" cy="15303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86400" cy="1530350"/>
                    </a:xfrm>
                    <a:prstGeom prst="rect">
                      <a:avLst/>
                    </a:prstGeom>
                  </pic:spPr>
                </pic:pic>
              </a:graphicData>
            </a:graphic>
          </wp:inline>
        </w:drawing>
      </w:r>
    </w:p>
    <w:p w:rsidR="00C85206" w:rsidRDefault="00C85206" w:rsidP="00C85206">
      <w:pPr>
        <w:pStyle w:val="Ln1"/>
      </w:pPr>
      <w:r>
        <w:t xml:space="preserve">Save your changes by clicking </w:t>
      </w:r>
      <w:r w:rsidRPr="008A339C">
        <w:rPr>
          <w:b/>
        </w:rPr>
        <w:t xml:space="preserve">File </w:t>
      </w:r>
      <w:r w:rsidRPr="008A339C">
        <w:rPr>
          <w:b/>
        </w:rPr>
        <w:sym w:font="Wingdings" w:char="F0D8"/>
      </w:r>
      <w:r w:rsidRPr="008A339C">
        <w:rPr>
          <w:b/>
        </w:rPr>
        <w:t xml:space="preserve"> Save All</w:t>
      </w:r>
      <w:r>
        <w:t>.</w:t>
      </w:r>
    </w:p>
    <w:p w:rsidR="00C85206" w:rsidRDefault="00C85206" w:rsidP="00C85206">
      <w:pPr>
        <w:pStyle w:val="Heading2"/>
      </w:pPr>
      <w:r>
        <w:t>Task 2: Add and Configure Activities to Request Data from an OData Service</w:t>
      </w:r>
    </w:p>
    <w:p w:rsidR="00C85206" w:rsidRDefault="00C85206" w:rsidP="00A4633C">
      <w:pPr>
        <w:pStyle w:val="Ln1"/>
        <w:numPr>
          <w:ilvl w:val="0"/>
          <w:numId w:val="14"/>
        </w:numPr>
      </w:pPr>
      <w:r>
        <w:t xml:space="preserve">While still in the workflow created in the previous task, add a new </w:t>
      </w:r>
      <w:r w:rsidRPr="00A4315D">
        <w:rPr>
          <w:b/>
        </w:rPr>
        <w:t>GetCurrentItemGuid</w:t>
      </w:r>
      <w:r>
        <w:t xml:space="preserve"> activity (found in the </w:t>
      </w:r>
      <w:r w:rsidRPr="00A4315D">
        <w:rPr>
          <w:b/>
        </w:rPr>
        <w:t>Toolbox</w:t>
      </w:r>
      <w:r>
        <w:t xml:space="preserve"> under the </w:t>
      </w:r>
      <w:r w:rsidRPr="00A4315D">
        <w:rPr>
          <w:b/>
        </w:rPr>
        <w:t>Utility Actions</w:t>
      </w:r>
      <w:r>
        <w:t xml:space="preserve"> category) to the workflow within the </w:t>
      </w:r>
      <w:r w:rsidRPr="00A4315D">
        <w:rPr>
          <w:b/>
        </w:rPr>
        <w:t>Sequence</w:t>
      </w:r>
      <w:r>
        <w:t xml:space="preserve"> activity in the designer.</w:t>
      </w:r>
    </w:p>
    <w:p w:rsidR="00C85206" w:rsidRDefault="00C85206" w:rsidP="00A4633C">
      <w:pPr>
        <w:pStyle w:val="Ln1"/>
        <w:numPr>
          <w:ilvl w:val="0"/>
          <w:numId w:val="14"/>
        </w:numPr>
      </w:pPr>
      <w:r>
        <w:lastRenderedPageBreak/>
        <w:t xml:space="preserve">Select the </w:t>
      </w:r>
      <w:r w:rsidRPr="00A4315D">
        <w:rPr>
          <w:b/>
        </w:rPr>
        <w:t>GetCurrentItemGuid</w:t>
      </w:r>
      <w:r>
        <w:t xml:space="preserve"> activity in the workflow, press </w:t>
      </w:r>
      <w:r w:rsidRPr="00A4315D">
        <w:rPr>
          <w:b/>
        </w:rPr>
        <w:t>[F4]</w:t>
      </w:r>
      <w:r>
        <w:t xml:space="preserve"> to open the </w:t>
      </w:r>
      <w:r w:rsidRPr="00A4315D">
        <w:rPr>
          <w:b/>
        </w:rPr>
        <w:t>Property</w:t>
      </w:r>
      <w:r>
        <w:t xml:space="preserve"> tool window and set the Result property to </w:t>
      </w:r>
      <w:r w:rsidRPr="00A4315D">
        <w:rPr>
          <w:b/>
        </w:rPr>
        <w:t>TiggerListItemGuid</w:t>
      </w:r>
      <w:r>
        <w:t>.</w:t>
      </w:r>
    </w:p>
    <w:p w:rsidR="00C85206" w:rsidRDefault="00C85206" w:rsidP="00C85206">
      <w:pPr>
        <w:pStyle w:val="Ln1"/>
        <w:numPr>
          <w:ilvl w:val="0"/>
          <w:numId w:val="0"/>
        </w:numPr>
        <w:ind w:left="720"/>
      </w:pPr>
      <w:r>
        <w:rPr>
          <w:noProof/>
        </w:rPr>
        <w:drawing>
          <wp:inline distT="0" distB="0" distL="0" distR="0" wp14:anchorId="478C1FFE" wp14:editId="65B41EA6">
            <wp:extent cx="5486400" cy="370395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86400" cy="3703955"/>
                    </a:xfrm>
                    <a:prstGeom prst="rect">
                      <a:avLst/>
                    </a:prstGeom>
                  </pic:spPr>
                </pic:pic>
              </a:graphicData>
            </a:graphic>
          </wp:inline>
        </w:drawing>
      </w:r>
    </w:p>
    <w:p w:rsidR="00C85206" w:rsidRDefault="00C85206" w:rsidP="00A4633C">
      <w:pPr>
        <w:pStyle w:val="Ln1"/>
        <w:numPr>
          <w:ilvl w:val="0"/>
          <w:numId w:val="14"/>
        </w:numPr>
      </w:pPr>
      <w:r>
        <w:t xml:space="preserve">Next, add a new </w:t>
      </w:r>
      <w:r w:rsidRPr="00703A66">
        <w:rPr>
          <w:b/>
        </w:rPr>
        <w:t>Loo</w:t>
      </w:r>
      <w:r>
        <w:rPr>
          <w:b/>
        </w:rPr>
        <w:t>k</w:t>
      </w:r>
      <w:r w:rsidRPr="00703A66">
        <w:rPr>
          <w:b/>
        </w:rPr>
        <w:t>upSPListItem</w:t>
      </w:r>
      <w:r>
        <w:rPr>
          <w:b/>
        </w:rPr>
        <w:t>Property</w:t>
      </w:r>
      <w:r>
        <w:t xml:space="preserve"> activity (found in the </w:t>
      </w:r>
      <w:r w:rsidRPr="00703A66">
        <w:rPr>
          <w:b/>
        </w:rPr>
        <w:t>Toolbox</w:t>
      </w:r>
      <w:r>
        <w:t xml:space="preserve"> under the </w:t>
      </w:r>
      <w:r>
        <w:rPr>
          <w:b/>
        </w:rPr>
        <w:t>SP – List Items</w:t>
      </w:r>
      <w:r>
        <w:t xml:space="preserve"> category) to the workflow within the </w:t>
      </w:r>
      <w:r w:rsidRPr="00703A66">
        <w:rPr>
          <w:b/>
        </w:rPr>
        <w:t>Sequence</w:t>
      </w:r>
      <w:r>
        <w:t xml:space="preserve"> activity in the designer.</w:t>
      </w:r>
    </w:p>
    <w:p w:rsidR="00C85206" w:rsidRDefault="00C85206" w:rsidP="00A4633C">
      <w:pPr>
        <w:pStyle w:val="Ln1"/>
        <w:numPr>
          <w:ilvl w:val="0"/>
          <w:numId w:val="14"/>
        </w:numPr>
      </w:pPr>
      <w:r>
        <w:t xml:space="preserve">Select the </w:t>
      </w:r>
      <w:r w:rsidRPr="00703A66">
        <w:rPr>
          <w:b/>
        </w:rPr>
        <w:t>Loo</w:t>
      </w:r>
      <w:r>
        <w:rPr>
          <w:b/>
        </w:rPr>
        <w:t>k</w:t>
      </w:r>
      <w:r w:rsidRPr="00703A66">
        <w:rPr>
          <w:b/>
        </w:rPr>
        <w:t>upSPListItem</w:t>
      </w:r>
      <w:r>
        <w:rPr>
          <w:b/>
        </w:rPr>
        <w:t>Property</w:t>
      </w:r>
      <w:r>
        <w:t xml:space="preserve"> activity and press </w:t>
      </w:r>
      <w:r w:rsidRPr="00703A66">
        <w:rPr>
          <w:b/>
        </w:rPr>
        <w:t>[F4]</w:t>
      </w:r>
      <w:r>
        <w:t xml:space="preserve"> to open the </w:t>
      </w:r>
      <w:r w:rsidRPr="00703A66">
        <w:rPr>
          <w:b/>
        </w:rPr>
        <w:t>Property</w:t>
      </w:r>
      <w:r>
        <w:t xml:space="preserve"> tool window. Set the following properties on the activity to extract the value in the </w:t>
      </w:r>
      <w:r w:rsidRPr="00703A66">
        <w:rPr>
          <w:b/>
        </w:rPr>
        <w:t>Title</w:t>
      </w:r>
      <w:r>
        <w:t xml:space="preserve"> field of the list item that triggered the workflow and store it in a local variable created in the previous task:</w:t>
      </w:r>
    </w:p>
    <w:p w:rsidR="00C85206" w:rsidRDefault="00C85206" w:rsidP="00A4633C">
      <w:pPr>
        <w:pStyle w:val="Ln1"/>
        <w:numPr>
          <w:ilvl w:val="1"/>
          <w:numId w:val="14"/>
        </w:numPr>
      </w:pPr>
      <w:r w:rsidRPr="00A4315D">
        <w:rPr>
          <w:b/>
        </w:rPr>
        <w:t>ItemGuid:</w:t>
      </w:r>
      <w:r>
        <w:t xml:space="preserve"> TriggerListItemGuid</w:t>
      </w:r>
    </w:p>
    <w:p w:rsidR="00C85206" w:rsidRPr="00A4315D" w:rsidRDefault="00C85206" w:rsidP="00A4633C">
      <w:pPr>
        <w:pStyle w:val="Ln1"/>
        <w:numPr>
          <w:ilvl w:val="1"/>
          <w:numId w:val="14"/>
        </w:numPr>
      </w:pPr>
      <w:r w:rsidRPr="00A4315D">
        <w:rPr>
          <w:b/>
        </w:rPr>
        <w:t>ListId:</w:t>
      </w:r>
      <w:r>
        <w:t xml:space="preserve"> Announcements</w:t>
      </w:r>
    </w:p>
    <w:p w:rsidR="00C85206" w:rsidRDefault="00C85206" w:rsidP="00A4633C">
      <w:pPr>
        <w:pStyle w:val="Ln1"/>
        <w:numPr>
          <w:ilvl w:val="1"/>
          <w:numId w:val="14"/>
        </w:numPr>
      </w:pPr>
      <w:r w:rsidRPr="00703A66">
        <w:rPr>
          <w:b/>
        </w:rPr>
        <w:t>PropertyName:</w:t>
      </w:r>
      <w:r>
        <w:t xml:space="preserve"> Title</w:t>
      </w:r>
    </w:p>
    <w:p w:rsidR="00C85206" w:rsidRDefault="00C85206" w:rsidP="00A4633C">
      <w:pPr>
        <w:pStyle w:val="Ln1"/>
        <w:numPr>
          <w:ilvl w:val="1"/>
          <w:numId w:val="14"/>
        </w:numPr>
      </w:pPr>
      <w:r w:rsidRPr="00703A66">
        <w:rPr>
          <w:b/>
        </w:rPr>
        <w:t>Result:</w:t>
      </w:r>
      <w:r>
        <w:t xml:space="preserve"> CategoryName</w:t>
      </w:r>
    </w:p>
    <w:p w:rsidR="00C85206" w:rsidRDefault="00C85206" w:rsidP="00C85206">
      <w:pPr>
        <w:pStyle w:val="Ln1"/>
        <w:numPr>
          <w:ilvl w:val="0"/>
          <w:numId w:val="0"/>
        </w:numPr>
        <w:ind w:left="1080"/>
      </w:pPr>
      <w:r>
        <w:rPr>
          <w:noProof/>
        </w:rPr>
        <w:lastRenderedPageBreak/>
        <w:drawing>
          <wp:inline distT="0" distB="0" distL="0" distR="0" wp14:anchorId="4A08BC2B" wp14:editId="4C278CBF">
            <wp:extent cx="3028950" cy="28003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028950" cy="2800350"/>
                    </a:xfrm>
                    <a:prstGeom prst="rect">
                      <a:avLst/>
                    </a:prstGeom>
                  </pic:spPr>
                </pic:pic>
              </a:graphicData>
            </a:graphic>
          </wp:inline>
        </w:drawing>
      </w:r>
    </w:p>
    <w:p w:rsidR="00C85206" w:rsidRDefault="00C85206" w:rsidP="00A4633C">
      <w:pPr>
        <w:pStyle w:val="Ln1"/>
        <w:numPr>
          <w:ilvl w:val="0"/>
          <w:numId w:val="14"/>
        </w:numPr>
      </w:pPr>
      <w:r>
        <w:t>Add another activity (</w:t>
      </w:r>
      <w:r w:rsidRPr="008A339C">
        <w:rPr>
          <w:b/>
        </w:rPr>
        <w:t>WriteToHistory</w:t>
      </w:r>
      <w:r>
        <w:t xml:space="preserve"> found in the </w:t>
      </w:r>
      <w:r>
        <w:rPr>
          <w:b/>
        </w:rPr>
        <w:t>Utility Actions</w:t>
      </w:r>
      <w:r>
        <w:t xml:space="preserve"> category in the </w:t>
      </w:r>
      <w:r w:rsidRPr="008A339C">
        <w:rPr>
          <w:b/>
        </w:rPr>
        <w:t>Toolbox</w:t>
      </w:r>
      <w:r>
        <w:t xml:space="preserve">) to the workflow immediately following the previous activity added to write the value extracted from the item to the history list. </w:t>
      </w:r>
    </w:p>
    <w:p w:rsidR="00C85206" w:rsidRDefault="00C85206" w:rsidP="00A4633C">
      <w:pPr>
        <w:pStyle w:val="Ln1"/>
        <w:numPr>
          <w:ilvl w:val="0"/>
          <w:numId w:val="14"/>
        </w:numPr>
      </w:pPr>
      <w:r>
        <w:t xml:space="preserve">Select the </w:t>
      </w:r>
      <w:r w:rsidRPr="008A339C">
        <w:rPr>
          <w:b/>
        </w:rPr>
        <w:t>WriteToHistory</w:t>
      </w:r>
      <w:r>
        <w:t xml:space="preserve"> activity and press </w:t>
      </w:r>
      <w:r w:rsidRPr="008A339C">
        <w:rPr>
          <w:b/>
        </w:rPr>
        <w:t>[F4]</w:t>
      </w:r>
      <w:r>
        <w:t>. Use the builder to create a string that writes out the name of the title field:</w:t>
      </w:r>
    </w:p>
    <w:p w:rsidR="00C85206" w:rsidRDefault="00C85206" w:rsidP="00C85206">
      <w:pPr>
        <w:pStyle w:val="Ln1"/>
        <w:numPr>
          <w:ilvl w:val="0"/>
          <w:numId w:val="0"/>
        </w:numPr>
        <w:ind w:left="720"/>
      </w:pPr>
      <w:r>
        <w:rPr>
          <w:noProof/>
        </w:rPr>
        <w:drawing>
          <wp:inline distT="0" distB="0" distL="0" distR="0" wp14:anchorId="244F4E09" wp14:editId="11717029">
            <wp:extent cx="3324225" cy="17621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324225" cy="1762125"/>
                    </a:xfrm>
                    <a:prstGeom prst="rect">
                      <a:avLst/>
                    </a:prstGeom>
                  </pic:spPr>
                </pic:pic>
              </a:graphicData>
            </a:graphic>
          </wp:inline>
        </w:drawing>
      </w:r>
    </w:p>
    <w:p w:rsidR="00C85206" w:rsidRDefault="00C85206" w:rsidP="00C85206">
      <w:pPr>
        <w:pStyle w:val="Ln1"/>
      </w:pPr>
      <w:r>
        <w:t xml:space="preserve">Save your changes by clicking </w:t>
      </w:r>
      <w:r w:rsidRPr="008A339C">
        <w:rPr>
          <w:b/>
        </w:rPr>
        <w:t xml:space="preserve">File </w:t>
      </w:r>
      <w:r w:rsidRPr="008A339C">
        <w:rPr>
          <w:b/>
        </w:rPr>
        <w:sym w:font="Wingdings" w:char="F0D8"/>
      </w:r>
      <w:r w:rsidRPr="008A339C">
        <w:rPr>
          <w:b/>
        </w:rPr>
        <w:t xml:space="preserve"> Save All</w:t>
      </w:r>
      <w:r>
        <w:t>.</w:t>
      </w:r>
    </w:p>
    <w:p w:rsidR="00C85206" w:rsidRDefault="00C85206" w:rsidP="00C85206">
      <w:pPr>
        <w:pStyle w:val="Heading2"/>
      </w:pPr>
      <w:r>
        <w:t>Task 3: Call &amp; Process the OData Service Response</w:t>
      </w:r>
    </w:p>
    <w:p w:rsidR="00C85206" w:rsidRDefault="00C85206" w:rsidP="00A4633C">
      <w:pPr>
        <w:pStyle w:val="Ln1"/>
        <w:numPr>
          <w:ilvl w:val="0"/>
          <w:numId w:val="14"/>
        </w:numPr>
      </w:pPr>
      <w:r>
        <w:t xml:space="preserve">Now it is time to add an activity to the workflow that will make a call to the sample Northwind OData service hosted on </w:t>
      </w:r>
      <w:hyperlink r:id="rId53" w:history="1">
        <w:r w:rsidRPr="002530D5">
          <w:rPr>
            <w:rStyle w:val="Hyperlink"/>
            <w:rFonts w:cstheme="minorBidi"/>
          </w:rPr>
          <w:t>http://www.odata.org</w:t>
        </w:r>
      </w:hyperlink>
      <w:r>
        <w:t xml:space="preserve">. Add an </w:t>
      </w:r>
      <w:r w:rsidRPr="00BA2743">
        <w:rPr>
          <w:b/>
        </w:rPr>
        <w:t>Http</w:t>
      </w:r>
      <w:r>
        <w:rPr>
          <w:b/>
        </w:rPr>
        <w:t>Send</w:t>
      </w:r>
      <w:r>
        <w:t xml:space="preserve"> activity found in the </w:t>
      </w:r>
      <w:r w:rsidRPr="00BA2743">
        <w:rPr>
          <w:b/>
        </w:rPr>
        <w:t>Messaging</w:t>
      </w:r>
      <w:r>
        <w:t xml:space="preserve"> category of the Toolbox.</w:t>
      </w:r>
    </w:p>
    <w:p w:rsidR="00C85206" w:rsidRDefault="00C85206" w:rsidP="00A4633C">
      <w:pPr>
        <w:pStyle w:val="Ln1"/>
        <w:numPr>
          <w:ilvl w:val="0"/>
          <w:numId w:val="14"/>
        </w:numPr>
      </w:pPr>
      <w:r>
        <w:lastRenderedPageBreak/>
        <w:t xml:space="preserve">Select the </w:t>
      </w:r>
      <w:r w:rsidRPr="00BA2743">
        <w:rPr>
          <w:b/>
        </w:rPr>
        <w:t>Http</w:t>
      </w:r>
      <w:r>
        <w:rPr>
          <w:b/>
        </w:rPr>
        <w:t>Send</w:t>
      </w:r>
      <w:r>
        <w:t xml:space="preserve"> activity and press </w:t>
      </w:r>
      <w:r w:rsidRPr="00BA2743">
        <w:rPr>
          <w:b/>
        </w:rPr>
        <w:t>[F4]</w:t>
      </w:r>
      <w:r>
        <w:t xml:space="preserve">. This activity has a few properties that you can ignore… many are used to authenticate against the service but in this exercise the service you will call is anonymous. </w:t>
      </w:r>
    </w:p>
    <w:p w:rsidR="00C85206" w:rsidRDefault="00C85206" w:rsidP="00A4633C">
      <w:pPr>
        <w:pStyle w:val="Ln1"/>
        <w:numPr>
          <w:ilvl w:val="0"/>
          <w:numId w:val="14"/>
        </w:numPr>
      </w:pPr>
      <w:r>
        <w:t xml:space="preserve">Store the results of the OData Web service call, which in the JSON format, to the </w:t>
      </w:r>
      <w:r w:rsidRPr="00BA2743">
        <w:rPr>
          <w:b/>
        </w:rPr>
        <w:t>CategoryDVResult</w:t>
      </w:r>
      <w:r>
        <w:t xml:space="preserve"> DynamicValue variable created in a previous task by entering the variable name in the </w:t>
      </w:r>
      <w:r w:rsidRPr="00BA2743">
        <w:rPr>
          <w:b/>
        </w:rPr>
        <w:t>ResponseContent</w:t>
      </w:r>
      <w:r>
        <w:t xml:space="preserve"> property.</w:t>
      </w:r>
    </w:p>
    <w:p w:rsidR="00C85206" w:rsidRDefault="00C85206" w:rsidP="00A4633C">
      <w:pPr>
        <w:pStyle w:val="Ln1"/>
        <w:numPr>
          <w:ilvl w:val="0"/>
          <w:numId w:val="14"/>
        </w:numPr>
      </w:pPr>
      <w:r>
        <w:t xml:space="preserve">Set the </w:t>
      </w:r>
      <w:r w:rsidRPr="00BA2743">
        <w:rPr>
          <w:b/>
        </w:rPr>
        <w:t>Uri</w:t>
      </w:r>
      <w:r>
        <w:t xml:space="preserve"> property of the </w:t>
      </w:r>
      <w:r w:rsidRPr="00BA2743">
        <w:rPr>
          <w:b/>
        </w:rPr>
        <w:t>Http</w:t>
      </w:r>
      <w:r>
        <w:rPr>
          <w:b/>
        </w:rPr>
        <w:t xml:space="preserve">Send </w:t>
      </w:r>
      <w:r>
        <w:t>activity to the following Web service address. You will have to craft the address by concatenating some strings together:</w:t>
      </w:r>
    </w:p>
    <w:p w:rsidR="00C85206" w:rsidRPr="00BA2743" w:rsidRDefault="00C85206" w:rsidP="00A4633C">
      <w:pPr>
        <w:pStyle w:val="Ln1"/>
        <w:numPr>
          <w:ilvl w:val="1"/>
          <w:numId w:val="18"/>
        </w:numPr>
      </w:pPr>
      <w:r>
        <w:rPr>
          <w:b/>
        </w:rPr>
        <w:t xml:space="preserve">Uri: </w:t>
      </w:r>
      <w:r w:rsidRPr="00BA2743">
        <w:t xml:space="preserve">"http://services.odata.org/Northwind/Northwind.svc/Categories?$format=json&amp;$filter=substringof('" </w:t>
      </w:r>
      <w:r>
        <w:t>+</w:t>
      </w:r>
      <w:r w:rsidRPr="00BA2743">
        <w:t xml:space="preserve"> CategoryName </w:t>
      </w:r>
      <w:r>
        <w:t>+</w:t>
      </w:r>
      <w:r w:rsidRPr="00BA2743">
        <w:t xml:space="preserve"> "', CategoryName) eq true&amp;$select=Description"</w:t>
      </w:r>
    </w:p>
    <w:p w:rsidR="00C85206" w:rsidRDefault="00C85206" w:rsidP="00C85206">
      <w:pPr>
        <w:pStyle w:val="Ln1"/>
        <w:numPr>
          <w:ilvl w:val="0"/>
          <w:numId w:val="0"/>
        </w:numPr>
        <w:ind w:left="720"/>
      </w:pPr>
      <w:r>
        <w:rPr>
          <w:noProof/>
        </w:rPr>
        <w:drawing>
          <wp:inline distT="0" distB="0" distL="0" distR="0" wp14:anchorId="47E893E9" wp14:editId="407F2245">
            <wp:extent cx="3257143" cy="2876191"/>
            <wp:effectExtent l="0" t="0" r="635"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257143" cy="2876191"/>
                    </a:xfrm>
                    <a:prstGeom prst="rect">
                      <a:avLst/>
                    </a:prstGeom>
                  </pic:spPr>
                </pic:pic>
              </a:graphicData>
            </a:graphic>
          </wp:inline>
        </w:drawing>
      </w:r>
    </w:p>
    <w:p w:rsidR="00C85206" w:rsidRDefault="00C85206" w:rsidP="00A4633C">
      <w:pPr>
        <w:pStyle w:val="Ln1"/>
        <w:numPr>
          <w:ilvl w:val="0"/>
          <w:numId w:val="14"/>
        </w:numPr>
      </w:pPr>
      <w:r>
        <w:t xml:space="preserve">Finally, for some additional debugging add another </w:t>
      </w:r>
      <w:r w:rsidRPr="002371AC">
        <w:rPr>
          <w:b/>
        </w:rPr>
        <w:t>WriteToHistory</w:t>
      </w:r>
      <w:r>
        <w:t xml:space="preserve"> activity immediately following the </w:t>
      </w:r>
      <w:r w:rsidRPr="002371AC">
        <w:rPr>
          <w:b/>
        </w:rPr>
        <w:t>HttpGet</w:t>
      </w:r>
      <w:r>
        <w:t xml:space="preserve"> activity and set its </w:t>
      </w:r>
      <w:r w:rsidRPr="002371AC">
        <w:rPr>
          <w:b/>
        </w:rPr>
        <w:t>Message</w:t>
      </w:r>
      <w:r>
        <w:t xml:space="preserve"> property to the following in order to see the raw results returned by the service in the workflow status page:</w:t>
      </w:r>
    </w:p>
    <w:p w:rsidR="00C85206" w:rsidRDefault="00C85206" w:rsidP="00A4633C">
      <w:pPr>
        <w:pStyle w:val="Ln1"/>
        <w:numPr>
          <w:ilvl w:val="1"/>
          <w:numId w:val="14"/>
        </w:numPr>
      </w:pPr>
      <w:r w:rsidRPr="002371AC">
        <w:rPr>
          <w:b/>
        </w:rPr>
        <w:t>Message:</w:t>
      </w:r>
      <w:r>
        <w:t xml:space="preserve"> </w:t>
      </w:r>
      <w:r w:rsidRPr="002371AC">
        <w:t xml:space="preserve">"Response from service: " </w:t>
      </w:r>
      <w:r>
        <w:t>+</w:t>
      </w:r>
      <w:r w:rsidRPr="002371AC">
        <w:t xml:space="preserve"> CategoryDVResponse.ToString()</w:t>
      </w:r>
    </w:p>
    <w:p w:rsidR="00C85206" w:rsidRDefault="00C85206" w:rsidP="00A4633C">
      <w:pPr>
        <w:pStyle w:val="Ln1"/>
        <w:numPr>
          <w:ilvl w:val="0"/>
          <w:numId w:val="14"/>
        </w:numPr>
      </w:pPr>
      <w:r>
        <w:lastRenderedPageBreak/>
        <w:t xml:space="preserve">With the service request stored in a variable, the next step is to extract it to another variable for use later in the workflow. From the </w:t>
      </w:r>
      <w:r w:rsidRPr="00DC0515">
        <w:rPr>
          <w:b/>
        </w:rPr>
        <w:t>Dynamic</w:t>
      </w:r>
      <w:r>
        <w:rPr>
          <w:b/>
        </w:rPr>
        <w:t>Value</w:t>
      </w:r>
      <w:r>
        <w:t xml:space="preserve"> category in the </w:t>
      </w:r>
      <w:r w:rsidRPr="00DC0515">
        <w:rPr>
          <w:b/>
        </w:rPr>
        <w:t>Toolbox</w:t>
      </w:r>
      <w:r>
        <w:t xml:space="preserve">, add a </w:t>
      </w:r>
      <w:r w:rsidRPr="00DC0515">
        <w:rPr>
          <w:b/>
        </w:rPr>
        <w:t>GetDynamicValueProperty&lt;T&gt;</w:t>
      </w:r>
      <w:r>
        <w:t xml:space="preserve"> activity to the end of the workflow. When prompted for the type, select </w:t>
      </w:r>
      <w:r w:rsidRPr="00DC0515">
        <w:rPr>
          <w:b/>
        </w:rPr>
        <w:t>String</w:t>
      </w:r>
      <w:r>
        <w:t>.</w:t>
      </w:r>
    </w:p>
    <w:p w:rsidR="00C85206" w:rsidRDefault="00C85206" w:rsidP="00A4633C">
      <w:pPr>
        <w:pStyle w:val="Ln1"/>
        <w:numPr>
          <w:ilvl w:val="0"/>
          <w:numId w:val="14"/>
        </w:numPr>
      </w:pPr>
      <w:r>
        <w:t xml:space="preserve">Modify the properties of the </w:t>
      </w:r>
      <w:r w:rsidRPr="00DC0515">
        <w:rPr>
          <w:b/>
        </w:rPr>
        <w:t>GetDynamicValueProperty</w:t>
      </w:r>
      <w:r>
        <w:rPr>
          <w:b/>
        </w:rPr>
        <w:t>&lt;String&gt;</w:t>
      </w:r>
      <w:r>
        <w:t xml:space="preserve"> activity to extract the </w:t>
      </w:r>
      <w:r w:rsidRPr="00DC0515">
        <w:rPr>
          <w:b/>
        </w:rPr>
        <w:t>Description</w:t>
      </w:r>
      <w:r>
        <w:t xml:space="preserve"> of the category requested from the </w:t>
      </w:r>
      <w:r w:rsidRPr="00DC0515">
        <w:rPr>
          <w:b/>
        </w:rPr>
        <w:t>CategoryDVResponse</w:t>
      </w:r>
      <w:r>
        <w:t xml:space="preserve"> (the Source) variable and store it in the </w:t>
      </w:r>
      <w:r w:rsidRPr="00DC0515">
        <w:rPr>
          <w:b/>
        </w:rPr>
        <w:t>CategoryDescription</w:t>
      </w:r>
      <w:r>
        <w:t xml:space="preserve"> (Result) variable.</w:t>
      </w:r>
    </w:p>
    <w:p w:rsidR="00C85206" w:rsidRDefault="00C85206" w:rsidP="00C85206">
      <w:pPr>
        <w:pStyle w:val="Ln1"/>
        <w:numPr>
          <w:ilvl w:val="0"/>
          <w:numId w:val="0"/>
        </w:numPr>
        <w:ind w:left="720"/>
      </w:pPr>
      <w:r>
        <w:rPr>
          <w:noProof/>
        </w:rPr>
        <w:drawing>
          <wp:inline distT="0" distB="0" distL="0" distR="0" wp14:anchorId="685275A0" wp14:editId="3E775CAF">
            <wp:extent cx="3161905" cy="2019048"/>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3161905" cy="2019048"/>
                    </a:xfrm>
                    <a:prstGeom prst="rect">
                      <a:avLst/>
                    </a:prstGeom>
                  </pic:spPr>
                </pic:pic>
              </a:graphicData>
            </a:graphic>
          </wp:inline>
        </w:drawing>
      </w:r>
    </w:p>
    <w:p w:rsidR="00C85206" w:rsidRDefault="00C85206" w:rsidP="00A4633C">
      <w:pPr>
        <w:pStyle w:val="Ln1"/>
        <w:numPr>
          <w:ilvl w:val="0"/>
          <w:numId w:val="14"/>
        </w:numPr>
      </w:pPr>
      <w:r>
        <w:t>Add another activity (</w:t>
      </w:r>
      <w:r w:rsidRPr="0091557A">
        <w:rPr>
          <w:b/>
        </w:rPr>
        <w:t>WriteToHistory</w:t>
      </w:r>
      <w:r>
        <w:t xml:space="preserve"> found in the </w:t>
      </w:r>
      <w:r>
        <w:rPr>
          <w:b/>
        </w:rPr>
        <w:t>SP – Current Context</w:t>
      </w:r>
      <w:r>
        <w:t xml:space="preserve"> category in the </w:t>
      </w:r>
      <w:r w:rsidRPr="0091557A">
        <w:rPr>
          <w:b/>
        </w:rPr>
        <w:t>Toolbox</w:t>
      </w:r>
      <w:r>
        <w:t xml:space="preserve">) to the workflow immediately following the previous activity added to write the value extracted from the item to the history list. </w:t>
      </w:r>
    </w:p>
    <w:p w:rsidR="00C85206" w:rsidRDefault="00C85206" w:rsidP="00C85206">
      <w:pPr>
        <w:pStyle w:val="Ln1"/>
        <w:numPr>
          <w:ilvl w:val="0"/>
          <w:numId w:val="0"/>
        </w:numPr>
        <w:ind w:left="1080"/>
      </w:pPr>
      <w:r>
        <w:rPr>
          <w:noProof/>
        </w:rPr>
        <w:drawing>
          <wp:inline distT="0" distB="0" distL="0" distR="0" wp14:anchorId="042B6C16" wp14:editId="10DE388D">
            <wp:extent cx="4609524" cy="2171429"/>
            <wp:effectExtent l="0" t="0" r="635"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4609524" cy="2171429"/>
                    </a:xfrm>
                    <a:prstGeom prst="rect">
                      <a:avLst/>
                    </a:prstGeom>
                  </pic:spPr>
                </pic:pic>
              </a:graphicData>
            </a:graphic>
          </wp:inline>
        </w:drawing>
      </w:r>
    </w:p>
    <w:p w:rsidR="00C85206" w:rsidRPr="00BA2743" w:rsidRDefault="00C85206" w:rsidP="00A4633C">
      <w:pPr>
        <w:pStyle w:val="Ln1"/>
        <w:numPr>
          <w:ilvl w:val="0"/>
          <w:numId w:val="14"/>
        </w:numPr>
      </w:pPr>
      <w:r>
        <w:t xml:space="preserve">Save your changes by clicking </w:t>
      </w:r>
      <w:r w:rsidRPr="00DC0515">
        <w:rPr>
          <w:b/>
        </w:rPr>
        <w:t xml:space="preserve">File </w:t>
      </w:r>
      <w:r w:rsidRPr="008A339C">
        <w:rPr>
          <w:b/>
        </w:rPr>
        <w:sym w:font="Wingdings" w:char="F0D8"/>
      </w:r>
      <w:r w:rsidRPr="00DC0515">
        <w:rPr>
          <w:b/>
        </w:rPr>
        <w:t xml:space="preserve"> Save All</w:t>
      </w:r>
      <w:r>
        <w:t>.</w:t>
      </w:r>
    </w:p>
    <w:p w:rsidR="00C85206" w:rsidRDefault="00C85206" w:rsidP="00C85206">
      <w:pPr>
        <w:pStyle w:val="Heading2"/>
      </w:pPr>
      <w:r>
        <w:lastRenderedPageBreak/>
        <w:t>Task 4: Update SharePoint List Item</w:t>
      </w:r>
    </w:p>
    <w:p w:rsidR="00C85206" w:rsidRDefault="00C85206" w:rsidP="00A4633C">
      <w:pPr>
        <w:pStyle w:val="Ln1"/>
        <w:numPr>
          <w:ilvl w:val="0"/>
          <w:numId w:val="14"/>
        </w:numPr>
      </w:pPr>
      <w:r>
        <w:t xml:space="preserve">The last step in creating this workflow is to update the list item with the results from the OData service. From the </w:t>
      </w:r>
      <w:r>
        <w:rPr>
          <w:b/>
        </w:rPr>
        <w:t>Utility Actions</w:t>
      </w:r>
      <w:r>
        <w:t xml:space="preserve"> category, add a </w:t>
      </w:r>
      <w:r w:rsidRPr="0091557A">
        <w:rPr>
          <w:b/>
        </w:rPr>
        <w:t>SetField</w:t>
      </w:r>
      <w:r>
        <w:t xml:space="preserve"> activity to the end of the workflow.</w:t>
      </w:r>
    </w:p>
    <w:p w:rsidR="00C85206" w:rsidRDefault="00C85206" w:rsidP="00A4633C">
      <w:pPr>
        <w:pStyle w:val="Ln1"/>
        <w:numPr>
          <w:ilvl w:val="0"/>
          <w:numId w:val="14"/>
        </w:numPr>
      </w:pPr>
      <w:r>
        <w:t xml:space="preserve">Set the properties of the </w:t>
      </w:r>
      <w:r w:rsidRPr="00710DD0">
        <w:rPr>
          <w:b/>
        </w:rPr>
        <w:t>SetField</w:t>
      </w:r>
      <w:r>
        <w:t xml:space="preserve"> workflow to update the Body of the list item (an announcement) to the value extracted from the JSON OData response:</w:t>
      </w:r>
    </w:p>
    <w:p w:rsidR="00C85206" w:rsidRDefault="00C85206" w:rsidP="00A4633C">
      <w:pPr>
        <w:pStyle w:val="Ln1"/>
        <w:numPr>
          <w:ilvl w:val="1"/>
          <w:numId w:val="14"/>
        </w:numPr>
      </w:pPr>
      <w:r w:rsidRPr="0091557A">
        <w:rPr>
          <w:b/>
        </w:rPr>
        <w:t>FieldName:</w:t>
      </w:r>
      <w:r>
        <w:t xml:space="preserve"> Body</w:t>
      </w:r>
    </w:p>
    <w:p w:rsidR="00C85206" w:rsidRDefault="00C85206" w:rsidP="00A4633C">
      <w:pPr>
        <w:pStyle w:val="Ln1"/>
        <w:numPr>
          <w:ilvl w:val="1"/>
          <w:numId w:val="14"/>
        </w:numPr>
      </w:pPr>
      <w:r w:rsidRPr="0091557A">
        <w:rPr>
          <w:b/>
        </w:rPr>
        <w:t xml:space="preserve">FieldValue: </w:t>
      </w:r>
      <w:r>
        <w:t>CategoryDescription</w:t>
      </w:r>
    </w:p>
    <w:p w:rsidR="00C85206" w:rsidRPr="0091557A" w:rsidRDefault="00C85206" w:rsidP="00A4633C">
      <w:pPr>
        <w:pStyle w:val="Ln1"/>
        <w:numPr>
          <w:ilvl w:val="0"/>
          <w:numId w:val="14"/>
        </w:numPr>
      </w:pPr>
      <w:r>
        <w:t xml:space="preserve">Save your changes by clicking </w:t>
      </w:r>
      <w:r w:rsidRPr="0091557A">
        <w:rPr>
          <w:b/>
        </w:rPr>
        <w:t xml:space="preserve">File </w:t>
      </w:r>
      <w:r w:rsidRPr="008A339C">
        <w:rPr>
          <w:b/>
        </w:rPr>
        <w:sym w:font="Wingdings" w:char="F0D8"/>
      </w:r>
      <w:r w:rsidRPr="0091557A">
        <w:rPr>
          <w:b/>
        </w:rPr>
        <w:t xml:space="preserve"> Save All</w:t>
      </w:r>
      <w:r>
        <w:t>.</w:t>
      </w:r>
    </w:p>
    <w:p w:rsidR="00C85206" w:rsidRPr="00FC5F2C" w:rsidRDefault="00C85206" w:rsidP="00C85206">
      <w:pPr>
        <w:pStyle w:val="Heading2"/>
      </w:pPr>
      <w:r>
        <w:t>Task 5: Deploy and Test the Workflow</w:t>
      </w:r>
    </w:p>
    <w:p w:rsidR="00C85206" w:rsidRDefault="00C85206" w:rsidP="00C85206">
      <w:pPr>
        <w:pStyle w:val="Ln1"/>
      </w:pPr>
      <w:r>
        <w:t>Since we are working with SharePoint Online, we are not yet able to debug workflows remotely.  Instead, we will deploy our changes to test our work.</w:t>
      </w:r>
    </w:p>
    <w:p w:rsidR="00C85206" w:rsidRDefault="00C85206" w:rsidP="00A4633C">
      <w:pPr>
        <w:pStyle w:val="Ln1"/>
        <w:numPr>
          <w:ilvl w:val="1"/>
          <w:numId w:val="10"/>
        </w:numPr>
      </w:pPr>
      <w:r>
        <w:t xml:space="preserve">Save the app by clicking </w:t>
      </w:r>
      <w:r w:rsidRPr="00CF7455">
        <w:rPr>
          <w:b/>
        </w:rPr>
        <w:t xml:space="preserve">File </w:t>
      </w:r>
      <w:r w:rsidRPr="00CF7455">
        <w:rPr>
          <w:b/>
        </w:rPr>
        <w:sym w:font="Wingdings" w:char="F0D8"/>
      </w:r>
      <w:r w:rsidRPr="00CF7455">
        <w:rPr>
          <w:b/>
        </w:rPr>
        <w:t xml:space="preserve"> Save All</w:t>
      </w:r>
      <w:r>
        <w:t>.</w:t>
      </w:r>
    </w:p>
    <w:p w:rsidR="00C85206" w:rsidRPr="008623B6" w:rsidRDefault="00C85206" w:rsidP="00A4633C">
      <w:pPr>
        <w:pStyle w:val="Ln1"/>
        <w:numPr>
          <w:ilvl w:val="1"/>
          <w:numId w:val="10"/>
        </w:numPr>
      </w:pPr>
      <w:r>
        <w:t xml:space="preserve">Deploy the app in debugging mode by choosing </w:t>
      </w:r>
      <w:r>
        <w:rPr>
          <w:b/>
        </w:rPr>
        <w:t>Build / Deploy.</w:t>
      </w:r>
    </w:p>
    <w:tbl>
      <w:tblPr>
        <w:tblStyle w:val="TableGrid"/>
        <w:tblW w:w="0" w:type="auto"/>
        <w:tblInd w:w="817" w:type="dxa"/>
        <w:tblLook w:val="04A0" w:firstRow="1" w:lastRow="0" w:firstColumn="1" w:lastColumn="0" w:noHBand="0" w:noVBand="1"/>
      </w:tblPr>
      <w:tblGrid>
        <w:gridCol w:w="7796"/>
      </w:tblGrid>
      <w:tr w:rsidR="008623B6" w:rsidTr="00917CEC">
        <w:tc>
          <w:tcPr>
            <w:tcW w:w="7796" w:type="dxa"/>
            <w:tcBorders>
              <w:top w:val="single" w:sz="4" w:space="0" w:color="000000"/>
              <w:left w:val="single" w:sz="4" w:space="0" w:color="000000"/>
              <w:bottom w:val="single" w:sz="4" w:space="0" w:color="000000"/>
              <w:right w:val="single" w:sz="4" w:space="0" w:color="000000"/>
            </w:tcBorders>
            <w:vAlign w:val="center"/>
            <w:hideMark/>
          </w:tcPr>
          <w:p w:rsidR="008623B6" w:rsidRDefault="008623B6" w:rsidP="00917CEC">
            <w:pPr>
              <w:pStyle w:val="AA-Normal"/>
              <w:jc w:val="left"/>
              <w:rPr>
                <w:b/>
                <w:i/>
              </w:rPr>
            </w:pPr>
            <w:r>
              <w:rPr>
                <w:noProof/>
              </w:rPr>
              <w:drawing>
                <wp:inline distT="0" distB="0" distL="0" distR="0" wp14:anchorId="55F978BB" wp14:editId="5E99706E">
                  <wp:extent cx="180975" cy="180975"/>
                  <wp:effectExtent l="0" t="0" r="9525" b="9525"/>
                  <wp:docPr id="2" name="Picture 2" descr="Description: C:\Users\vesaj\Pictures\DVD_ART36\Artwork_Imagery\Icons - Illustrations\_ SUPER VISTA STYLE\yield sign red white exclamation 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Users\vesaj\Pictures\DVD_ART36\Artwork_Imagery\Icons - Illustrations\_ SUPER VISTA STYLE\yield sign red white exclamation poin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rPr>
              <w:t xml:space="preserve">  </w:t>
            </w:r>
            <w:r w:rsidRPr="006E2570">
              <w:rPr>
                <w:noProof/>
              </w:rPr>
              <w:t xml:space="preserve"> </w:t>
            </w:r>
            <w:r w:rsidRPr="006E2570">
              <w:rPr>
                <w:b/>
                <w:noProof/>
              </w:rPr>
              <w:t>Important</w:t>
            </w:r>
          </w:p>
        </w:tc>
      </w:tr>
      <w:tr w:rsidR="008623B6" w:rsidTr="00917CEC">
        <w:tc>
          <w:tcPr>
            <w:tcW w:w="7796" w:type="dxa"/>
            <w:tcBorders>
              <w:top w:val="single" w:sz="4" w:space="0" w:color="000000"/>
              <w:left w:val="single" w:sz="4" w:space="0" w:color="000000"/>
              <w:bottom w:val="single" w:sz="4" w:space="0" w:color="000000"/>
              <w:right w:val="single" w:sz="4" w:space="0" w:color="000000"/>
            </w:tcBorders>
            <w:hideMark/>
          </w:tcPr>
          <w:p w:rsidR="008623B6" w:rsidRDefault="008623B6" w:rsidP="00917CEC">
            <w:pPr>
              <w:pStyle w:val="AA-Normal"/>
              <w:rPr>
                <w:i/>
              </w:rPr>
            </w:pPr>
            <w:r>
              <w:rPr>
                <w:i/>
              </w:rPr>
              <w:t>If you are unable to deploy the app due to an error message “side loading of apps is not enabled on this site”, you can enable the Developer site collection feature using PowerShell.</w:t>
            </w:r>
          </w:p>
          <w:p w:rsidR="008623B6" w:rsidRDefault="008623B6" w:rsidP="008623B6">
            <w:pPr>
              <w:pStyle w:val="Ln1"/>
              <w:numPr>
                <w:ilvl w:val="0"/>
                <w:numId w:val="0"/>
              </w:numPr>
              <w:ind w:left="1080" w:hanging="360"/>
            </w:pPr>
            <w:r>
              <w:t xml:space="preserve">Enable-SPFeature -Identity e374875e-06b6-11e0-b0fa-57f5dfd72085 -Url http://intranet.contoso.com/sites/workflow </w:t>
            </w:r>
          </w:p>
          <w:p w:rsidR="008623B6" w:rsidRDefault="008623B6" w:rsidP="00917CEC">
            <w:pPr>
              <w:pStyle w:val="AA-Normal"/>
            </w:pPr>
          </w:p>
        </w:tc>
      </w:tr>
    </w:tbl>
    <w:p w:rsidR="008623B6" w:rsidRDefault="008623B6" w:rsidP="008623B6">
      <w:pPr>
        <w:pStyle w:val="Ln1"/>
        <w:numPr>
          <w:ilvl w:val="0"/>
          <w:numId w:val="0"/>
        </w:numPr>
      </w:pPr>
    </w:p>
    <w:p w:rsidR="00C85206" w:rsidRDefault="00C85206" w:rsidP="00A4633C">
      <w:pPr>
        <w:pStyle w:val="Ln1"/>
        <w:numPr>
          <w:ilvl w:val="1"/>
          <w:numId w:val="10"/>
        </w:numPr>
      </w:pPr>
      <w:r>
        <w:t xml:space="preserve">Once the app has been deployed, launch a browser and navigate to the homepage of the test site. </w:t>
      </w:r>
    </w:p>
    <w:p w:rsidR="00C85206" w:rsidRDefault="00C85206" w:rsidP="00A4633C">
      <w:pPr>
        <w:pStyle w:val="Ln1"/>
        <w:numPr>
          <w:ilvl w:val="1"/>
          <w:numId w:val="10"/>
        </w:numPr>
      </w:pPr>
      <w:r>
        <w:t xml:space="preserve">Click </w:t>
      </w:r>
      <w:r w:rsidRPr="001A332C">
        <w:rPr>
          <w:b/>
        </w:rPr>
        <w:t>Site Contents</w:t>
      </w:r>
      <w:r>
        <w:t xml:space="preserve"> and choose the </w:t>
      </w:r>
      <w:r>
        <w:rPr>
          <w:b/>
        </w:rPr>
        <w:t>Category Description Lppkup App</w:t>
      </w:r>
      <w:r>
        <w:t>.</w:t>
      </w:r>
    </w:p>
    <w:p w:rsidR="00C85206" w:rsidRDefault="00C85206" w:rsidP="00C85206">
      <w:pPr>
        <w:pStyle w:val="Ln1"/>
      </w:pPr>
      <w:r>
        <w:t xml:space="preserve">Verify the </w:t>
      </w:r>
      <w:r w:rsidRPr="007F5834">
        <w:rPr>
          <w:b/>
        </w:rPr>
        <w:t>Announcements</w:t>
      </w:r>
      <w:r>
        <w:t xml:space="preserve"> list appears as a web part in the main page of our app.  Do not add an item using this page.  Instead, click the </w:t>
      </w:r>
      <w:r>
        <w:rPr>
          <w:b/>
        </w:rPr>
        <w:t xml:space="preserve">Announcements </w:t>
      </w:r>
      <w:r>
        <w:t xml:space="preserve">title to navigate to the </w:t>
      </w:r>
      <w:r>
        <w:rPr>
          <w:b/>
        </w:rPr>
        <w:t xml:space="preserve">Announcements </w:t>
      </w:r>
      <w:r>
        <w:t>list.</w:t>
      </w:r>
    </w:p>
    <w:tbl>
      <w:tblPr>
        <w:tblStyle w:val="TableGrid"/>
        <w:tblW w:w="0" w:type="auto"/>
        <w:tblInd w:w="817" w:type="dxa"/>
        <w:tblLook w:val="04A0" w:firstRow="1" w:lastRow="0" w:firstColumn="1" w:lastColumn="0" w:noHBand="0" w:noVBand="1"/>
      </w:tblPr>
      <w:tblGrid>
        <w:gridCol w:w="7796"/>
      </w:tblGrid>
      <w:tr w:rsidR="00C85206" w:rsidTr="00056EF6">
        <w:tc>
          <w:tcPr>
            <w:tcW w:w="7796" w:type="dxa"/>
            <w:tcBorders>
              <w:top w:val="single" w:sz="4" w:space="0" w:color="000000"/>
              <w:left w:val="single" w:sz="4" w:space="0" w:color="000000"/>
              <w:bottom w:val="single" w:sz="4" w:space="0" w:color="000000"/>
              <w:right w:val="single" w:sz="4" w:space="0" w:color="000000"/>
            </w:tcBorders>
            <w:vAlign w:val="center"/>
            <w:hideMark/>
          </w:tcPr>
          <w:p w:rsidR="00C85206" w:rsidRDefault="00C85206" w:rsidP="00056EF6">
            <w:pPr>
              <w:pStyle w:val="AA-Normal"/>
              <w:jc w:val="left"/>
              <w:rPr>
                <w:b/>
                <w:i/>
              </w:rPr>
            </w:pPr>
            <w:r>
              <w:rPr>
                <w:noProof/>
              </w:rPr>
              <w:lastRenderedPageBreak/>
              <w:drawing>
                <wp:inline distT="0" distB="0" distL="0" distR="0" wp14:anchorId="382C214F" wp14:editId="1006B45C">
                  <wp:extent cx="180975" cy="180975"/>
                  <wp:effectExtent l="0" t="0" r="9525" b="9525"/>
                  <wp:docPr id="36" name="Picture 36" descr="Description: C:\Users\vesaj\Pictures\DVD_ART36\Artwork_Imagery\Icons - Illustrations\_ SUPER VISTA STYLE\yield sign red white exclamation 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Users\vesaj\Pictures\DVD_ART36\Artwork_Imagery\Icons - Illustrations\_ SUPER VISTA STYLE\yield sign red white exclamation poin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rPr>
              <w:t xml:space="preserve">  </w:t>
            </w:r>
            <w:r w:rsidRPr="006E2570">
              <w:rPr>
                <w:noProof/>
              </w:rPr>
              <w:t xml:space="preserve"> </w:t>
            </w:r>
            <w:r w:rsidRPr="006E2570">
              <w:rPr>
                <w:b/>
                <w:noProof/>
              </w:rPr>
              <w:t>Important</w:t>
            </w:r>
          </w:p>
        </w:tc>
      </w:tr>
      <w:tr w:rsidR="00C85206" w:rsidTr="00056EF6">
        <w:tc>
          <w:tcPr>
            <w:tcW w:w="7796" w:type="dxa"/>
            <w:tcBorders>
              <w:top w:val="single" w:sz="4" w:space="0" w:color="000000"/>
              <w:left w:val="single" w:sz="4" w:space="0" w:color="000000"/>
              <w:bottom w:val="single" w:sz="4" w:space="0" w:color="000000"/>
              <w:right w:val="single" w:sz="4" w:space="0" w:color="000000"/>
            </w:tcBorders>
            <w:hideMark/>
          </w:tcPr>
          <w:p w:rsidR="00C85206" w:rsidRDefault="00C85206" w:rsidP="00056EF6">
            <w:pPr>
              <w:pStyle w:val="AA-Normal"/>
            </w:pPr>
            <w:r>
              <w:rPr>
                <w:i/>
              </w:rPr>
              <w:t xml:space="preserve">At this point the new item may not appear in the Announcements web part.  Simply click the title of the Announcements list to navigate to the Announcements list where the new item will appear. </w:t>
            </w:r>
          </w:p>
        </w:tc>
      </w:tr>
    </w:tbl>
    <w:p w:rsidR="00C85206" w:rsidRDefault="00C85206" w:rsidP="00C85206">
      <w:pPr>
        <w:pStyle w:val="Ln1"/>
        <w:numPr>
          <w:ilvl w:val="0"/>
          <w:numId w:val="0"/>
        </w:numPr>
        <w:ind w:left="1080"/>
      </w:pPr>
    </w:p>
    <w:p w:rsidR="00C85206" w:rsidRDefault="00C85206" w:rsidP="00C85206">
      <w:pPr>
        <w:pStyle w:val="Ln1"/>
      </w:pPr>
      <w:r>
        <w:t xml:space="preserve">Add an item to the </w:t>
      </w:r>
      <w:r w:rsidRPr="007F5834">
        <w:rPr>
          <w:b/>
        </w:rPr>
        <w:t>Announcements</w:t>
      </w:r>
      <w:r>
        <w:t xml:space="preserve"> list:</w:t>
      </w:r>
    </w:p>
    <w:p w:rsidR="00C85206" w:rsidRDefault="00C85206" w:rsidP="00A4633C">
      <w:pPr>
        <w:pStyle w:val="Ln1"/>
        <w:numPr>
          <w:ilvl w:val="1"/>
          <w:numId w:val="10"/>
        </w:numPr>
      </w:pPr>
      <w:r w:rsidRPr="0065488D">
        <w:rPr>
          <w:b/>
        </w:rPr>
        <w:t>Title</w:t>
      </w:r>
      <w:r>
        <w:t>:</w:t>
      </w:r>
      <w:r w:rsidRPr="0065488D">
        <w:t xml:space="preserve"> Beverage</w:t>
      </w:r>
      <w:r>
        <w:t>s</w:t>
      </w:r>
    </w:p>
    <w:p w:rsidR="00C85206" w:rsidRDefault="00C85206" w:rsidP="00A4633C">
      <w:pPr>
        <w:pStyle w:val="Ln1"/>
        <w:numPr>
          <w:ilvl w:val="1"/>
          <w:numId w:val="10"/>
        </w:numPr>
      </w:pPr>
      <w:r w:rsidRPr="007F5834">
        <w:rPr>
          <w:b/>
        </w:rPr>
        <w:t>Body</w:t>
      </w:r>
      <w:r>
        <w:rPr>
          <w:b/>
        </w:rPr>
        <w:t>:</w:t>
      </w:r>
      <w:r>
        <w:t xml:space="preserve"> &lt;blank&gt;</w:t>
      </w:r>
    </w:p>
    <w:p w:rsidR="00C85206" w:rsidRDefault="00C85206" w:rsidP="00C85206">
      <w:pPr>
        <w:pStyle w:val="Ln1"/>
        <w:numPr>
          <w:ilvl w:val="0"/>
          <w:numId w:val="0"/>
        </w:numPr>
        <w:ind w:left="1080"/>
      </w:pPr>
      <w:r>
        <w:rPr>
          <w:noProof/>
        </w:rPr>
        <w:drawing>
          <wp:inline distT="0" distB="0" distL="0" distR="0" wp14:anchorId="6C41ED09" wp14:editId="382F5447">
            <wp:extent cx="3498574" cy="2562152"/>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500740" cy="2563738"/>
                    </a:xfrm>
                    <a:prstGeom prst="rect">
                      <a:avLst/>
                    </a:prstGeom>
                  </pic:spPr>
                </pic:pic>
              </a:graphicData>
            </a:graphic>
          </wp:inline>
        </w:drawing>
      </w:r>
    </w:p>
    <w:p w:rsidR="00C85206" w:rsidRDefault="00C85206" w:rsidP="00C85206">
      <w:pPr>
        <w:pStyle w:val="Ln1"/>
      </w:pPr>
      <w:r>
        <w:t xml:space="preserve">After adding the item, start the workflow. Do this by selecting the item and clicking the </w:t>
      </w:r>
      <w:r w:rsidRPr="007F5834">
        <w:rPr>
          <w:b/>
        </w:rPr>
        <w:t>Workflows</w:t>
      </w:r>
      <w:r>
        <w:t xml:space="preserve"> button under the </w:t>
      </w:r>
      <w:r w:rsidRPr="007F5834">
        <w:rPr>
          <w:b/>
        </w:rPr>
        <w:t>View</w:t>
      </w:r>
      <w:r>
        <w:t xml:space="preserve"> tab</w:t>
      </w:r>
      <w:r w:rsidRPr="00A8312A">
        <w:t xml:space="preserve"> </w:t>
      </w:r>
      <w:r>
        <w:t>in the ribbon.</w:t>
      </w:r>
    </w:p>
    <w:p w:rsidR="00C85206" w:rsidRDefault="00C85206" w:rsidP="00C85206">
      <w:pPr>
        <w:pStyle w:val="Ln1"/>
      </w:pPr>
      <w:r>
        <w:t xml:space="preserve">On the </w:t>
      </w:r>
      <w:r w:rsidRPr="0065488D">
        <w:rPr>
          <w:b/>
        </w:rPr>
        <w:t xml:space="preserve">Announcements: Workflows: [item title] </w:t>
      </w:r>
      <w:r>
        <w:t xml:space="preserve">page, click the </w:t>
      </w:r>
      <w:r w:rsidRPr="00E641D0">
        <w:rPr>
          <w:b/>
        </w:rPr>
        <w:t>CategoryDescriptionLookupWorkflow - WorkflowStart</w:t>
      </w:r>
      <w:r w:rsidRPr="00E641D0">
        <w:t xml:space="preserve"> </w:t>
      </w:r>
      <w:r>
        <w:t>to start the workflow.</w:t>
      </w:r>
    </w:p>
    <w:p w:rsidR="00C85206" w:rsidRDefault="00C85206" w:rsidP="00C85206">
      <w:pPr>
        <w:pStyle w:val="Ln1"/>
      </w:pPr>
      <w:r>
        <w:t xml:space="preserve">After a brief delay the browser will redirect you to the Announcements list page again. The workflow will start but this may not be seen for a few seconds so be patient. </w:t>
      </w:r>
    </w:p>
    <w:p w:rsidR="00C85206" w:rsidRDefault="00C85206" w:rsidP="00C85206">
      <w:pPr>
        <w:pStyle w:val="Ln1"/>
      </w:pPr>
      <w:r>
        <w:t xml:space="preserve">Click on the item in the list view to view the details page. You’ll notice that the </w:t>
      </w:r>
      <w:r w:rsidRPr="007F5834">
        <w:rPr>
          <w:b/>
        </w:rPr>
        <w:t>Body</w:t>
      </w:r>
      <w:r>
        <w:t xml:space="preserve"> field has been updated by the workflow.</w:t>
      </w:r>
    </w:p>
    <w:p w:rsidR="00C85206" w:rsidRDefault="00C85206" w:rsidP="00C85206">
      <w:pPr>
        <w:pStyle w:val="Ln1"/>
        <w:numPr>
          <w:ilvl w:val="0"/>
          <w:numId w:val="0"/>
        </w:numPr>
        <w:ind w:left="720"/>
      </w:pPr>
      <w:r>
        <w:rPr>
          <w:noProof/>
        </w:rPr>
        <w:lastRenderedPageBreak/>
        <w:drawing>
          <wp:inline distT="0" distB="0" distL="0" distR="0" wp14:anchorId="0AC0F1C0" wp14:editId="270710F1">
            <wp:extent cx="4886325" cy="153352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886325" cy="1533525"/>
                    </a:xfrm>
                    <a:prstGeom prst="rect">
                      <a:avLst/>
                    </a:prstGeom>
                  </pic:spPr>
                </pic:pic>
              </a:graphicData>
            </a:graphic>
          </wp:inline>
        </w:drawing>
      </w:r>
    </w:p>
    <w:p w:rsidR="00C85206" w:rsidRPr="00A7248F" w:rsidRDefault="00C85206" w:rsidP="00C85206">
      <w:pPr>
        <w:pStyle w:val="Procedureheading"/>
      </w:pPr>
      <w:r w:rsidRPr="00423982">
        <w:t>This is the end of the lab</w:t>
      </w:r>
    </w:p>
    <w:p w:rsidR="00C85206" w:rsidRDefault="00C85206" w:rsidP="00C85206">
      <w:pPr>
        <w:pStyle w:val="Heading1"/>
      </w:pPr>
      <w:r>
        <w:t>Lab Summary</w:t>
      </w:r>
    </w:p>
    <w:p w:rsidR="00C85206" w:rsidRDefault="00C85206" w:rsidP="00C85206">
      <w:r>
        <w:t>In this you performed following tasks.</w:t>
      </w:r>
    </w:p>
    <w:p w:rsidR="00C85206" w:rsidRDefault="00C85206" w:rsidP="00A4633C">
      <w:pPr>
        <w:pStyle w:val="Ln1"/>
        <w:numPr>
          <w:ilvl w:val="0"/>
          <w:numId w:val="15"/>
        </w:numPr>
      </w:pPr>
      <w:r>
        <w:t>Created a new workflow using SharePoint Designer 2013.</w:t>
      </w:r>
    </w:p>
    <w:p w:rsidR="00C85206" w:rsidRDefault="00C85206" w:rsidP="00A4633C">
      <w:pPr>
        <w:pStyle w:val="Ln1"/>
        <w:numPr>
          <w:ilvl w:val="0"/>
          <w:numId w:val="15"/>
        </w:numPr>
      </w:pPr>
      <w:r>
        <w:t>Created and worked with stages in SharePoint Designer 2013.</w:t>
      </w:r>
    </w:p>
    <w:p w:rsidR="00C85206" w:rsidRPr="00DA0190" w:rsidRDefault="00C85206" w:rsidP="00A4633C">
      <w:pPr>
        <w:pStyle w:val="Ln1"/>
        <w:numPr>
          <w:ilvl w:val="0"/>
          <w:numId w:val="15"/>
        </w:numPr>
      </w:pPr>
      <w:r>
        <w:t>Created and worked with workflows and DynamicValues in Visual Studio 2012</w:t>
      </w:r>
    </w:p>
    <w:p w:rsidR="00FB4E50" w:rsidRPr="00DA0190" w:rsidRDefault="00FB4E50" w:rsidP="00C85206">
      <w:pPr>
        <w:pStyle w:val="Heading1"/>
      </w:pPr>
    </w:p>
    <w:sectPr w:rsidR="00FB4E50" w:rsidRPr="00DA0190" w:rsidSect="00264A28">
      <w:headerReference w:type="even" r:id="rId59"/>
      <w:headerReference w:type="default" r:id="rId60"/>
      <w:footerReference w:type="default" r:id="rId61"/>
      <w:headerReference w:type="first" r:id="rId62"/>
      <w:pgSz w:w="12240" w:h="15840"/>
      <w:pgMar w:top="1440" w:right="1800" w:bottom="1440" w:left="1800" w:header="720" w:footer="720" w:gutter="0"/>
      <w:pgNumType w:start="1"/>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B60" w:rsidRDefault="002A0B60" w:rsidP="004B0D0C">
      <w:r>
        <w:separator/>
      </w:r>
    </w:p>
  </w:endnote>
  <w:endnote w:type="continuationSeparator" w:id="0">
    <w:p w:rsidR="002A0B60" w:rsidRDefault="002A0B60" w:rsidP="004B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w:altName w:val="Segoe UI"/>
    <w:panose1 w:val="00000000000000000000"/>
    <w:charset w:val="00"/>
    <w:family w:val="swiss"/>
    <w:notTrueType/>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Typewriter">
    <w:altName w:val="Consolas"/>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2E3" w:rsidRDefault="007412E3">
    <w:pPr>
      <w:pStyle w:val="Footer"/>
      <w:pBdr>
        <w:bottom w:val="single" w:sz="6" w:space="1" w:color="auto"/>
      </w:pBdr>
      <w:rPr>
        <w:lang w:val="fi-FI"/>
      </w:rPr>
    </w:pPr>
  </w:p>
  <w:p w:rsidR="007412E3" w:rsidRPr="008D2133" w:rsidRDefault="007412E3" w:rsidP="008D2133">
    <w:pPr>
      <w:pStyle w:val="Footer"/>
      <w:jc w:val="right"/>
      <w:rPr>
        <w:lang w:val="fi-F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B60" w:rsidRDefault="002A0B60" w:rsidP="004B0D0C">
      <w:r>
        <w:separator/>
      </w:r>
    </w:p>
  </w:footnote>
  <w:footnote w:type="continuationSeparator" w:id="0">
    <w:p w:rsidR="002A0B60" w:rsidRDefault="002A0B60" w:rsidP="004B0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2E3" w:rsidRPr="00FE6038" w:rsidRDefault="007412E3" w:rsidP="004B0D0C">
    <w:pPr>
      <w:pStyle w:val="Header"/>
    </w:pPr>
    <w:r>
      <w:drawing>
        <wp:inline distT="0" distB="0" distL="0" distR="0" wp14:anchorId="5E4A9901" wp14:editId="6EDC9846">
          <wp:extent cx="893135" cy="4236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ite15.png"/>
                  <pic:cNvPicPr/>
                </pic:nvPicPr>
                <pic:blipFill>
                  <a:blip r:embed="rId1">
                    <a:extLst>
                      <a:ext uri="{28A0092B-C50C-407E-A947-70E740481C1C}">
                        <a14:useLocalDpi xmlns:a14="http://schemas.microsoft.com/office/drawing/2010/main" val="0"/>
                      </a:ext>
                    </a:extLst>
                  </a:blip>
                  <a:stretch>
                    <a:fillRect/>
                  </a:stretch>
                </pic:blipFill>
                <pic:spPr>
                  <a:xfrm>
                    <a:off x="0" y="0"/>
                    <a:ext cx="897206" cy="425597"/>
                  </a:xfrm>
                  <a:prstGeom prst="rect">
                    <a:avLst/>
                  </a:prstGeom>
                </pic:spPr>
              </pic:pic>
            </a:graphicData>
          </a:graphic>
        </wp:inline>
      </w:drawing>
    </w:r>
    <w:r>
      <w:tab/>
    </w:r>
    <w:fldSimple w:instr=" TITLE   \* MERGEFORMAT ">
      <w:r>
        <w:t>SharePoint 15 - Exercise Title</w:t>
      </w:r>
    </w:fldSimple>
    <w:r>
      <w:tab/>
    </w:r>
    <w:r>
      <w:fldChar w:fldCharType="begin"/>
    </w:r>
    <w:r>
      <w:instrText xml:space="preserve">PAGE  </w:instrText>
    </w:r>
    <w:r>
      <w:fldChar w:fldCharType="separate"/>
    </w:r>
    <w: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2E3" w:rsidRDefault="007412E3" w:rsidP="004B0D0C">
    <w:pPr>
      <w:pStyle w:val="Header"/>
    </w:pPr>
    <w:r w:rsidRPr="00143B9D">
      <w:drawing>
        <wp:inline distT="0" distB="0" distL="0" distR="0" wp14:anchorId="0CBEAFDA" wp14:editId="0A6CFEB6">
          <wp:extent cx="1113750" cy="396000"/>
          <wp:effectExtent l="0" t="0" r="0" b="4445"/>
          <wp:docPr id="26"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3750" cy="396000"/>
                  </a:xfrm>
                  <a:prstGeom prst="rect">
                    <a:avLst/>
                  </a:prstGeom>
                  <a:noFill/>
                  <a:extLst/>
                </pic:spPr>
              </pic:pic>
            </a:graphicData>
          </a:graphic>
        </wp:inline>
      </w:drawing>
    </w:r>
    <w:r>
      <w:tab/>
    </w:r>
    <w:fldSimple w:instr=" TITLE   \* MERGEFORMAT ">
      <w:r>
        <w:t>Workflow</w:t>
      </w:r>
    </w:fldSimple>
    <w:r>
      <w:tab/>
    </w:r>
    <w:r>
      <w:fldChar w:fldCharType="begin"/>
    </w:r>
    <w:r>
      <w:instrText xml:space="preserve">PAGE  </w:instrText>
    </w:r>
    <w:r>
      <w:fldChar w:fldCharType="separate"/>
    </w:r>
    <w:r w:rsidR="008B620E">
      <w:t>3</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2E3" w:rsidRDefault="007412E3" w:rsidP="004B0D0C">
    <w:pPr>
      <w:pStyle w:val="Header"/>
    </w:pPr>
    <w:r w:rsidRPr="00143B9D">
      <w:drawing>
        <wp:inline distT="0" distB="0" distL="0" distR="0" wp14:anchorId="46247DCD" wp14:editId="00FAF22D">
          <wp:extent cx="1714500" cy="609600"/>
          <wp:effectExtent l="0" t="0" r="0" b="0"/>
          <wp:docPr id="27"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6096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7412E3" w:rsidRDefault="007412E3" w:rsidP="004B0D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74FBB"/>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
    <w:nsid w:val="05A82473"/>
    <w:multiLevelType w:val="multilevel"/>
    <w:tmpl w:val="FB9A07AA"/>
    <w:lvl w:ilvl="0">
      <w:start w:val="1"/>
      <w:numFmt w:val="decimal"/>
      <w:pStyle w:val="Ln1"/>
      <w:lvlText w:val="%1."/>
      <w:lvlJc w:val="left"/>
      <w:pPr>
        <w:tabs>
          <w:tab w:val="num" w:pos="1080"/>
        </w:tabs>
        <w:ind w:left="1080" w:hanging="360"/>
      </w:pPr>
      <w:rPr>
        <w:rFonts w:cs="Times New Roman"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1800"/>
        </w:tabs>
        <w:ind w:left="1800" w:hanging="360"/>
      </w:pPr>
      <w:rPr>
        <w:rFonts w:ascii="Symbol" w:hAnsi="Symbol"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2">
    <w:nsid w:val="10DD33FD"/>
    <w:multiLevelType w:val="hybridMultilevel"/>
    <w:tmpl w:val="DBFE404E"/>
    <w:lvl w:ilvl="0" w:tplc="3A30B0D8">
      <w:start w:val="1"/>
      <w:numFmt w:val="bullet"/>
      <w:pStyle w:val="CommandLin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DE51FCB"/>
    <w:multiLevelType w:val="multilevel"/>
    <w:tmpl w:val="F0F0D00C"/>
    <w:lvl w:ilvl="0">
      <w:start w:val="1"/>
      <w:numFmt w:val="bullet"/>
      <w:lvlText w:val=""/>
      <w:lvlJc w:val="left"/>
      <w:pPr>
        <w:tabs>
          <w:tab w:val="num" w:pos="1440"/>
        </w:tabs>
        <w:ind w:left="1440" w:hanging="360"/>
      </w:pPr>
      <w:rPr>
        <w:rFonts w:ascii="Symbol" w:hAnsi="Symbol"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right"/>
      <w:pPr>
        <w:tabs>
          <w:tab w:val="num" w:pos="2160"/>
        </w:tabs>
        <w:ind w:left="216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lowerLetter"/>
      <w:lvlText w:val="%5."/>
      <w:lvlJc w:val="left"/>
      <w:pPr>
        <w:tabs>
          <w:tab w:val="num" w:pos="2880"/>
        </w:tabs>
        <w:ind w:left="2880" w:hanging="360"/>
      </w:pPr>
      <w:rPr>
        <w:rFonts w:cs="Times New Roman" w:hint="default"/>
      </w:rPr>
    </w:lvl>
    <w:lvl w:ilvl="5">
      <w:start w:val="1"/>
      <w:numFmt w:val="lowerRoman"/>
      <w:lvlText w:val="%6."/>
      <w:lvlJc w:val="right"/>
      <w:pPr>
        <w:tabs>
          <w:tab w:val="num" w:pos="3240"/>
        </w:tabs>
        <w:ind w:left="3240" w:hanging="360"/>
      </w:pPr>
      <w:rPr>
        <w:rFonts w:cs="Times New Roman" w:hint="default"/>
      </w:rPr>
    </w:lvl>
    <w:lvl w:ilvl="6">
      <w:start w:val="1"/>
      <w:numFmt w:val="decimal"/>
      <w:lvlText w:val="%7."/>
      <w:lvlJc w:val="left"/>
      <w:pPr>
        <w:tabs>
          <w:tab w:val="num" w:pos="3600"/>
        </w:tabs>
        <w:ind w:left="3600" w:hanging="360"/>
      </w:pPr>
      <w:rPr>
        <w:rFonts w:cs="Times New Roman" w:hint="default"/>
      </w:rPr>
    </w:lvl>
    <w:lvl w:ilvl="7">
      <w:start w:val="1"/>
      <w:numFmt w:val="lowerLetter"/>
      <w:lvlText w:val="%8."/>
      <w:lvlJc w:val="left"/>
      <w:pPr>
        <w:tabs>
          <w:tab w:val="num" w:pos="3960"/>
        </w:tabs>
        <w:ind w:left="3960" w:hanging="360"/>
      </w:pPr>
      <w:rPr>
        <w:rFonts w:cs="Times New Roman" w:hint="default"/>
      </w:rPr>
    </w:lvl>
    <w:lvl w:ilvl="8">
      <w:start w:val="1"/>
      <w:numFmt w:val="lowerRoman"/>
      <w:lvlText w:val="%9."/>
      <w:lvlJc w:val="right"/>
      <w:pPr>
        <w:tabs>
          <w:tab w:val="num" w:pos="4320"/>
        </w:tabs>
        <w:ind w:left="4320" w:hanging="360"/>
      </w:pPr>
      <w:rPr>
        <w:rFonts w:cs="Times New Roman" w:hint="default"/>
      </w:rPr>
    </w:lvl>
  </w:abstractNum>
  <w:abstractNum w:abstractNumId="4">
    <w:nsid w:val="1E364369"/>
    <w:multiLevelType w:val="multilevel"/>
    <w:tmpl w:val="68AC21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Warning"/>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4404467"/>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6">
    <w:nsid w:val="3A0E6FA5"/>
    <w:multiLevelType w:val="hybridMultilevel"/>
    <w:tmpl w:val="11183350"/>
    <w:lvl w:ilvl="0" w:tplc="0414AF88">
      <w:start w:val="1"/>
      <w:numFmt w:val="bullet"/>
      <w:pStyle w:val="Lb2Intro"/>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42004F19"/>
    <w:multiLevelType w:val="multilevel"/>
    <w:tmpl w:val="F0F0D00C"/>
    <w:lvl w:ilvl="0">
      <w:start w:val="1"/>
      <w:numFmt w:val="bullet"/>
      <w:lvlText w:val=""/>
      <w:lvlJc w:val="left"/>
      <w:pPr>
        <w:tabs>
          <w:tab w:val="num" w:pos="1440"/>
        </w:tabs>
        <w:ind w:left="1440" w:hanging="360"/>
      </w:pPr>
      <w:rPr>
        <w:rFonts w:ascii="Symbol" w:hAnsi="Symbol"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right"/>
      <w:pPr>
        <w:tabs>
          <w:tab w:val="num" w:pos="2160"/>
        </w:tabs>
        <w:ind w:left="216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lowerLetter"/>
      <w:lvlText w:val="%5."/>
      <w:lvlJc w:val="left"/>
      <w:pPr>
        <w:tabs>
          <w:tab w:val="num" w:pos="2880"/>
        </w:tabs>
        <w:ind w:left="2880" w:hanging="360"/>
      </w:pPr>
      <w:rPr>
        <w:rFonts w:cs="Times New Roman" w:hint="default"/>
      </w:rPr>
    </w:lvl>
    <w:lvl w:ilvl="5">
      <w:start w:val="1"/>
      <w:numFmt w:val="lowerRoman"/>
      <w:lvlText w:val="%6."/>
      <w:lvlJc w:val="right"/>
      <w:pPr>
        <w:tabs>
          <w:tab w:val="num" w:pos="3240"/>
        </w:tabs>
        <w:ind w:left="3240" w:hanging="360"/>
      </w:pPr>
      <w:rPr>
        <w:rFonts w:cs="Times New Roman" w:hint="default"/>
      </w:rPr>
    </w:lvl>
    <w:lvl w:ilvl="6">
      <w:start w:val="1"/>
      <w:numFmt w:val="decimal"/>
      <w:lvlText w:val="%7."/>
      <w:lvlJc w:val="left"/>
      <w:pPr>
        <w:tabs>
          <w:tab w:val="num" w:pos="3600"/>
        </w:tabs>
        <w:ind w:left="3600" w:hanging="360"/>
      </w:pPr>
      <w:rPr>
        <w:rFonts w:cs="Times New Roman" w:hint="default"/>
      </w:rPr>
    </w:lvl>
    <w:lvl w:ilvl="7">
      <w:start w:val="1"/>
      <w:numFmt w:val="lowerLetter"/>
      <w:lvlText w:val="%8."/>
      <w:lvlJc w:val="left"/>
      <w:pPr>
        <w:tabs>
          <w:tab w:val="num" w:pos="3960"/>
        </w:tabs>
        <w:ind w:left="3960" w:hanging="360"/>
      </w:pPr>
      <w:rPr>
        <w:rFonts w:cs="Times New Roman" w:hint="default"/>
      </w:rPr>
    </w:lvl>
    <w:lvl w:ilvl="8">
      <w:start w:val="1"/>
      <w:numFmt w:val="lowerRoman"/>
      <w:lvlText w:val="%9."/>
      <w:lvlJc w:val="right"/>
      <w:pPr>
        <w:tabs>
          <w:tab w:val="num" w:pos="4320"/>
        </w:tabs>
        <w:ind w:left="4320" w:hanging="360"/>
      </w:pPr>
      <w:rPr>
        <w:rFonts w:cs="Times New Roman" w:hint="default"/>
      </w:rPr>
    </w:lvl>
  </w:abstractNum>
  <w:abstractNum w:abstractNumId="8">
    <w:nsid w:val="42417244"/>
    <w:multiLevelType w:val="hybridMultilevel"/>
    <w:tmpl w:val="DFE88966"/>
    <w:lvl w:ilvl="0" w:tplc="6DF846A8">
      <w:start w:val="1"/>
      <w:numFmt w:val="bullet"/>
      <w:pStyle w:val="TaskSetupInstruction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46E0353D"/>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1">
    <w:nsid w:val="48453D96"/>
    <w:multiLevelType w:val="multilevel"/>
    <w:tmpl w:val="B02298BE"/>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800"/>
        </w:tabs>
        <w:ind w:left="1800" w:hanging="360"/>
      </w:pPr>
      <w:rPr>
        <w:rFonts w:ascii="Symbol" w:hAnsi="Symbol"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2">
    <w:nsid w:val="4C2206D9"/>
    <w:multiLevelType w:val="multilevel"/>
    <w:tmpl w:val="C25E239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800"/>
        </w:tabs>
        <w:ind w:left="1800" w:hanging="360"/>
      </w:pPr>
      <w:rPr>
        <w:rFonts w:ascii="Symbol" w:hAnsi="Symbol"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3">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
      <w:suff w:val="nothing"/>
      <w:lvlText w:val=""/>
      <w:lvlJc w:val="left"/>
      <w:pPr>
        <w:ind w:left="1440" w:firstLine="0"/>
      </w:pPr>
      <w:rPr>
        <w:rFonts w:hint="default"/>
      </w:rPr>
    </w:lvl>
    <w:lvl w:ilvl="4">
      <w:start w:val="1"/>
      <w:numFmt w:val="none"/>
      <w:pStyle w:val="ppBodyTextIndent2"/>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4">
    <w:nsid w:val="57AF216C"/>
    <w:multiLevelType w:val="multilevel"/>
    <w:tmpl w:val="C66CA91C"/>
    <w:lvl w:ilvl="0">
      <w:start w:val="1"/>
      <w:numFmt w:val="bullet"/>
      <w:lvlText w:val=""/>
      <w:lvlJc w:val="left"/>
      <w:pPr>
        <w:tabs>
          <w:tab w:val="num" w:pos="1080"/>
        </w:tabs>
        <w:ind w:left="1080" w:hanging="360"/>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5">
    <w:nsid w:val="60142B20"/>
    <w:multiLevelType w:val="hybridMultilevel"/>
    <w:tmpl w:val="DB365C9E"/>
    <w:lvl w:ilvl="0" w:tplc="B6BCD85E">
      <w:start w:val="1"/>
      <w:numFmt w:val="bullet"/>
      <w:pStyle w:val="Lb1Intro"/>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9B62FE8"/>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7">
    <w:nsid w:val="6A91027A"/>
    <w:multiLevelType w:val="multilevel"/>
    <w:tmpl w:val="B02298BE"/>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800"/>
        </w:tabs>
        <w:ind w:left="1800" w:hanging="360"/>
      </w:pPr>
      <w:rPr>
        <w:rFonts w:ascii="Symbol" w:hAnsi="Symbol"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8">
    <w:nsid w:val="6EED56B1"/>
    <w:multiLevelType w:val="multilevel"/>
    <w:tmpl w:val="F54619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pStyle w:val="ScreenCaptureCaption"/>
      <w:lvlText w:val=""/>
      <w:lvlJc w:val="left"/>
      <w:pPr>
        <w:ind w:left="1080" w:hanging="360"/>
      </w:pPr>
      <w:rPr>
        <w:rFonts w:ascii="Wingdings" w:hAnsi="Wingdings" w:hint="default"/>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71BB682E"/>
    <w:multiLevelType w:val="hybridMultilevel"/>
    <w:tmpl w:val="0ABC27EE"/>
    <w:lvl w:ilvl="0" w:tplc="7090DE7C">
      <w:start w:val="1"/>
      <w:numFmt w:val="bullet"/>
      <w:pStyle w:val="LbKeyPoin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3C17891"/>
    <w:multiLevelType w:val="multilevel"/>
    <w:tmpl w:val="B02298BE"/>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800"/>
        </w:tabs>
        <w:ind w:left="1800" w:hanging="360"/>
      </w:pPr>
      <w:rPr>
        <w:rFonts w:ascii="Symbol" w:hAnsi="Symbol"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21">
    <w:nsid w:val="75952872"/>
    <w:multiLevelType w:val="multilevel"/>
    <w:tmpl w:val="B02298BE"/>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800"/>
        </w:tabs>
        <w:ind w:left="1800" w:hanging="360"/>
      </w:pPr>
      <w:rPr>
        <w:rFonts w:ascii="Symbol" w:hAnsi="Symbol"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22">
    <w:nsid w:val="7A8626E4"/>
    <w:multiLevelType w:val="multilevel"/>
    <w:tmpl w:val="ADFE82EC"/>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b w:val="0"/>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3">
    <w:nsid w:val="7EB07787"/>
    <w:multiLevelType w:val="multilevel"/>
    <w:tmpl w:val="68421C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AdditionalInformation"/>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num w:numId="1">
    <w:abstractNumId w:val="9"/>
  </w:num>
  <w:num w:numId="2">
    <w:abstractNumId w:val="23"/>
  </w:num>
  <w:num w:numId="3">
    <w:abstractNumId w:val="4"/>
  </w:num>
  <w:num w:numId="4">
    <w:abstractNumId w:val="8"/>
  </w:num>
  <w:num w:numId="5">
    <w:abstractNumId w:val="6"/>
  </w:num>
  <w:num w:numId="6">
    <w:abstractNumId w:val="15"/>
  </w:num>
  <w:num w:numId="7">
    <w:abstractNumId w:val="19"/>
  </w:num>
  <w:num w:numId="8">
    <w:abstractNumId w:val="18"/>
  </w:num>
  <w:num w:numId="9">
    <w:abstractNumId w:val="2"/>
  </w:num>
  <w:num w:numId="10">
    <w:abstractNumId w:val="1"/>
  </w:num>
  <w:num w:numId="11">
    <w:abstractNumId w:val="13"/>
  </w:num>
  <w:num w:numId="12">
    <w:abstractNumId w:val="24"/>
  </w:num>
  <w:num w:numId="13">
    <w:abstractNumId w:val="22"/>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5"/>
  </w:num>
  <w:num w:numId="17">
    <w:abstractNumId w:val="10"/>
  </w:num>
  <w:num w:numId="18">
    <w:abstractNumId w:val="12"/>
  </w:num>
  <w:num w:numId="19">
    <w:abstractNumId w:val="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4B1"/>
    <w:rsid w:val="000005D5"/>
    <w:rsid w:val="000204FB"/>
    <w:rsid w:val="00030BE0"/>
    <w:rsid w:val="00032D50"/>
    <w:rsid w:val="00034002"/>
    <w:rsid w:val="00061EE2"/>
    <w:rsid w:val="000635E0"/>
    <w:rsid w:val="00065491"/>
    <w:rsid w:val="00071FE4"/>
    <w:rsid w:val="000721EB"/>
    <w:rsid w:val="00081811"/>
    <w:rsid w:val="000A2090"/>
    <w:rsid w:val="000B3BE3"/>
    <w:rsid w:val="000C5216"/>
    <w:rsid w:val="000D03E7"/>
    <w:rsid w:val="000D2DFC"/>
    <w:rsid w:val="000F1DBF"/>
    <w:rsid w:val="00112933"/>
    <w:rsid w:val="00115A0C"/>
    <w:rsid w:val="00126057"/>
    <w:rsid w:val="00137320"/>
    <w:rsid w:val="00153B1B"/>
    <w:rsid w:val="00153FF5"/>
    <w:rsid w:val="00166EBF"/>
    <w:rsid w:val="00171EAB"/>
    <w:rsid w:val="0019229E"/>
    <w:rsid w:val="001B5067"/>
    <w:rsid w:val="001E669D"/>
    <w:rsid w:val="001F2953"/>
    <w:rsid w:val="001F6BC9"/>
    <w:rsid w:val="002005C1"/>
    <w:rsid w:val="002371AC"/>
    <w:rsid w:val="00242F93"/>
    <w:rsid w:val="00264A28"/>
    <w:rsid w:val="00264E40"/>
    <w:rsid w:val="00273C76"/>
    <w:rsid w:val="002A0B60"/>
    <w:rsid w:val="002A1863"/>
    <w:rsid w:val="002A35F9"/>
    <w:rsid w:val="002A54D5"/>
    <w:rsid w:val="002B56BE"/>
    <w:rsid w:val="002C5AAD"/>
    <w:rsid w:val="002D2C7C"/>
    <w:rsid w:val="002E40B3"/>
    <w:rsid w:val="002E6CD0"/>
    <w:rsid w:val="002F395A"/>
    <w:rsid w:val="002F6221"/>
    <w:rsid w:val="0031151F"/>
    <w:rsid w:val="00314717"/>
    <w:rsid w:val="00316724"/>
    <w:rsid w:val="00326AD9"/>
    <w:rsid w:val="00344061"/>
    <w:rsid w:val="00347F04"/>
    <w:rsid w:val="00386DAB"/>
    <w:rsid w:val="00393B21"/>
    <w:rsid w:val="003C3CFB"/>
    <w:rsid w:val="00403398"/>
    <w:rsid w:val="00410A92"/>
    <w:rsid w:val="004111CF"/>
    <w:rsid w:val="0043164D"/>
    <w:rsid w:val="00435440"/>
    <w:rsid w:val="0044359B"/>
    <w:rsid w:val="004449DB"/>
    <w:rsid w:val="00446B9F"/>
    <w:rsid w:val="004501C0"/>
    <w:rsid w:val="00467E45"/>
    <w:rsid w:val="00474408"/>
    <w:rsid w:val="004845DB"/>
    <w:rsid w:val="00496020"/>
    <w:rsid w:val="004A2585"/>
    <w:rsid w:val="004A70D2"/>
    <w:rsid w:val="004B01AC"/>
    <w:rsid w:val="004B0963"/>
    <w:rsid w:val="004B0D0C"/>
    <w:rsid w:val="004B317E"/>
    <w:rsid w:val="004C1EFB"/>
    <w:rsid w:val="004D02E0"/>
    <w:rsid w:val="004E6C03"/>
    <w:rsid w:val="004E71AA"/>
    <w:rsid w:val="004F0EBA"/>
    <w:rsid w:val="004F1367"/>
    <w:rsid w:val="004F174C"/>
    <w:rsid w:val="004F5915"/>
    <w:rsid w:val="00514BF0"/>
    <w:rsid w:val="00514CED"/>
    <w:rsid w:val="00527996"/>
    <w:rsid w:val="00547ECD"/>
    <w:rsid w:val="00555A68"/>
    <w:rsid w:val="0056720C"/>
    <w:rsid w:val="00572A18"/>
    <w:rsid w:val="0059027C"/>
    <w:rsid w:val="005935A3"/>
    <w:rsid w:val="00597D5D"/>
    <w:rsid w:val="005A1EF4"/>
    <w:rsid w:val="005B0090"/>
    <w:rsid w:val="005B2A75"/>
    <w:rsid w:val="005B4699"/>
    <w:rsid w:val="006113BD"/>
    <w:rsid w:val="00645256"/>
    <w:rsid w:val="00646741"/>
    <w:rsid w:val="0065488D"/>
    <w:rsid w:val="00654BAF"/>
    <w:rsid w:val="00671CAA"/>
    <w:rsid w:val="00684DFB"/>
    <w:rsid w:val="006A6362"/>
    <w:rsid w:val="006B41BB"/>
    <w:rsid w:val="00703397"/>
    <w:rsid w:val="00703A66"/>
    <w:rsid w:val="00707DE1"/>
    <w:rsid w:val="00710DD0"/>
    <w:rsid w:val="007412E3"/>
    <w:rsid w:val="007455BA"/>
    <w:rsid w:val="00757574"/>
    <w:rsid w:val="007637E4"/>
    <w:rsid w:val="007646B2"/>
    <w:rsid w:val="00764D9B"/>
    <w:rsid w:val="007B10DF"/>
    <w:rsid w:val="007B309C"/>
    <w:rsid w:val="007D56F7"/>
    <w:rsid w:val="007D72BC"/>
    <w:rsid w:val="007F00FF"/>
    <w:rsid w:val="007F4A7E"/>
    <w:rsid w:val="007F5834"/>
    <w:rsid w:val="007F7B53"/>
    <w:rsid w:val="008231B4"/>
    <w:rsid w:val="008409D0"/>
    <w:rsid w:val="00841891"/>
    <w:rsid w:val="00851A94"/>
    <w:rsid w:val="008623B6"/>
    <w:rsid w:val="00885A62"/>
    <w:rsid w:val="00890837"/>
    <w:rsid w:val="008931F9"/>
    <w:rsid w:val="00894F65"/>
    <w:rsid w:val="008A0563"/>
    <w:rsid w:val="008A1AF2"/>
    <w:rsid w:val="008A339C"/>
    <w:rsid w:val="008A3580"/>
    <w:rsid w:val="008A41A1"/>
    <w:rsid w:val="008B1E03"/>
    <w:rsid w:val="008B620E"/>
    <w:rsid w:val="008C1F21"/>
    <w:rsid w:val="008C20E3"/>
    <w:rsid w:val="008C440E"/>
    <w:rsid w:val="008C7773"/>
    <w:rsid w:val="008D2133"/>
    <w:rsid w:val="008E2A19"/>
    <w:rsid w:val="008E6992"/>
    <w:rsid w:val="009053D0"/>
    <w:rsid w:val="00906249"/>
    <w:rsid w:val="009120B7"/>
    <w:rsid w:val="0091557A"/>
    <w:rsid w:val="0092264C"/>
    <w:rsid w:val="0093222D"/>
    <w:rsid w:val="00933951"/>
    <w:rsid w:val="009472AD"/>
    <w:rsid w:val="00955DCB"/>
    <w:rsid w:val="0096259B"/>
    <w:rsid w:val="00967D6B"/>
    <w:rsid w:val="00981C43"/>
    <w:rsid w:val="009826DE"/>
    <w:rsid w:val="00987003"/>
    <w:rsid w:val="0099175A"/>
    <w:rsid w:val="00993B04"/>
    <w:rsid w:val="009A7F5E"/>
    <w:rsid w:val="009D5392"/>
    <w:rsid w:val="009F49CC"/>
    <w:rsid w:val="00A247CA"/>
    <w:rsid w:val="00A26C95"/>
    <w:rsid w:val="00A4048E"/>
    <w:rsid w:val="00A4315D"/>
    <w:rsid w:val="00A4633C"/>
    <w:rsid w:val="00A5727E"/>
    <w:rsid w:val="00A604B1"/>
    <w:rsid w:val="00A646C2"/>
    <w:rsid w:val="00A740E8"/>
    <w:rsid w:val="00A8312A"/>
    <w:rsid w:val="00A95482"/>
    <w:rsid w:val="00A971C0"/>
    <w:rsid w:val="00AE4C14"/>
    <w:rsid w:val="00AF109B"/>
    <w:rsid w:val="00B4583E"/>
    <w:rsid w:val="00B51738"/>
    <w:rsid w:val="00B540C8"/>
    <w:rsid w:val="00B5639E"/>
    <w:rsid w:val="00B56AE2"/>
    <w:rsid w:val="00B9531F"/>
    <w:rsid w:val="00B95763"/>
    <w:rsid w:val="00BA1DFC"/>
    <w:rsid w:val="00BA2743"/>
    <w:rsid w:val="00BA5445"/>
    <w:rsid w:val="00BD792B"/>
    <w:rsid w:val="00BE21FC"/>
    <w:rsid w:val="00BF7E07"/>
    <w:rsid w:val="00C27453"/>
    <w:rsid w:val="00C27C61"/>
    <w:rsid w:val="00C336B4"/>
    <w:rsid w:val="00C45DEF"/>
    <w:rsid w:val="00C54CB9"/>
    <w:rsid w:val="00C63E6A"/>
    <w:rsid w:val="00C82065"/>
    <w:rsid w:val="00C82A6D"/>
    <w:rsid w:val="00C85206"/>
    <w:rsid w:val="00C93E47"/>
    <w:rsid w:val="00C96225"/>
    <w:rsid w:val="00CA3207"/>
    <w:rsid w:val="00CF2C01"/>
    <w:rsid w:val="00CF7455"/>
    <w:rsid w:val="00D25416"/>
    <w:rsid w:val="00D34990"/>
    <w:rsid w:val="00D369E6"/>
    <w:rsid w:val="00D5380A"/>
    <w:rsid w:val="00D54171"/>
    <w:rsid w:val="00D54644"/>
    <w:rsid w:val="00D63197"/>
    <w:rsid w:val="00D73DD4"/>
    <w:rsid w:val="00D871EA"/>
    <w:rsid w:val="00D927BF"/>
    <w:rsid w:val="00D94D97"/>
    <w:rsid w:val="00D9663D"/>
    <w:rsid w:val="00DA0190"/>
    <w:rsid w:val="00DA0871"/>
    <w:rsid w:val="00DA4E7B"/>
    <w:rsid w:val="00DC0515"/>
    <w:rsid w:val="00DD6EF0"/>
    <w:rsid w:val="00DE1F21"/>
    <w:rsid w:val="00DE72A0"/>
    <w:rsid w:val="00E077D3"/>
    <w:rsid w:val="00E20F16"/>
    <w:rsid w:val="00E22CA7"/>
    <w:rsid w:val="00E25456"/>
    <w:rsid w:val="00E30284"/>
    <w:rsid w:val="00E43A78"/>
    <w:rsid w:val="00E4593C"/>
    <w:rsid w:val="00E641D0"/>
    <w:rsid w:val="00E67FF3"/>
    <w:rsid w:val="00E72E39"/>
    <w:rsid w:val="00E80BCD"/>
    <w:rsid w:val="00E81E79"/>
    <w:rsid w:val="00E90ABA"/>
    <w:rsid w:val="00EB6A24"/>
    <w:rsid w:val="00EC7C93"/>
    <w:rsid w:val="00EE373C"/>
    <w:rsid w:val="00F01E30"/>
    <w:rsid w:val="00F0727C"/>
    <w:rsid w:val="00F11188"/>
    <w:rsid w:val="00F151B3"/>
    <w:rsid w:val="00F2005B"/>
    <w:rsid w:val="00F51CFE"/>
    <w:rsid w:val="00F54A7F"/>
    <w:rsid w:val="00F55F1D"/>
    <w:rsid w:val="00F71F58"/>
    <w:rsid w:val="00F75160"/>
    <w:rsid w:val="00F85F67"/>
    <w:rsid w:val="00F92FD8"/>
    <w:rsid w:val="00F94AEC"/>
    <w:rsid w:val="00FA3BBF"/>
    <w:rsid w:val="00FB3A63"/>
    <w:rsid w:val="00FB4E50"/>
    <w:rsid w:val="00FC5501"/>
    <w:rsid w:val="00FC5F2C"/>
    <w:rsid w:val="00FD2A21"/>
    <w:rsid w:val="00FD3B5E"/>
    <w:rsid w:val="00FF0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4C958E-2FF6-4B32-96BA-C2DB7CCF9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AF2"/>
    <w:rPr>
      <w:rFonts w:ascii="Segoe" w:hAnsi="Segoe"/>
    </w:rPr>
  </w:style>
  <w:style w:type="paragraph" w:styleId="Heading1">
    <w:name w:val="heading 1"/>
    <w:basedOn w:val="Normal"/>
    <w:next w:val="Normal"/>
    <w:link w:val="Heading1Char"/>
    <w:uiPriority w:val="9"/>
    <w:qFormat/>
    <w:rsid w:val="004E71AA"/>
    <w:pPr>
      <w:keepNext/>
      <w:keepLines/>
      <w:spacing w:before="480" w:after="0"/>
      <w:outlineLvl w:val="0"/>
    </w:pPr>
    <w:rPr>
      <w:rFonts w:asciiTheme="majorHAnsi" w:eastAsiaTheme="majorEastAsia" w:hAnsiTheme="majorHAnsi" w:cstheme="majorBidi"/>
      <w:b/>
      <w:bCs/>
      <w:color w:val="0072C6"/>
      <w:sz w:val="32"/>
      <w:szCs w:val="28"/>
    </w:rPr>
  </w:style>
  <w:style w:type="paragraph" w:styleId="Heading2">
    <w:name w:val="heading 2"/>
    <w:basedOn w:val="Normal"/>
    <w:next w:val="Normal"/>
    <w:link w:val="Heading2Char"/>
    <w:uiPriority w:val="9"/>
    <w:unhideWhenUsed/>
    <w:qFormat/>
    <w:rsid w:val="00E077D3"/>
    <w:pPr>
      <w:keepNext/>
      <w:keepLines/>
      <w:spacing w:before="120" w:after="0" w:line="240" w:lineRule="auto"/>
      <w:outlineLvl w:val="1"/>
    </w:pPr>
    <w:rPr>
      <w:rFonts w:asciiTheme="majorHAnsi" w:eastAsiaTheme="majorEastAsia" w:hAnsiTheme="majorHAnsi" w:cstheme="majorBidi"/>
      <w:b/>
      <w:bCs/>
      <w:color w:val="343434" w:themeColor="text2"/>
      <w:sz w:val="28"/>
      <w:szCs w:val="26"/>
    </w:rPr>
  </w:style>
  <w:style w:type="paragraph" w:styleId="Heading3">
    <w:name w:val="heading 3"/>
    <w:basedOn w:val="Normal"/>
    <w:next w:val="Normal"/>
    <w:link w:val="Heading3Char"/>
    <w:uiPriority w:val="9"/>
    <w:unhideWhenUsed/>
    <w:qFormat/>
    <w:rsid w:val="00E077D3"/>
    <w:pPr>
      <w:keepNext/>
      <w:keepLines/>
      <w:spacing w:before="20" w:after="0" w:line="240" w:lineRule="auto"/>
      <w:outlineLvl w:val="2"/>
    </w:pPr>
    <w:rPr>
      <w:rFonts w:eastAsiaTheme="majorEastAsia" w:cstheme="majorBidi"/>
      <w:b/>
      <w:bCs/>
      <w:color w:val="343434" w:themeColor="text2"/>
      <w:sz w:val="24"/>
    </w:rPr>
  </w:style>
  <w:style w:type="paragraph" w:styleId="Heading4">
    <w:name w:val="heading 4"/>
    <w:basedOn w:val="Normal"/>
    <w:next w:val="Normal"/>
    <w:link w:val="Heading4Char"/>
    <w:uiPriority w:val="9"/>
    <w:semiHidden/>
    <w:unhideWhenUsed/>
    <w:qFormat/>
    <w:rsid w:val="00E077D3"/>
    <w:pPr>
      <w:keepNext/>
      <w:keepLines/>
      <w:spacing w:before="200" w:after="0"/>
      <w:outlineLvl w:val="3"/>
    </w:pPr>
    <w:rPr>
      <w:rFonts w:asciiTheme="majorHAnsi" w:eastAsiaTheme="majorEastAsia" w:hAnsiTheme="majorHAnsi" w:cstheme="majorBidi"/>
      <w:b/>
      <w:bCs/>
      <w:i/>
      <w:iCs/>
      <w:color w:val="0072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1AA"/>
    <w:rPr>
      <w:rFonts w:asciiTheme="majorHAnsi" w:eastAsiaTheme="majorEastAsia" w:hAnsiTheme="majorHAnsi" w:cstheme="majorBidi"/>
      <w:b/>
      <w:bCs/>
      <w:color w:val="0072C6"/>
      <w:sz w:val="32"/>
      <w:szCs w:val="28"/>
    </w:rPr>
  </w:style>
  <w:style w:type="character" w:customStyle="1" w:styleId="Heading2Char">
    <w:name w:val="Heading 2 Char"/>
    <w:basedOn w:val="DefaultParagraphFont"/>
    <w:link w:val="Heading2"/>
    <w:uiPriority w:val="9"/>
    <w:rsid w:val="00E077D3"/>
    <w:rPr>
      <w:rFonts w:asciiTheme="majorHAnsi" w:eastAsiaTheme="majorEastAsia" w:hAnsiTheme="majorHAnsi" w:cstheme="majorBidi"/>
      <w:b/>
      <w:bCs/>
      <w:color w:val="343434" w:themeColor="text2"/>
      <w:sz w:val="28"/>
      <w:szCs w:val="26"/>
    </w:rPr>
  </w:style>
  <w:style w:type="character" w:customStyle="1" w:styleId="Heading3Char">
    <w:name w:val="Heading 3 Char"/>
    <w:basedOn w:val="DefaultParagraphFont"/>
    <w:link w:val="Heading3"/>
    <w:uiPriority w:val="9"/>
    <w:rsid w:val="00E077D3"/>
    <w:rPr>
      <w:rFonts w:eastAsiaTheme="majorEastAsia" w:cstheme="majorBidi"/>
      <w:b/>
      <w:bCs/>
      <w:color w:val="343434" w:themeColor="text2"/>
      <w:sz w:val="24"/>
    </w:rPr>
  </w:style>
  <w:style w:type="character" w:customStyle="1" w:styleId="Heading4Char">
    <w:name w:val="Heading 4 Char"/>
    <w:basedOn w:val="DefaultParagraphFont"/>
    <w:link w:val="Heading4"/>
    <w:uiPriority w:val="9"/>
    <w:semiHidden/>
    <w:rsid w:val="00E077D3"/>
    <w:rPr>
      <w:rFonts w:asciiTheme="majorHAnsi" w:eastAsiaTheme="majorEastAsia" w:hAnsiTheme="majorHAnsi" w:cstheme="majorBidi"/>
      <w:b/>
      <w:bCs/>
      <w:i/>
      <w:iCs/>
      <w:color w:val="0072C6" w:themeColor="accent1"/>
    </w:rPr>
  </w:style>
  <w:style w:type="paragraph" w:customStyle="1" w:styleId="Legalese">
    <w:name w:val="Legalese"/>
    <w:basedOn w:val="Normal"/>
    <w:link w:val="LegaleseChar"/>
    <w:uiPriority w:val="99"/>
    <w:rsid w:val="00E077D3"/>
    <w:pPr>
      <w:spacing w:line="200" w:lineRule="exact"/>
    </w:pPr>
    <w:rPr>
      <w:rFonts w:ascii="Arial" w:hAnsi="Arial"/>
      <w:sz w:val="16"/>
      <w:szCs w:val="16"/>
    </w:rPr>
  </w:style>
  <w:style w:type="character" w:customStyle="1" w:styleId="LegaleseChar">
    <w:name w:val="Legalese Char"/>
    <w:basedOn w:val="DefaultParagraphFont"/>
    <w:link w:val="Legalese"/>
    <w:uiPriority w:val="99"/>
    <w:locked/>
    <w:rsid w:val="00E077D3"/>
    <w:rPr>
      <w:rFonts w:ascii="Arial" w:hAnsi="Arial"/>
      <w:sz w:val="16"/>
      <w:szCs w:val="16"/>
    </w:rPr>
  </w:style>
  <w:style w:type="paragraph" w:styleId="Header">
    <w:name w:val="header"/>
    <w:basedOn w:val="Normal"/>
    <w:link w:val="HeaderChar"/>
    <w:uiPriority w:val="99"/>
    <w:rsid w:val="00E077D3"/>
    <w:pPr>
      <w:pBdr>
        <w:bottom w:val="single" w:sz="4" w:space="1" w:color="auto"/>
      </w:pBdr>
      <w:tabs>
        <w:tab w:val="right" w:pos="7920"/>
        <w:tab w:val="right" w:pos="8640"/>
      </w:tabs>
    </w:pPr>
    <w:rPr>
      <w:rFonts w:ascii="Arial" w:hAnsi="Arial"/>
      <w:b/>
      <w:noProof/>
      <w:sz w:val="16"/>
    </w:rPr>
  </w:style>
  <w:style w:type="character" w:customStyle="1" w:styleId="HeaderChar">
    <w:name w:val="Header Char"/>
    <w:basedOn w:val="DefaultParagraphFont"/>
    <w:link w:val="Header"/>
    <w:uiPriority w:val="99"/>
    <w:rsid w:val="00E077D3"/>
    <w:rPr>
      <w:rFonts w:ascii="Arial" w:hAnsi="Arial"/>
      <w:b/>
      <w:noProof/>
      <w:sz w:val="16"/>
    </w:rPr>
  </w:style>
  <w:style w:type="paragraph" w:styleId="Footer">
    <w:name w:val="footer"/>
    <w:basedOn w:val="Normal"/>
    <w:link w:val="FooterChar"/>
    <w:uiPriority w:val="99"/>
    <w:rsid w:val="00E077D3"/>
    <w:pPr>
      <w:tabs>
        <w:tab w:val="center" w:pos="4320"/>
        <w:tab w:val="right" w:pos="8640"/>
      </w:tabs>
    </w:pPr>
  </w:style>
  <w:style w:type="character" w:customStyle="1" w:styleId="FooterChar">
    <w:name w:val="Footer Char"/>
    <w:basedOn w:val="DefaultParagraphFont"/>
    <w:link w:val="Footer"/>
    <w:uiPriority w:val="99"/>
    <w:rsid w:val="00E077D3"/>
  </w:style>
  <w:style w:type="paragraph" w:customStyle="1" w:styleId="AdditionalInformation">
    <w:name w:val="Additional Information"/>
    <w:basedOn w:val="Normal"/>
    <w:next w:val="Ln1"/>
    <w:link w:val="AdditionalInformationChar"/>
    <w:uiPriority w:val="99"/>
    <w:qFormat/>
    <w:rsid w:val="00E077D3"/>
    <w:pPr>
      <w:numPr>
        <w:ilvl w:val="4"/>
        <w:numId w:val="2"/>
      </w:numPr>
    </w:pPr>
    <w:rPr>
      <w:i/>
      <w:color w:val="5E5E5E" w:themeColor="text1"/>
      <w:sz w:val="20"/>
    </w:rPr>
  </w:style>
  <w:style w:type="paragraph" w:customStyle="1" w:styleId="Ln1">
    <w:name w:val="Ln1"/>
    <w:basedOn w:val="Normal"/>
    <w:uiPriority w:val="99"/>
    <w:qFormat/>
    <w:rsid w:val="00E077D3"/>
    <w:pPr>
      <w:numPr>
        <w:numId w:val="10"/>
      </w:numPr>
    </w:pPr>
  </w:style>
  <w:style w:type="character" w:customStyle="1" w:styleId="AdditionalInformationChar">
    <w:name w:val="Additional Information Char"/>
    <w:basedOn w:val="DefaultParagraphFont"/>
    <w:link w:val="AdditionalInformation"/>
    <w:uiPriority w:val="99"/>
    <w:rsid w:val="00E077D3"/>
    <w:rPr>
      <w:rFonts w:ascii="Segoe" w:hAnsi="Segoe"/>
      <w:i/>
      <w:color w:val="5E5E5E" w:themeColor="text1"/>
      <w:sz w:val="20"/>
    </w:rPr>
  </w:style>
  <w:style w:type="paragraph" w:customStyle="1" w:styleId="TableBody">
    <w:name w:val="Table Body"/>
    <w:basedOn w:val="Normal"/>
    <w:uiPriority w:val="99"/>
    <w:rsid w:val="00E077D3"/>
    <w:pPr>
      <w:spacing w:before="40" w:after="60" w:line="220" w:lineRule="exact"/>
      <w:ind w:left="72"/>
    </w:pPr>
    <w:rPr>
      <w:rFonts w:ascii="Arial" w:hAnsi="Arial"/>
      <w:sz w:val="18"/>
      <w:szCs w:val="18"/>
    </w:rPr>
  </w:style>
  <w:style w:type="paragraph" w:customStyle="1" w:styleId="TableHead">
    <w:name w:val="Table Head"/>
    <w:basedOn w:val="Normal"/>
    <w:uiPriority w:val="99"/>
    <w:rsid w:val="00E077D3"/>
    <w:pPr>
      <w:suppressAutoHyphens/>
      <w:spacing w:before="40" w:after="40" w:line="220" w:lineRule="exact"/>
      <w:ind w:left="72"/>
    </w:pPr>
    <w:rPr>
      <w:rFonts w:ascii="Arial" w:hAnsi="Arial"/>
      <w:b/>
      <w:sz w:val="18"/>
      <w:szCs w:val="18"/>
    </w:rPr>
  </w:style>
  <w:style w:type="paragraph" w:customStyle="1" w:styleId="TableImage">
    <w:name w:val="Table Image"/>
    <w:basedOn w:val="TableBody"/>
    <w:uiPriority w:val="99"/>
    <w:rsid w:val="00E077D3"/>
    <w:pPr>
      <w:spacing w:line="240" w:lineRule="auto"/>
      <w:ind w:left="67"/>
    </w:pPr>
  </w:style>
  <w:style w:type="paragraph" w:customStyle="1" w:styleId="Procedureheading">
    <w:name w:val="Procedure heading"/>
    <w:basedOn w:val="Heading4"/>
    <w:next w:val="ProcedureLeadin"/>
    <w:uiPriority w:val="99"/>
    <w:qFormat/>
    <w:rsid w:val="00E077D3"/>
    <w:pPr>
      <w:numPr>
        <w:numId w:val="1"/>
      </w:numPr>
      <w:tabs>
        <w:tab w:val="num" w:pos="360"/>
      </w:tabs>
      <w:spacing w:after="120"/>
      <w:ind w:left="0" w:firstLine="0"/>
    </w:pPr>
    <w:rPr>
      <w:color w:val="757575" w:themeColor="text1" w:themeTint="D9"/>
    </w:rPr>
  </w:style>
  <w:style w:type="paragraph" w:customStyle="1" w:styleId="ProcedureLeadin">
    <w:name w:val="Procedure Leadin"/>
    <w:basedOn w:val="Normal"/>
    <w:next w:val="TaskSetupInstructions"/>
    <w:qFormat/>
    <w:rsid w:val="00E077D3"/>
    <w:pPr>
      <w:ind w:left="720"/>
    </w:pPr>
  </w:style>
  <w:style w:type="paragraph" w:customStyle="1" w:styleId="TaskSetupInstructions">
    <w:name w:val="Task Setup Instructions"/>
    <w:basedOn w:val="ListParagraph"/>
    <w:next w:val="Ln1"/>
    <w:link w:val="TaskSetupInstructionsChar"/>
    <w:qFormat/>
    <w:rsid w:val="00E077D3"/>
    <w:pPr>
      <w:numPr>
        <w:numId w:val="4"/>
      </w:numPr>
      <w:spacing w:line="240" w:lineRule="auto"/>
      <w:ind w:left="1080"/>
    </w:pPr>
    <w:rPr>
      <w:color w:val="5E5E5E" w:themeColor="text1"/>
      <w:sz w:val="20"/>
      <w:szCs w:val="20"/>
    </w:rPr>
  </w:style>
  <w:style w:type="paragraph" w:styleId="ListParagraph">
    <w:name w:val="List Paragraph"/>
    <w:basedOn w:val="Normal"/>
    <w:link w:val="ListParagraphChar"/>
    <w:uiPriority w:val="34"/>
    <w:qFormat/>
    <w:rsid w:val="00E077D3"/>
    <w:pPr>
      <w:ind w:left="720"/>
      <w:contextualSpacing/>
    </w:pPr>
  </w:style>
  <w:style w:type="character" w:customStyle="1" w:styleId="ListParagraphChar">
    <w:name w:val="List Paragraph Char"/>
    <w:basedOn w:val="DefaultParagraphFont"/>
    <w:link w:val="ListParagraph"/>
    <w:uiPriority w:val="34"/>
    <w:locked/>
    <w:rsid w:val="007646B2"/>
  </w:style>
  <w:style w:type="character" w:customStyle="1" w:styleId="TaskSetupInstructionsChar">
    <w:name w:val="Task Setup Instructions Char"/>
    <w:basedOn w:val="WarningChar"/>
    <w:link w:val="TaskSetupInstructions"/>
    <w:rsid w:val="00E077D3"/>
    <w:rPr>
      <w:rFonts w:ascii="Segoe" w:hAnsi="Segoe"/>
      <w:i w:val="0"/>
      <w:color w:val="5E5E5E" w:themeColor="text1"/>
      <w:sz w:val="20"/>
      <w:szCs w:val="20"/>
    </w:rPr>
  </w:style>
  <w:style w:type="character" w:customStyle="1" w:styleId="WarningChar">
    <w:name w:val="Warning Char"/>
    <w:basedOn w:val="AdditionalInformationChar"/>
    <w:link w:val="Warning"/>
    <w:rsid w:val="00E077D3"/>
    <w:rPr>
      <w:rFonts w:ascii="Segoe" w:hAnsi="Segoe"/>
      <w:i/>
      <w:color w:val="9E3A38"/>
      <w:sz w:val="20"/>
      <w:szCs w:val="20"/>
    </w:rPr>
  </w:style>
  <w:style w:type="paragraph" w:customStyle="1" w:styleId="Warning">
    <w:name w:val="Warning"/>
    <w:basedOn w:val="AdditionalInformation"/>
    <w:next w:val="Ln1"/>
    <w:link w:val="WarningChar"/>
    <w:qFormat/>
    <w:rsid w:val="00E077D3"/>
    <w:pPr>
      <w:numPr>
        <w:numId w:val="3"/>
      </w:numPr>
    </w:pPr>
    <w:rPr>
      <w:color w:val="9E3A38"/>
      <w:szCs w:val="20"/>
    </w:rPr>
  </w:style>
  <w:style w:type="paragraph" w:customStyle="1" w:styleId="Pb">
    <w:name w:val="Pb"/>
    <w:next w:val="Normal"/>
    <w:uiPriority w:val="99"/>
    <w:rsid w:val="00E077D3"/>
    <w:pPr>
      <w:keepNext/>
      <w:pageBreakBefore/>
      <w:framePr w:hSpace="180" w:wrap="around" w:vAnchor="text" w:hAnchor="page" w:y="1"/>
      <w:spacing w:line="80" w:lineRule="exact"/>
      <w:ind w:left="-280"/>
    </w:pPr>
    <w:rPr>
      <w:sz w:val="12"/>
      <w:szCs w:val="20"/>
    </w:rPr>
  </w:style>
  <w:style w:type="paragraph" w:customStyle="1" w:styleId="CommandLine">
    <w:name w:val="Command Line"/>
    <w:basedOn w:val="Normal"/>
    <w:link w:val="CommandLineChar"/>
    <w:uiPriority w:val="99"/>
    <w:qFormat/>
    <w:rsid w:val="00E077D3"/>
    <w:pPr>
      <w:numPr>
        <w:numId w:val="9"/>
      </w:numPr>
      <w:shd w:val="clear" w:color="auto" w:fill="C0E4FF" w:themeFill="accent1" w:themeFillTint="33"/>
      <w:spacing w:before="180" w:line="220" w:lineRule="exact"/>
      <w:contextualSpacing/>
    </w:pPr>
    <w:rPr>
      <w:rFonts w:ascii="Lucida Sans Typewriter" w:hAnsi="Lucida Sans Typewriter"/>
      <w:color w:val="5E5E5E" w:themeColor="text1"/>
      <w:sz w:val="16"/>
      <w:szCs w:val="16"/>
    </w:rPr>
  </w:style>
  <w:style w:type="character" w:customStyle="1" w:styleId="CommandLineChar">
    <w:name w:val="Command Line Char"/>
    <w:basedOn w:val="DefaultParagraphFont"/>
    <w:link w:val="CommandLine"/>
    <w:uiPriority w:val="99"/>
    <w:locked/>
    <w:rsid w:val="00E077D3"/>
    <w:rPr>
      <w:rFonts w:ascii="Lucida Sans Typewriter" w:hAnsi="Lucida Sans Typewriter"/>
      <w:color w:val="5E5E5E" w:themeColor="text1"/>
      <w:sz w:val="16"/>
      <w:szCs w:val="16"/>
      <w:shd w:val="clear" w:color="auto" w:fill="C0E4FF" w:themeFill="accent1" w:themeFillTint="33"/>
    </w:rPr>
  </w:style>
  <w:style w:type="table" w:customStyle="1" w:styleId="LabSettingList">
    <w:name w:val="Lab Setting List"/>
    <w:basedOn w:val="TableNormal"/>
    <w:uiPriority w:val="99"/>
    <w:qFormat/>
    <w:rsid w:val="00E077D3"/>
    <w:pPr>
      <w:ind w:left="720"/>
      <w:outlineLvl w:val="0"/>
    </w:pPr>
    <w:tblPr>
      <w:tblInd w:w="1195" w:type="dxa"/>
      <w:tblBorders>
        <w:top w:val="single" w:sz="8" w:space="0" w:color="auto"/>
        <w:left w:val="single" w:sz="8" w:space="0" w:color="auto"/>
        <w:bottom w:val="single" w:sz="8" w:space="0" w:color="auto"/>
        <w:right w:val="single" w:sz="8" w:space="0" w:color="auto"/>
        <w:insideH w:val="single" w:sz="8" w:space="0" w:color="auto"/>
      </w:tblBorders>
      <w:tblCellMar>
        <w:top w:w="0" w:type="dxa"/>
        <w:left w:w="108" w:type="dxa"/>
        <w:bottom w:w="0" w:type="dxa"/>
        <w:right w:w="108" w:type="dxa"/>
      </w:tblCellMar>
    </w:tblPr>
    <w:tcPr>
      <w:shd w:val="clear" w:color="auto" w:fill="C0E4FF" w:themeFill="accent1" w:themeFillTint="33"/>
    </w:tcPr>
    <w:tblStylePr w:type="firstRow">
      <w:rPr>
        <w:b/>
      </w:rPr>
      <w:tblPr/>
      <w:tcPr>
        <w:shd w:val="clear" w:color="auto" w:fill="ADADAD" w:themeFill="text2" w:themeFillTint="66"/>
      </w:tcPr>
    </w:tblStylePr>
  </w:style>
  <w:style w:type="paragraph" w:styleId="NoSpacing">
    <w:name w:val="No Spacing"/>
    <w:link w:val="NoSpacingChar"/>
    <w:uiPriority w:val="1"/>
    <w:qFormat/>
    <w:rsid w:val="00E077D3"/>
    <w:pPr>
      <w:spacing w:after="0" w:line="240" w:lineRule="auto"/>
    </w:pPr>
  </w:style>
  <w:style w:type="character" w:customStyle="1" w:styleId="NoSpacingChar">
    <w:name w:val="No Spacing Char"/>
    <w:basedOn w:val="DefaultParagraphFont"/>
    <w:link w:val="NoSpacing"/>
    <w:uiPriority w:val="1"/>
    <w:rsid w:val="00E077D3"/>
  </w:style>
  <w:style w:type="paragraph" w:customStyle="1" w:styleId="ExerciseLeadin">
    <w:name w:val="Exercise Leadin"/>
    <w:basedOn w:val="Normal"/>
    <w:link w:val="ExerciseLeadinChar"/>
    <w:qFormat/>
    <w:rsid w:val="004B0D0C"/>
  </w:style>
  <w:style w:type="character" w:customStyle="1" w:styleId="ExerciseLeadinChar">
    <w:name w:val="Exercise Leadin Char"/>
    <w:basedOn w:val="DefaultParagraphFont"/>
    <w:link w:val="ExerciseLeadin"/>
    <w:rsid w:val="004B0D0C"/>
    <w:rPr>
      <w:rFonts w:ascii="Segoe" w:hAnsi="Segoe"/>
    </w:rPr>
  </w:style>
  <w:style w:type="paragraph" w:styleId="Title">
    <w:name w:val="Title"/>
    <w:basedOn w:val="Normal"/>
    <w:next w:val="Normal"/>
    <w:link w:val="TitleChar"/>
    <w:uiPriority w:val="10"/>
    <w:qFormat/>
    <w:rsid w:val="00E077D3"/>
    <w:pPr>
      <w:spacing w:after="120" w:line="240" w:lineRule="auto"/>
      <w:contextualSpacing/>
    </w:pPr>
    <w:rPr>
      <w:rFonts w:asciiTheme="majorHAnsi" w:eastAsiaTheme="majorEastAsia" w:hAnsiTheme="majorHAnsi" w:cstheme="majorBidi"/>
      <w:color w:val="343434" w:themeColor="text2"/>
      <w:spacing w:val="30"/>
      <w:kern w:val="28"/>
      <w:sz w:val="72"/>
      <w:szCs w:val="52"/>
    </w:rPr>
  </w:style>
  <w:style w:type="character" w:customStyle="1" w:styleId="TitleChar">
    <w:name w:val="Title Char"/>
    <w:basedOn w:val="DefaultParagraphFont"/>
    <w:link w:val="Title"/>
    <w:uiPriority w:val="10"/>
    <w:rsid w:val="00E077D3"/>
    <w:rPr>
      <w:rFonts w:asciiTheme="majorHAnsi" w:eastAsiaTheme="majorEastAsia" w:hAnsiTheme="majorHAnsi" w:cstheme="majorBidi"/>
      <w:color w:val="343434" w:themeColor="text2"/>
      <w:spacing w:val="30"/>
      <w:kern w:val="28"/>
      <w:sz w:val="72"/>
      <w:szCs w:val="52"/>
    </w:rPr>
  </w:style>
  <w:style w:type="paragraph" w:customStyle="1" w:styleId="IntroBodyText">
    <w:name w:val="Intro Body Text"/>
    <w:basedOn w:val="Normal"/>
    <w:qFormat/>
    <w:rsid w:val="00E077D3"/>
    <w:pPr>
      <w:ind w:left="720"/>
    </w:pPr>
  </w:style>
  <w:style w:type="paragraph" w:customStyle="1" w:styleId="Lb1Intro">
    <w:name w:val="Lb1 Intro"/>
    <w:basedOn w:val="IntroBodyText"/>
    <w:qFormat/>
    <w:rsid w:val="00E077D3"/>
    <w:pPr>
      <w:numPr>
        <w:numId w:val="6"/>
      </w:numPr>
      <w:ind w:left="1440"/>
    </w:pPr>
  </w:style>
  <w:style w:type="paragraph" w:customStyle="1" w:styleId="Lb2Intro">
    <w:name w:val="Lb2 Intro"/>
    <w:basedOn w:val="IntroBodyText"/>
    <w:qFormat/>
    <w:rsid w:val="00E077D3"/>
    <w:pPr>
      <w:numPr>
        <w:numId w:val="5"/>
      </w:numPr>
      <w:ind w:left="1800"/>
    </w:pPr>
  </w:style>
  <w:style w:type="paragraph" w:customStyle="1" w:styleId="LbKeyPoint">
    <w:name w:val="Lb Key Point"/>
    <w:basedOn w:val="Lb1Intro"/>
    <w:qFormat/>
    <w:rsid w:val="00E077D3"/>
    <w:pPr>
      <w:numPr>
        <w:numId w:val="7"/>
      </w:numPr>
      <w:spacing w:line="360" w:lineRule="exact"/>
      <w:contextualSpacing/>
    </w:pPr>
  </w:style>
  <w:style w:type="paragraph" w:customStyle="1" w:styleId="ScreenCapture">
    <w:name w:val="Screen Capture"/>
    <w:basedOn w:val="Normal"/>
    <w:next w:val="AdditionalInformation"/>
    <w:qFormat/>
    <w:rsid w:val="00E077D3"/>
    <w:pPr>
      <w:spacing w:after="120"/>
      <w:ind w:left="360"/>
    </w:pPr>
  </w:style>
  <w:style w:type="paragraph" w:customStyle="1" w:styleId="ScreenCaptureCaption">
    <w:name w:val="Screen Capture Caption"/>
    <w:basedOn w:val="AdditionalInformation"/>
    <w:qFormat/>
    <w:rsid w:val="00E077D3"/>
    <w:pPr>
      <w:numPr>
        <w:ilvl w:val="2"/>
        <w:numId w:val="8"/>
      </w:numPr>
      <w:tabs>
        <w:tab w:val="num" w:pos="360"/>
      </w:tabs>
      <w:spacing w:after="120"/>
    </w:pPr>
  </w:style>
  <w:style w:type="paragraph" w:customStyle="1" w:styleId="tips">
    <w:name w:val="tips"/>
    <w:basedOn w:val="CommandLine"/>
    <w:link w:val="tipsChar"/>
    <w:rsid w:val="00E077D3"/>
    <w:pPr>
      <w:pBdr>
        <w:top w:val="single" w:sz="4" w:space="1" w:color="auto"/>
        <w:left w:val="single" w:sz="4" w:space="4" w:color="auto"/>
        <w:bottom w:val="single" w:sz="4" w:space="1" w:color="auto"/>
        <w:right w:val="single" w:sz="4" w:space="4" w:color="auto"/>
      </w:pBdr>
      <w:shd w:val="clear" w:color="auto" w:fill="ECF133"/>
    </w:pPr>
  </w:style>
  <w:style w:type="character" w:customStyle="1" w:styleId="tipsChar">
    <w:name w:val="tips Char"/>
    <w:basedOn w:val="CommandLineChar"/>
    <w:link w:val="tips"/>
    <w:rsid w:val="00E077D3"/>
    <w:rPr>
      <w:rFonts w:ascii="Lucida Sans Typewriter" w:hAnsi="Lucida Sans Typewriter"/>
      <w:color w:val="5E5E5E" w:themeColor="text1"/>
      <w:sz w:val="16"/>
      <w:szCs w:val="16"/>
      <w:shd w:val="clear" w:color="auto" w:fill="ECF133"/>
    </w:rPr>
  </w:style>
  <w:style w:type="paragraph" w:styleId="BalloonText">
    <w:name w:val="Balloon Text"/>
    <w:basedOn w:val="Normal"/>
    <w:link w:val="BalloonTextChar"/>
    <w:uiPriority w:val="99"/>
    <w:semiHidden/>
    <w:unhideWhenUsed/>
    <w:rsid w:val="00E07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7D3"/>
    <w:rPr>
      <w:rFonts w:ascii="Tahoma" w:hAnsi="Tahoma" w:cs="Tahoma"/>
      <w:sz w:val="16"/>
      <w:szCs w:val="16"/>
    </w:rPr>
  </w:style>
  <w:style w:type="character" w:customStyle="1" w:styleId="AA-NormalChar">
    <w:name w:val="AA-Normal Char"/>
    <w:link w:val="AA-Normal"/>
    <w:locked/>
    <w:rsid w:val="007646B2"/>
    <w:rPr>
      <w:rFonts w:ascii="Segoe UI" w:hAnsi="Segoe UI" w:cs="Segoe UI"/>
    </w:rPr>
  </w:style>
  <w:style w:type="paragraph" w:customStyle="1" w:styleId="AA-Normal">
    <w:name w:val="AA-Normal"/>
    <w:basedOn w:val="Normal"/>
    <w:link w:val="AA-NormalChar"/>
    <w:qFormat/>
    <w:rsid w:val="007646B2"/>
    <w:pPr>
      <w:spacing w:before="120" w:after="120"/>
      <w:jc w:val="both"/>
    </w:pPr>
    <w:rPr>
      <w:rFonts w:ascii="Segoe UI" w:hAnsi="Segoe UI" w:cs="Segoe UI"/>
    </w:rPr>
  </w:style>
  <w:style w:type="table" w:styleId="TableGrid">
    <w:name w:val="Table Grid"/>
    <w:basedOn w:val="TableNormal"/>
    <w:uiPriority w:val="59"/>
    <w:rsid w:val="007646B2"/>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de">
    <w:name w:val="Code"/>
    <w:basedOn w:val="Normal"/>
    <w:qFormat/>
    <w:rsid w:val="00D5380A"/>
    <w:pPr>
      <w:keepNext/>
      <w:keepLines/>
      <w:widowControl w:val="0"/>
      <w:shd w:val="clear" w:color="auto" w:fill="E6E6E6"/>
      <w:suppressAutoHyphens/>
      <w:autoSpaceDE w:val="0"/>
      <w:autoSpaceDN w:val="0"/>
      <w:adjustRightInd w:val="0"/>
      <w:spacing w:after="0" w:line="240" w:lineRule="auto"/>
      <w:ind w:left="357"/>
    </w:pPr>
    <w:rPr>
      <w:rFonts w:ascii="Courier New" w:eastAsia="Times New Roman" w:hAnsi="Courier New" w:cs="Courier New"/>
      <w:noProof/>
      <w:sz w:val="20"/>
      <w:szCs w:val="20"/>
    </w:rPr>
  </w:style>
  <w:style w:type="character" w:styleId="Hyperlink">
    <w:name w:val="Hyperlink"/>
    <w:basedOn w:val="DefaultParagraphFont"/>
    <w:rsid w:val="00065491"/>
    <w:rPr>
      <w:rFonts w:cs="Times New Roman"/>
      <w:color w:val="0000FF"/>
      <w:u w:val="none"/>
    </w:rPr>
  </w:style>
  <w:style w:type="table" w:styleId="LightList-Accent1">
    <w:name w:val="Light List Accent 1"/>
    <w:basedOn w:val="TableNormal"/>
    <w:uiPriority w:val="61"/>
    <w:rsid w:val="004E71AA"/>
    <w:pPr>
      <w:spacing w:after="0" w:line="240" w:lineRule="auto"/>
    </w:pPr>
    <w:tblPr>
      <w:tblStyleRowBandSize w:val="1"/>
      <w:tblStyleColBandSize w:val="1"/>
      <w:tblInd w:w="0" w:type="dxa"/>
      <w:tblBorders>
        <w:top w:val="single" w:sz="8" w:space="0" w:color="0072C6" w:themeColor="accent1"/>
        <w:left w:val="single" w:sz="8" w:space="0" w:color="0072C6" w:themeColor="accent1"/>
        <w:bottom w:val="single" w:sz="8" w:space="0" w:color="0072C6" w:themeColor="accent1"/>
        <w:right w:val="single" w:sz="8" w:space="0" w:color="0072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72C6" w:themeFill="accent1"/>
      </w:tcPr>
    </w:tblStylePr>
    <w:tblStylePr w:type="lastRow">
      <w:pPr>
        <w:spacing w:before="0" w:after="0" w:line="240" w:lineRule="auto"/>
      </w:pPr>
      <w:rPr>
        <w:b/>
        <w:bCs/>
      </w:rPr>
      <w:tblPr/>
      <w:tcPr>
        <w:tcBorders>
          <w:top w:val="double" w:sz="6" w:space="0" w:color="0072C6" w:themeColor="accent1"/>
          <w:left w:val="single" w:sz="8" w:space="0" w:color="0072C6" w:themeColor="accent1"/>
          <w:bottom w:val="single" w:sz="8" w:space="0" w:color="0072C6" w:themeColor="accent1"/>
          <w:right w:val="single" w:sz="8" w:space="0" w:color="0072C6" w:themeColor="accent1"/>
        </w:tcBorders>
      </w:tcPr>
    </w:tblStylePr>
    <w:tblStylePr w:type="firstCol">
      <w:rPr>
        <w:b/>
        <w:bCs/>
      </w:rPr>
    </w:tblStylePr>
    <w:tblStylePr w:type="lastCol">
      <w:rPr>
        <w:b/>
        <w:bCs/>
      </w:rPr>
    </w:tblStylePr>
    <w:tblStylePr w:type="band1Vert">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tblStylePr w:type="band1Horz">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style>
  <w:style w:type="paragraph" w:customStyle="1" w:styleId="ppBodyText">
    <w:name w:val="pp Body Text"/>
    <w:link w:val="ppBodyTextChar"/>
    <w:qFormat/>
    <w:rsid w:val="008A1AF2"/>
    <w:pPr>
      <w:numPr>
        <w:ilvl w:val="1"/>
        <w:numId w:val="11"/>
      </w:numPr>
      <w:spacing w:after="120"/>
    </w:pPr>
    <w:rPr>
      <w:rFonts w:eastAsiaTheme="minorEastAsia"/>
      <w:lang w:bidi="en-US"/>
    </w:rPr>
  </w:style>
  <w:style w:type="character" w:customStyle="1" w:styleId="ppBodyTextChar">
    <w:name w:val="pp Body Text Char"/>
    <w:basedOn w:val="DefaultParagraphFont"/>
    <w:link w:val="ppBodyText"/>
    <w:locked/>
    <w:rsid w:val="008A1AF2"/>
    <w:rPr>
      <w:rFonts w:eastAsiaTheme="minorEastAsia"/>
      <w:lang w:bidi="en-US"/>
    </w:rPr>
  </w:style>
  <w:style w:type="paragraph" w:customStyle="1" w:styleId="ppBodyTextIndent">
    <w:name w:val="pp Body Text Indent"/>
    <w:basedOn w:val="ppBodyText"/>
    <w:rsid w:val="008A1AF2"/>
    <w:pPr>
      <w:numPr>
        <w:ilvl w:val="2"/>
      </w:numPr>
      <w:tabs>
        <w:tab w:val="num" w:pos="1800"/>
      </w:tabs>
      <w:ind w:left="1800" w:hanging="360"/>
    </w:pPr>
  </w:style>
  <w:style w:type="paragraph" w:customStyle="1" w:styleId="ppBodyTextIndent2">
    <w:name w:val="pp Body Text Indent 2"/>
    <w:basedOn w:val="ppBodyTextIndent"/>
    <w:rsid w:val="008A1AF2"/>
    <w:pPr>
      <w:numPr>
        <w:ilvl w:val="3"/>
      </w:numPr>
      <w:tabs>
        <w:tab w:val="num" w:pos="2160"/>
      </w:tabs>
      <w:ind w:left="2160" w:hanging="360"/>
    </w:pPr>
  </w:style>
  <w:style w:type="paragraph" w:customStyle="1" w:styleId="ppBodyTextIndent3">
    <w:name w:val="pp Body Text Indent 3"/>
    <w:basedOn w:val="ppBodyTextIndent2"/>
    <w:rsid w:val="008A1AF2"/>
    <w:pPr>
      <w:numPr>
        <w:ilvl w:val="4"/>
      </w:numPr>
      <w:tabs>
        <w:tab w:val="num" w:pos="2520"/>
      </w:tabs>
      <w:ind w:left="2520" w:hanging="360"/>
    </w:pPr>
  </w:style>
  <w:style w:type="paragraph" w:customStyle="1" w:styleId="ppFigureNumber">
    <w:name w:val="pp Figure Number"/>
    <w:basedOn w:val="Normal"/>
    <w:next w:val="Normal"/>
    <w:rsid w:val="008A1AF2"/>
    <w:pPr>
      <w:numPr>
        <w:ilvl w:val="1"/>
        <w:numId w:val="12"/>
      </w:numPr>
      <w:spacing w:after="0"/>
      <w:ind w:left="0"/>
    </w:pPr>
    <w:rPr>
      <w:rFonts w:asciiTheme="minorHAnsi" w:eastAsiaTheme="minorEastAsia" w:hAnsiTheme="minorHAnsi"/>
      <w:b/>
      <w:lang w:bidi="en-US"/>
    </w:rPr>
  </w:style>
  <w:style w:type="paragraph" w:customStyle="1" w:styleId="ppFigureNumberIndent">
    <w:name w:val="pp Figure Number Indent"/>
    <w:basedOn w:val="ppFigureNumber"/>
    <w:next w:val="Normal"/>
    <w:rsid w:val="008A1AF2"/>
    <w:pPr>
      <w:numPr>
        <w:ilvl w:val="2"/>
      </w:numPr>
      <w:ind w:left="720"/>
    </w:pPr>
  </w:style>
  <w:style w:type="paragraph" w:customStyle="1" w:styleId="ppFigureNumberIndent2">
    <w:name w:val="pp Figure Number Indent 2"/>
    <w:basedOn w:val="ppFigureNumberIndent"/>
    <w:next w:val="Normal"/>
    <w:rsid w:val="008A1AF2"/>
    <w:pPr>
      <w:numPr>
        <w:ilvl w:val="3"/>
      </w:numPr>
      <w:ind w:left="1440"/>
    </w:pPr>
  </w:style>
  <w:style w:type="paragraph" w:customStyle="1" w:styleId="ppNumberList">
    <w:name w:val="pp Number List"/>
    <w:basedOn w:val="Normal"/>
    <w:rsid w:val="008A1AF2"/>
    <w:pPr>
      <w:numPr>
        <w:ilvl w:val="1"/>
        <w:numId w:val="13"/>
      </w:numPr>
      <w:tabs>
        <w:tab w:val="left" w:pos="1440"/>
      </w:tabs>
      <w:spacing w:after="120"/>
    </w:pPr>
    <w:rPr>
      <w:rFonts w:asciiTheme="minorHAnsi" w:eastAsiaTheme="minorEastAsia" w:hAnsiTheme="minorHAnsi"/>
      <w:lang w:bidi="en-US"/>
    </w:rPr>
  </w:style>
  <w:style w:type="paragraph" w:customStyle="1" w:styleId="ppListEnd">
    <w:name w:val="pp List End"/>
    <w:basedOn w:val="ppNumberList"/>
    <w:next w:val="ppBodyText"/>
    <w:rsid w:val="008A1AF2"/>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8A1AF2"/>
    <w:pPr>
      <w:numPr>
        <w:ilvl w:val="2"/>
      </w:numPr>
      <w:tabs>
        <w:tab w:val="clear" w:pos="1440"/>
        <w:tab w:val="left" w:pos="2160"/>
      </w:tabs>
    </w:pPr>
  </w:style>
  <w:style w:type="paragraph" w:customStyle="1" w:styleId="ppNumberListIndent2">
    <w:name w:val="pp Number List Indent 2"/>
    <w:basedOn w:val="ppNumberListIndent"/>
    <w:qFormat/>
    <w:rsid w:val="008A1AF2"/>
    <w:pPr>
      <w:numPr>
        <w:ilvl w:val="3"/>
      </w:numPr>
      <w:ind w:left="2115" w:hanging="357"/>
    </w:pPr>
  </w:style>
  <w:style w:type="paragraph" w:customStyle="1" w:styleId="ppFigureNumberIndent3">
    <w:name w:val="pp Figure Number Indent 3"/>
    <w:basedOn w:val="ppFigureNumberIndent2"/>
    <w:qFormat/>
    <w:rsid w:val="008A1AF2"/>
    <w:pPr>
      <w:numPr>
        <w:ilvl w:val="4"/>
      </w:numPr>
      <w:ind w:left="2160" w:firstLine="0"/>
    </w:pPr>
  </w:style>
  <w:style w:type="character" w:styleId="CommentReference">
    <w:name w:val="annotation reference"/>
    <w:basedOn w:val="DefaultParagraphFont"/>
    <w:uiPriority w:val="99"/>
    <w:semiHidden/>
    <w:unhideWhenUsed/>
    <w:rsid w:val="008A1AF2"/>
    <w:rPr>
      <w:sz w:val="16"/>
      <w:szCs w:val="16"/>
    </w:rPr>
  </w:style>
  <w:style w:type="paragraph" w:styleId="CommentText">
    <w:name w:val="annotation text"/>
    <w:basedOn w:val="Normal"/>
    <w:link w:val="CommentTextChar"/>
    <w:uiPriority w:val="99"/>
    <w:semiHidden/>
    <w:unhideWhenUsed/>
    <w:rsid w:val="008A1AF2"/>
    <w:pPr>
      <w:spacing w:after="120" w:line="240" w:lineRule="auto"/>
    </w:pPr>
    <w:rPr>
      <w:rFonts w:asciiTheme="minorHAnsi" w:eastAsiaTheme="minorEastAsia" w:hAnsiTheme="minorHAnsi"/>
      <w:sz w:val="20"/>
      <w:szCs w:val="20"/>
      <w:lang w:bidi="en-US"/>
    </w:rPr>
  </w:style>
  <w:style w:type="character" w:customStyle="1" w:styleId="CommentTextChar">
    <w:name w:val="Comment Text Char"/>
    <w:basedOn w:val="DefaultParagraphFont"/>
    <w:link w:val="CommentText"/>
    <w:uiPriority w:val="99"/>
    <w:semiHidden/>
    <w:rsid w:val="008A1AF2"/>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F2005B"/>
    <w:pPr>
      <w:spacing w:after="200"/>
    </w:pPr>
    <w:rPr>
      <w:rFonts w:ascii="Segoe" w:eastAsiaTheme="minorHAnsi" w:hAnsi="Segoe"/>
      <w:b/>
      <w:bCs/>
      <w:lang w:bidi="ar-SA"/>
    </w:rPr>
  </w:style>
  <w:style w:type="character" w:customStyle="1" w:styleId="CommentSubjectChar">
    <w:name w:val="Comment Subject Char"/>
    <w:basedOn w:val="CommentTextChar"/>
    <w:link w:val="CommentSubject"/>
    <w:uiPriority w:val="99"/>
    <w:semiHidden/>
    <w:rsid w:val="00F2005B"/>
    <w:rPr>
      <w:rFonts w:ascii="Segoe" w:eastAsiaTheme="minorEastAsia" w:hAnsi="Segoe"/>
      <w:b/>
      <w:b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43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ntranet.contoso.com/sites/Workflow" TargetMode="External"/><Relationship Id="rId18" Type="http://schemas.openxmlformats.org/officeDocument/2006/relationships/image" Target="media/image6.png"/><Relationship Id="rId26" Type="http://schemas.openxmlformats.org/officeDocument/2006/relationships/hyperlink" Target="http://intranet.contoso.com/sites/Workflow" TargetMode="External"/><Relationship Id="rId39" Type="http://schemas.openxmlformats.org/officeDocument/2006/relationships/image" Target="media/image24.tmp"/><Relationship Id="rId21" Type="http://schemas.openxmlformats.org/officeDocument/2006/relationships/image" Target="media/image9.emf"/><Relationship Id="rId34" Type="http://schemas.openxmlformats.org/officeDocument/2006/relationships/image" Target="media/image20.png"/><Relationship Id="rId42" Type="http://schemas.openxmlformats.org/officeDocument/2006/relationships/image" Target="media/image27.png"/><Relationship Id="rId47" Type="http://schemas.openxmlformats.org/officeDocument/2006/relationships/image" Target="media/image31.tmp"/><Relationship Id="rId50" Type="http://schemas.openxmlformats.org/officeDocument/2006/relationships/image" Target="media/image34.png"/><Relationship Id="rId55" Type="http://schemas.openxmlformats.org/officeDocument/2006/relationships/image" Target="media/image38.png"/><Relationship Id="rId63"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image" Target="media/image26.png"/><Relationship Id="rId54" Type="http://schemas.openxmlformats.org/officeDocument/2006/relationships/image" Target="media/image37.png"/><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http://intranet.contoso.com/sites/Workflow" TargetMode="External"/><Relationship Id="rId37" Type="http://schemas.openxmlformats.org/officeDocument/2006/relationships/image" Target="media/image22.tmp"/><Relationship Id="rId40" Type="http://schemas.openxmlformats.org/officeDocument/2006/relationships/image" Target="media/image25.tmp"/><Relationship Id="rId45" Type="http://schemas.openxmlformats.org/officeDocument/2006/relationships/image" Target="media/image30.tmp"/><Relationship Id="rId53" Type="http://schemas.openxmlformats.org/officeDocument/2006/relationships/hyperlink" Target="http://www.odata.org" TargetMode="External"/><Relationship Id="rId58" Type="http://schemas.openxmlformats.org/officeDocument/2006/relationships/image" Target="media/image41.png"/><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hyperlink" Target="http://intranet.contoso.com/sites/workflow" TargetMode="External"/><Relationship Id="rId49" Type="http://schemas.openxmlformats.org/officeDocument/2006/relationships/image" Target="media/image33.png"/><Relationship Id="rId57" Type="http://schemas.openxmlformats.org/officeDocument/2006/relationships/image" Target="media/image40.png"/><Relationship Id="rId61" Type="http://schemas.openxmlformats.org/officeDocument/2006/relationships/footer" Target="footer1.xml"/><Relationship Id="rId10" Type="http://schemas.openxmlformats.org/officeDocument/2006/relationships/hyperlink" Target="http://intranet.contoso.com/sites/Workflow" TargetMode="External"/><Relationship Id="rId19" Type="http://schemas.openxmlformats.org/officeDocument/2006/relationships/image" Target="media/image7.png"/><Relationship Id="rId31" Type="http://schemas.openxmlformats.org/officeDocument/2006/relationships/image" Target="media/image18.png"/><Relationship Id="rId44" Type="http://schemas.openxmlformats.org/officeDocument/2006/relationships/image" Target="media/image29.png"/><Relationship Id="rId52" Type="http://schemas.openxmlformats.org/officeDocument/2006/relationships/image" Target="media/image36.png"/><Relationship Id="rId60"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tmp"/><Relationship Id="rId43" Type="http://schemas.openxmlformats.org/officeDocument/2006/relationships/image" Target="media/image28.png"/><Relationship Id="rId48" Type="http://schemas.openxmlformats.org/officeDocument/2006/relationships/image" Target="media/image32.png"/><Relationship Id="rId56" Type="http://schemas.openxmlformats.org/officeDocument/2006/relationships/image" Target="media/image39.png"/><Relationship Id="rId64"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image" Target="media/image35.png"/><Relationship Id="rId3" Type="http://schemas.openxmlformats.org/officeDocument/2006/relationships/customXml" Target="../customXml/item3.xml"/><Relationship Id="rId12" Type="http://schemas.openxmlformats.org/officeDocument/2006/relationships/hyperlink" Target="http://intranet.contoso.com/sites/Workflow" TargetMode="External"/><Relationship Id="rId17" Type="http://schemas.openxmlformats.org/officeDocument/2006/relationships/image" Target="media/image5.emf"/><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3.tmp"/><Relationship Id="rId46" Type="http://schemas.openxmlformats.org/officeDocument/2006/relationships/hyperlink" Target="http://intranet.contoso.com/sites/workflow/" TargetMode="External"/><Relationship Id="rId5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2.png"/></Relationships>
</file>

<file path=word/_rels/header2.xml.rels><?xml version="1.0" encoding="UTF-8" standalone="yes"?>
<Relationships xmlns="http://schemas.openxmlformats.org/package/2006/relationships"><Relationship Id="rId1" Type="http://schemas.openxmlformats.org/officeDocument/2006/relationships/image" Target="media/image43.png"/></Relationships>
</file>

<file path=word/_rels/header3.xml.rels><?xml version="1.0" encoding="UTF-8" standalone="yes"?>
<Relationships xmlns="http://schemas.openxmlformats.org/package/2006/relationships"><Relationship Id="rId1" Type="http://schemas.openxmlformats.org/officeDocument/2006/relationships/image" Target="media/image4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RIVERCITY\Documents\My%20Clients\Microsoft\2011-FY11Q3-Q4%20-%20O15%20training%20kit\O15%20Project\Ignite%20DEV%20-%20Module%20Resources\Beta%201%20Refresh%20(blue)%20templates\HOL%20B1R%20-%20Template.dotx" TargetMode="External"/></Relationships>
</file>

<file path=word/theme/theme1.xml><?xml version="1.0" encoding="utf-8"?>
<a:theme xmlns:a="http://schemas.openxmlformats.org/drawingml/2006/main" name="Office Theme">
  <a:themeElements>
    <a:clrScheme name="Ignite">
      <a:dk1>
        <a:srgbClr val="5E5E5E"/>
      </a:dk1>
      <a:lt1>
        <a:srgbClr val="FFFFFF"/>
      </a:lt1>
      <a:dk2>
        <a:srgbClr val="343434"/>
      </a:dk2>
      <a:lt2>
        <a:srgbClr val="4766C9"/>
      </a:lt2>
      <a:accent1>
        <a:srgbClr val="0072C6"/>
      </a:accent1>
      <a:accent2>
        <a:srgbClr val="777777"/>
      </a:accent2>
      <a:accent3>
        <a:srgbClr val="EAEAEA"/>
      </a:accent3>
      <a:accent4>
        <a:srgbClr val="F1D009"/>
      </a:accent4>
      <a:accent5>
        <a:srgbClr val="FFA514"/>
      </a:accent5>
      <a:accent6>
        <a:srgbClr val="85A0DB"/>
      </a:accent6>
      <a:hlink>
        <a:srgbClr val="4766C9"/>
      </a:hlink>
      <a:folHlink>
        <a:srgbClr val="85A0D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udience xmlns="599cd624-ac8d-42bd-9548-f6af1401bb7c">
      <ns3:Value xmlns:ns3="599cd624-ac8d-42bd-9548-f6af1401bb7c">Developer</ns3:Value>
    </Audience>
    <TaxKeywordTaxHTField xmlns="230e9df3-be65-4c73-a93b-d1236ebd677e">
      <Terms xmlns="http://schemas.microsoft.com/office/infopath/2007/PartnerControls"/>
    </TaxKeywordTaxHTField>
    <TaxCatchAll xmlns="230e9df3-be65-4c73-a93b-d1236ebd677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726B5A2C26EEF40AFBCF0C1B04F8553" ma:contentTypeVersion="5" ma:contentTypeDescription="Create a new document." ma:contentTypeScope="" ma:versionID="26c2f65ef8b1ce1751bc9d2ae455b8bd">
  <xsd:schema xmlns:xsd="http://www.w3.org/2001/XMLSchema" xmlns:xs="http://www.w3.org/2001/XMLSchema" xmlns:p="http://schemas.microsoft.com/office/2006/metadata/properties" xmlns:ns2="230e9df3-be65-4c73-a93b-d1236ebd677e" xmlns:ns3="599cd624-ac8d-42bd-9548-f6af1401bb7c" targetNamespace="http://schemas.microsoft.com/office/2006/metadata/properties" ma:root="true" ma:fieldsID="e46580ab89dba51435eb0375720ebc50" ns2:_="" ns3:_="">
    <xsd:import namespace="230e9df3-be65-4c73-a93b-d1236ebd677e"/>
    <xsd:import namespace="599cd624-ac8d-42bd-9548-f6af1401bb7c"/>
    <xsd:element name="properties">
      <xsd:complexType>
        <xsd:sequence>
          <xsd:element name="documentManagement">
            <xsd:complexType>
              <xsd:all>
                <xsd:element ref="ns2:TaxKeywordTaxHTField" minOccurs="0"/>
                <xsd:element ref="ns2:TaxCatchAll" minOccurs="0"/>
                <xsd:element ref="ns3:Audi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97972d1c-aaea-41e5-b225-016eddaef686}" ma:internalName="TaxCatchAll" ma:showField="CatchAllData" ma:web="8a3a7d93-c4dd-4ad3-86ee-7a3cc0f6142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99cd624-ac8d-42bd-9548-f6af1401bb7c" elementFormDefault="qualified">
    <xsd:import namespace="http://schemas.microsoft.com/office/2006/documentManagement/types"/>
    <xsd:import namespace="http://schemas.microsoft.com/office/infopath/2007/PartnerControls"/>
    <xsd:element name="Audience" ma:index="11" nillable="true" ma:displayName="Audience" ma:internalName="Audience">
      <xsd:complexType>
        <xsd:complexContent>
          <xsd:extension base="dms:MultiChoice">
            <xsd:sequence>
              <xsd:element name="Value" maxOccurs="unbounded" minOccurs="0" nillable="true">
                <xsd:simpleType>
                  <xsd:restriction base="dms:Choice">
                    <xsd:enumeration value="IT Professional"/>
                    <xsd:enumeration value="Developer"/>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BD882F-A3C9-47AA-A648-6DC5603D7E29}">
  <ds:schemaRefs>
    <ds:schemaRef ds:uri="http://schemas.microsoft.com/sharepoint/v3/contenttype/forms"/>
  </ds:schemaRefs>
</ds:datastoreItem>
</file>

<file path=customXml/itemProps2.xml><?xml version="1.0" encoding="utf-8"?>
<ds:datastoreItem xmlns:ds="http://schemas.openxmlformats.org/officeDocument/2006/customXml" ds:itemID="{00334748-8F48-4966-8AF0-E1A2789736EB}">
  <ds:schemaRefs>
    <ds:schemaRef ds:uri="http://schemas.microsoft.com/office/2006/metadata/properties"/>
    <ds:schemaRef ds:uri="http://schemas.microsoft.com/office/infopath/2007/PartnerControls"/>
    <ds:schemaRef ds:uri="599cd624-ac8d-42bd-9548-f6af1401bb7c"/>
    <ds:schemaRef ds:uri="230e9df3-be65-4c73-a93b-d1236ebd677e"/>
  </ds:schemaRefs>
</ds:datastoreItem>
</file>

<file path=customXml/itemProps3.xml><?xml version="1.0" encoding="utf-8"?>
<ds:datastoreItem xmlns:ds="http://schemas.openxmlformats.org/officeDocument/2006/customXml" ds:itemID="{5C21D379-E1C5-482F-84C3-63EB5139B8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599cd624-ac8d-42bd-9548-f6af1401bb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HOL B1R - Template.dotx</Template>
  <TotalTime>6395</TotalTime>
  <Pages>1</Pages>
  <Words>5587</Words>
  <Characters>31848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Workflow</vt:lpstr>
    </vt:vector>
  </TitlesOfParts>
  <Company>Microsoft Corporation</Company>
  <LinksUpToDate>false</LinksUpToDate>
  <CharactersWithSpaces>37361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Workflow</dc:title>
  <dc:creator>Andrew Connell</dc:creator>
  <cp:lastModifiedBy>Vesa Juvonen</cp:lastModifiedBy>
  <cp:revision>138</cp:revision>
  <dcterms:created xsi:type="dcterms:W3CDTF">2012-04-12T18:14:00Z</dcterms:created>
  <dcterms:modified xsi:type="dcterms:W3CDTF">2013-01-08T19:54:00Z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0x010100F726B5A2C26EEF40AFBCF0C1B04F8553</vt:lpwstr>
  </property>
</Properties>
</file>